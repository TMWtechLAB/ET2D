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1A49D" w14:textId="7E34E815" w:rsidR="00B00B11" w:rsidRDefault="00911FFB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3600" behindDoc="1" locked="0" layoutInCell="1" allowOverlap="1" wp14:anchorId="649B536C" wp14:editId="35DC5025">
            <wp:simplePos x="0" y="0"/>
            <wp:positionH relativeFrom="margin">
              <wp:align>left</wp:align>
            </wp:positionH>
            <wp:positionV relativeFrom="paragraph">
              <wp:posOffset>-518795</wp:posOffset>
            </wp:positionV>
            <wp:extent cx="1524454" cy="362730"/>
            <wp:effectExtent l="0" t="0" r="0" b="0"/>
            <wp:wrapNone/>
            <wp:docPr id="3" name="Grafik 3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54" cy="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1552" behindDoc="0" locked="0" layoutInCell="1" allowOverlap="1" wp14:anchorId="5FFB6339" wp14:editId="4A1A5BFF">
            <wp:simplePos x="0" y="0"/>
            <wp:positionH relativeFrom="margin">
              <wp:align>right</wp:align>
            </wp:positionH>
            <wp:positionV relativeFrom="paragraph">
              <wp:posOffset>-518795</wp:posOffset>
            </wp:positionV>
            <wp:extent cx="1146472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472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B00B11">
        <w:rPr>
          <w:rFonts w:ascii="Sofia Pro Bold" w:hAnsi="Sofia Pro Bold"/>
          <w:sz w:val="26"/>
          <w:szCs w:val="26"/>
          <w:lang w:val="de-DE"/>
        </w:rPr>
        <w:t>Tinkercad</w:t>
      </w:r>
      <w:proofErr w:type="spellEnd"/>
      <w:r w:rsidR="00B00B11">
        <w:rPr>
          <w:rFonts w:ascii="Sofia Pro Bold" w:hAnsi="Sofia Pro Bold"/>
          <w:sz w:val="26"/>
          <w:szCs w:val="26"/>
          <w:lang w:val="de-DE"/>
        </w:rPr>
        <w:t xml:space="preserve"> </w:t>
      </w:r>
      <w:proofErr w:type="spellStart"/>
      <w:r w:rsidR="00B00B11">
        <w:rPr>
          <w:rFonts w:ascii="Sofia Pro Bold" w:hAnsi="Sofia Pro Bold"/>
          <w:sz w:val="26"/>
          <w:szCs w:val="26"/>
          <w:lang w:val="de-DE"/>
        </w:rPr>
        <w:t>Circuits</w:t>
      </w:r>
      <w:proofErr w:type="spellEnd"/>
      <w:r w:rsidR="00B00B11">
        <w:rPr>
          <w:lang w:val="de-DE"/>
        </w:rPr>
        <w:t xml:space="preserve"> </w:t>
      </w:r>
      <w:r w:rsidR="00B00B11">
        <w:rPr>
          <w:rFonts w:ascii="Sofia Pro Bold" w:hAnsi="Sofia Pro Bold"/>
          <w:sz w:val="26"/>
          <w:szCs w:val="26"/>
          <w:lang w:val="de-DE"/>
        </w:rPr>
        <w:t xml:space="preserve">Level 2: </w:t>
      </w:r>
    </w:p>
    <w:p w14:paraId="2D9634B2" w14:textId="3CA8A3E1" w:rsidR="00CC10BC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Programmiere ein</w:t>
      </w:r>
      <w:r w:rsidR="008B6211">
        <w:rPr>
          <w:rFonts w:ascii="Sofia Pro Bold" w:hAnsi="Sofia Pro Bold"/>
          <w:sz w:val="26"/>
          <w:szCs w:val="26"/>
          <w:lang w:val="de-DE"/>
        </w:rPr>
        <w:t xml:space="preserve">en </w:t>
      </w:r>
      <w:proofErr w:type="spellStart"/>
      <w:r w:rsidR="008B6211">
        <w:rPr>
          <w:rFonts w:ascii="Sofia Pro Bold" w:hAnsi="Sofia Pro Bold"/>
          <w:sz w:val="26"/>
          <w:szCs w:val="26"/>
          <w:lang w:val="de-DE"/>
        </w:rPr>
        <w:t>Arduino</w:t>
      </w:r>
      <w:proofErr w:type="spellEnd"/>
      <w:r w:rsidR="008B6211">
        <w:rPr>
          <w:rFonts w:ascii="Sofia Pro Bold" w:hAnsi="Sofia Pro Bold"/>
          <w:sz w:val="26"/>
          <w:szCs w:val="26"/>
          <w:lang w:val="de-DE"/>
        </w:rPr>
        <w:t xml:space="preserve"> und lass eine LED</w:t>
      </w:r>
      <w:r>
        <w:rPr>
          <w:rFonts w:ascii="Sofia Pro Bold" w:hAnsi="Sofia Pro Bold"/>
          <w:sz w:val="26"/>
          <w:szCs w:val="26"/>
          <w:lang w:val="de-DE"/>
        </w:rPr>
        <w:t xml:space="preserve"> Blinken</w:t>
      </w:r>
    </w:p>
    <w:p w14:paraId="4EB85661" w14:textId="77777777" w:rsidR="00B00B11" w:rsidRDefault="00B00B11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35461DE" w14:textId="581C9C13" w:rsidR="00BE0A84" w:rsidRDefault="00736BA3" w:rsidP="00736BA3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proofErr w:type="spellStart"/>
      <w:r w:rsidRPr="000153D6">
        <w:rPr>
          <w:rStyle w:val="Fett"/>
          <w:rFonts w:ascii="Sofia Pro Regular" w:hAnsi="Sofia Pro Regular"/>
          <w:b w:val="0"/>
        </w:rPr>
        <w:t>Tinkercad</w:t>
      </w:r>
      <w:proofErr w:type="spellEnd"/>
      <w:r w:rsidRPr="000153D6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Pr="000153D6">
        <w:rPr>
          <w:rStyle w:val="Fett"/>
          <w:rFonts w:ascii="Sofia Pro Regular" w:hAnsi="Sofia Pro Regular"/>
          <w:b w:val="0"/>
        </w:rPr>
        <w:t>Circuits</w:t>
      </w:r>
      <w:proofErr w:type="spellEnd"/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="00BE0A84">
        <w:rPr>
          <w:rStyle w:val="Fett"/>
          <w:rFonts w:ascii="Sofia Pro Regular" w:hAnsi="Sofia Pro Regular"/>
          <w:b w:val="0"/>
        </w:rPr>
        <w:t xml:space="preserve">virtuelle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</w:t>
      </w:r>
      <w:r w:rsidR="00BE0A84">
        <w:rPr>
          <w:rStyle w:val="Fett"/>
          <w:rFonts w:ascii="Sofia Pro Regular" w:hAnsi="Sofia Pro Regular"/>
          <w:b w:val="0"/>
        </w:rPr>
        <w:t xml:space="preserve"> ein Tablet mit Internetzugang.</w:t>
      </w:r>
    </w:p>
    <w:p w14:paraId="76705692" w14:textId="083CA9BB" w:rsidR="000153D6" w:rsidRDefault="00B00B11" w:rsidP="00736BA3">
      <w:pPr>
        <w:spacing w:after="0"/>
        <w:rPr>
          <w:rStyle w:val="Fett"/>
          <w:rFonts w:ascii="Sofia Pro Regular" w:hAnsi="Sofia Pro Regular"/>
          <w:b w:val="0"/>
        </w:rPr>
      </w:pPr>
      <w:r>
        <w:rPr>
          <w:rStyle w:val="Fett"/>
          <w:rFonts w:ascii="Sofia Pro Regular" w:hAnsi="Sofia Pro Regular"/>
          <w:b w:val="0"/>
        </w:rPr>
        <w:t>Für diese Anleitung solltest du bereits</w:t>
      </w:r>
      <w:r w:rsidR="00C11529">
        <w:rPr>
          <w:rStyle w:val="Fett"/>
          <w:rFonts w:ascii="Sofia Pro Regular" w:hAnsi="Sofia Pro Regular"/>
          <w:b w:val="0"/>
        </w:rPr>
        <w:t xml:space="preserve"> das Level 1 gemacht haben in dem du lernst wie du in </w:t>
      </w:r>
      <w:proofErr w:type="spellStart"/>
      <w:r w:rsidR="00C11529">
        <w:rPr>
          <w:rStyle w:val="Fett"/>
          <w:rFonts w:ascii="Sofia Pro Regular" w:hAnsi="Sofia Pro Regular"/>
          <w:b w:val="0"/>
        </w:rPr>
        <w:t>Tinkercad</w:t>
      </w:r>
      <w:proofErr w:type="spellEnd"/>
      <w:r w:rsidR="00C11529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="00C11529">
        <w:rPr>
          <w:rStyle w:val="Fett"/>
          <w:rFonts w:ascii="Sofia Pro Regular" w:hAnsi="Sofia Pro Regular"/>
          <w:b w:val="0"/>
        </w:rPr>
        <w:t>Circuits</w:t>
      </w:r>
      <w:proofErr w:type="spellEnd"/>
      <w:r w:rsidR="00C11529">
        <w:rPr>
          <w:rStyle w:val="Fett"/>
          <w:rFonts w:ascii="Sofia Pro Regular" w:hAnsi="Sofia Pro Regular"/>
          <w:b w:val="0"/>
        </w:rPr>
        <w:t xml:space="preserve"> Bauteile miteinander verbindest und eine Simulation startest.</w:t>
      </w:r>
    </w:p>
    <w:p w14:paraId="4EB60AEF" w14:textId="651ECC38" w:rsidR="000C164F" w:rsidRPr="000153D6" w:rsidRDefault="008B6211" w:rsidP="00736BA3">
      <w:pPr>
        <w:spacing w:after="0"/>
        <w:rPr>
          <w:rStyle w:val="Fett"/>
          <w:rFonts w:ascii="Sofia Pro Regular" w:hAnsi="Sofia Pro Regular"/>
          <w:b w:val="0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D961C8" wp14:editId="2F458198">
                <wp:simplePos x="0" y="0"/>
                <wp:positionH relativeFrom="column">
                  <wp:posOffset>-271145</wp:posOffset>
                </wp:positionH>
                <wp:positionV relativeFrom="page">
                  <wp:posOffset>2762250</wp:posOffset>
                </wp:positionV>
                <wp:extent cx="6134100" cy="3076575"/>
                <wp:effectExtent l="0" t="0" r="0" b="9525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0765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67E30" id="Abgerundetes Rechteck 26" o:spid="_x0000_s1026" style="position:absolute;margin-left:-21.35pt;margin-top:217.5pt;width:483pt;height:24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" fillcolor="#fff2cc [663]" stroked="f" strokeweight="1pt">
                <v:stroke joinstyle="miter"/>
                <w10:wrap anchory="page"/>
              </v:roundrect>
            </w:pict>
          </mc:Fallback>
        </mc:AlternateContent>
      </w:r>
    </w:p>
    <w:p w14:paraId="19FFA052" w14:textId="501F18D4" w:rsidR="004E089A" w:rsidRDefault="004E089A" w:rsidP="00CC10BC">
      <w:pPr>
        <w:spacing w:after="0"/>
        <w:rPr>
          <w:rFonts w:ascii="Sofia Pro Regular" w:hAnsi="Sofia Pro Regular"/>
          <w:b/>
          <w:lang w:val="de-DE"/>
        </w:rPr>
      </w:pPr>
    </w:p>
    <w:p w14:paraId="7F40BEBD" w14:textId="4020FCB6" w:rsidR="004E089A" w:rsidRPr="00845FF6" w:rsidRDefault="004E089A" w:rsidP="004E089A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 xml:space="preserve">Was ist ein </w:t>
      </w:r>
      <w:proofErr w:type="spellStart"/>
      <w:r>
        <w:rPr>
          <w:rFonts w:ascii="Sofia Pro Black" w:hAnsi="Sofia Pro Black"/>
          <w:sz w:val="26"/>
          <w:szCs w:val="26"/>
          <w:lang w:val="de-DE"/>
        </w:rPr>
        <w:t>Arduino</w:t>
      </w:r>
      <w:proofErr w:type="spellEnd"/>
      <w:r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2F843DB9" w14:textId="73F7881C" w:rsidR="004E089A" w:rsidRDefault="004E089A" w:rsidP="00CC10BC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84864" behindDoc="0" locked="0" layoutInCell="1" allowOverlap="1" wp14:anchorId="0567BE88" wp14:editId="42D156B0">
            <wp:simplePos x="0" y="0"/>
            <wp:positionH relativeFrom="column">
              <wp:posOffset>2975610</wp:posOffset>
            </wp:positionH>
            <wp:positionV relativeFrom="paragraph">
              <wp:posOffset>154940</wp:posOffset>
            </wp:positionV>
            <wp:extent cx="2726055" cy="2009775"/>
            <wp:effectExtent l="0" t="0" r="0" b="9525"/>
            <wp:wrapSquare wrapText="bothSides"/>
            <wp:docPr id="12" name="Grafik 12" descr="\\tmw.ac.at\hdd\users\kohlwkle\My Documents\My Pictures\Arduino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mw.ac.at\hdd\users\kohlwkle\My Documents\My Pictures\ArduinoU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D82C5" w14:textId="1DE886E6" w:rsidR="004E089A" w:rsidRDefault="004E089A" w:rsidP="00CC10BC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b/>
          <w:lang w:val="de-DE"/>
        </w:rPr>
        <w:t xml:space="preserve">Ein </w:t>
      </w:r>
      <w:proofErr w:type="spellStart"/>
      <w:r>
        <w:rPr>
          <w:rFonts w:ascii="Sofia Pro Regular" w:hAnsi="Sofia Pro Regular"/>
          <w:b/>
          <w:lang w:val="de-DE"/>
        </w:rPr>
        <w:t>Arduino</w:t>
      </w:r>
      <w:proofErr w:type="spellEnd"/>
      <w:r>
        <w:rPr>
          <w:rFonts w:ascii="Sofia Pro Regular" w:hAnsi="Sofia Pro Regular"/>
          <w:b/>
          <w:lang w:val="de-DE"/>
        </w:rPr>
        <w:t xml:space="preserve"> ist ein kleiner Computer den du selbst programmieren kannst. </w:t>
      </w:r>
    </w:p>
    <w:p w14:paraId="71546E1E" w14:textId="5FDD4B00" w:rsidR="004E089A" w:rsidRDefault="006E18A3" w:rsidP="00CC10BC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b/>
          <w:lang w:val="de-DE"/>
        </w:rPr>
        <w:t>Mit ihm kannst du z.B. LEDs oder andere Schaltungen ein-/ausschalten, Druck- und Drehknöpfe lesen</w:t>
      </w:r>
      <w:r w:rsidR="00306300">
        <w:rPr>
          <w:rFonts w:ascii="Sofia Pro Regular" w:hAnsi="Sofia Pro Regular"/>
          <w:b/>
          <w:lang w:val="de-DE"/>
        </w:rPr>
        <w:t>,</w:t>
      </w:r>
      <w:r>
        <w:rPr>
          <w:rFonts w:ascii="Sofia Pro Regular" w:hAnsi="Sofia Pro Regular"/>
          <w:b/>
          <w:lang w:val="de-DE"/>
        </w:rPr>
        <w:t xml:space="preserve"> Sensordaten an deinen Computer schicken und vieles mehr – Alles was du brauchst um elektronische Musikinstrumente, </w:t>
      </w:r>
      <w:r w:rsidR="00306300">
        <w:rPr>
          <w:rFonts w:ascii="Sofia Pro Regular" w:hAnsi="Sofia Pro Regular"/>
          <w:b/>
          <w:lang w:val="de-DE"/>
        </w:rPr>
        <w:t>nützliche Maschinen</w:t>
      </w:r>
      <w:r>
        <w:rPr>
          <w:rFonts w:ascii="Sofia Pro Regular" w:hAnsi="Sofia Pro Regular"/>
          <w:b/>
          <w:lang w:val="de-DE"/>
        </w:rPr>
        <w:t xml:space="preserve"> oder deine eigene Roboterarmee zu bauen!</w:t>
      </w:r>
    </w:p>
    <w:p w14:paraId="0364656A" w14:textId="77777777" w:rsidR="004A5F69" w:rsidRDefault="004A5F69" w:rsidP="00CC10BC">
      <w:pPr>
        <w:spacing w:after="0"/>
        <w:rPr>
          <w:rFonts w:ascii="Sofia Pro Regular" w:hAnsi="Sofia Pro Regular"/>
          <w:b/>
          <w:lang w:val="de-DE"/>
        </w:rPr>
      </w:pPr>
    </w:p>
    <w:p w14:paraId="7C8BDAAE" w14:textId="77777777" w:rsidR="004E089A" w:rsidRDefault="004E089A" w:rsidP="00CC10BC">
      <w:pPr>
        <w:spacing w:after="0"/>
        <w:rPr>
          <w:rFonts w:ascii="Sofia Pro Regular" w:hAnsi="Sofia Pro Regular"/>
          <w:b/>
          <w:lang w:val="de-DE"/>
        </w:rPr>
      </w:pPr>
    </w:p>
    <w:p w14:paraId="38CE623E" w14:textId="77777777" w:rsidR="00CC10BC" w:rsidRPr="009639AC" w:rsidRDefault="000C164F" w:rsidP="00CC10BC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14:paraId="7C11C550" w14:textId="22833F38" w:rsidR="00A73B23" w:rsidRPr="00A73B23" w:rsidRDefault="00A73B23" w:rsidP="00C11529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C11529">
        <w:rPr>
          <w:rFonts w:ascii="Sofia Pro Regular" w:hAnsi="Sofia Pro Regular" w:cstheme="minorHAnsi"/>
          <w:lang w:val="de-DE"/>
        </w:rPr>
        <w:t>logge dich auf</w:t>
      </w:r>
      <w:r w:rsidRPr="008C4D4F">
        <w:rPr>
          <w:rFonts w:ascii="Sofia Pro Regular" w:hAnsi="Sofia Pro Regular" w:cstheme="minorHAnsi"/>
          <w:lang w:val="de-DE"/>
        </w:rPr>
        <w:t xml:space="preserve"> </w:t>
      </w:r>
      <w:hyperlink r:id="rId11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14:paraId="17F56669" w14:textId="2088DC22" w:rsidR="00306300" w:rsidRDefault="003B13D6" w:rsidP="00306300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3B13D6">
        <w:rPr>
          <w:rFonts w:ascii="Sofia Pro Regular" w:hAnsi="Sofia Pro Regular"/>
          <w:lang w:val="de-DE"/>
        </w:rPr>
        <w:t xml:space="preserve">Klicke links auf </w:t>
      </w:r>
      <w:r w:rsidRPr="003B13D6">
        <w:rPr>
          <w:noProof/>
          <w:position w:val="-18"/>
          <w:lang w:eastAsia="de-AT"/>
        </w:rPr>
        <w:drawing>
          <wp:inline distT="0" distB="0" distL="0" distR="0" wp14:anchorId="7864469F" wp14:editId="39F64C14">
            <wp:extent cx="1590261" cy="319441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A3" w:rsidRPr="003B13D6">
        <w:rPr>
          <w:rFonts w:ascii="Sofia Pro Regular" w:hAnsi="Sofia Pro Regular"/>
          <w:lang w:val="de-DE"/>
        </w:rPr>
        <w:t xml:space="preserve"> und </w:t>
      </w:r>
      <w:r w:rsidRPr="003B13D6">
        <w:rPr>
          <w:rFonts w:ascii="Sofia Pro Regular" w:hAnsi="Sofia Pro Regular"/>
          <w:lang w:val="de-DE"/>
        </w:rPr>
        <w:t xml:space="preserve">dann </w:t>
      </w:r>
      <w:r w:rsidR="00736BA3" w:rsidRPr="003B13D6">
        <w:rPr>
          <w:rFonts w:ascii="Sofia Pro Regular" w:hAnsi="Sofia Pro Regular"/>
          <w:lang w:val="de-DE"/>
        </w:rPr>
        <w:t xml:space="preserve">auf </w:t>
      </w:r>
      <w:r w:rsidR="00AD396C" w:rsidRPr="00AD396C">
        <w:rPr>
          <w:noProof/>
          <w:position w:val="-18"/>
          <w:lang w:eastAsia="de-AT"/>
        </w:rPr>
        <w:drawing>
          <wp:inline distT="0" distB="0" distL="0" distR="0" wp14:anchorId="38D18118" wp14:editId="585249CA">
            <wp:extent cx="1767709" cy="334314"/>
            <wp:effectExtent l="0" t="0" r="4445" b="8890"/>
            <wp:docPr id="22" name="Grafik 22" descr="H:\Museumspädagogik\techLAB\easy things to do\_Grafikvorlagen\Software\Tinkercad\Circuits\NeuenSchaltkreisEr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33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3D6">
        <w:rPr>
          <w:rFonts w:ascii="Sofia Pro Regular" w:hAnsi="Sofia Pro Regular"/>
          <w:lang w:val="de-DE"/>
        </w:rPr>
        <w:t xml:space="preserve"> </w:t>
      </w:r>
    </w:p>
    <w:p w14:paraId="2D3D0B85" w14:textId="106DB012" w:rsidR="000C164F" w:rsidRPr="00306300" w:rsidRDefault="00306300" w:rsidP="00306300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t>Los geht‘s! Ziehe</w:t>
      </w:r>
      <w:r w:rsidRPr="003B13D6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eine </w:t>
      </w:r>
      <w:r w:rsidRPr="003B13D6">
        <w:rPr>
          <w:rFonts w:ascii="Sofia Pro Regular" w:hAnsi="Sofia Pro Regular"/>
          <w:b/>
          <w:lang w:val="de-DE"/>
        </w:rPr>
        <w:t>LED</w:t>
      </w:r>
      <w:r w:rsidRPr="003B13D6">
        <w:rPr>
          <w:rFonts w:ascii="Sofia Pro Regular" w:hAnsi="Sofia Pro Regular"/>
          <w:lang w:val="de-DE"/>
        </w:rPr>
        <w:t xml:space="preserve">, </w:t>
      </w:r>
      <w:r>
        <w:rPr>
          <w:rFonts w:ascii="Sofia Pro Regular" w:hAnsi="Sofia Pro Regular"/>
          <w:lang w:val="de-DE"/>
        </w:rPr>
        <w:t xml:space="preserve">einen </w:t>
      </w:r>
      <w:r w:rsidRPr="003B13D6">
        <w:rPr>
          <w:rFonts w:ascii="Sofia Pro Regular" w:hAnsi="Sofia Pro Regular"/>
          <w:b/>
          <w:lang w:val="de-DE"/>
        </w:rPr>
        <w:t>Widerstand</w:t>
      </w:r>
      <w:r w:rsidRPr="003B13D6">
        <w:rPr>
          <w:rFonts w:ascii="Sofia Pro Regular" w:hAnsi="Sofia Pro Regular"/>
          <w:lang w:val="de-DE"/>
        </w:rPr>
        <w:t xml:space="preserve"> und</w:t>
      </w:r>
      <w:r w:rsidRPr="004A22C8">
        <w:rPr>
          <w:noProof/>
          <w:lang w:eastAsia="de-AT"/>
        </w:rPr>
        <w:t xml:space="preserve"> </w:t>
      </w:r>
      <w:r w:rsidRPr="003B13D6">
        <w:rPr>
          <w:rFonts w:ascii="Sofia Pro Regular" w:hAnsi="Sofia Pro Regular"/>
          <w:lang w:val="de-DE"/>
        </w:rPr>
        <w:t>eine</w:t>
      </w:r>
      <w:r>
        <w:rPr>
          <w:rFonts w:ascii="Sofia Pro Regular" w:hAnsi="Sofia Pro Regular"/>
          <w:lang w:val="de-DE"/>
        </w:rPr>
        <w:t>n</w:t>
      </w:r>
      <w:r w:rsidRPr="003B13D6">
        <w:rPr>
          <w:rFonts w:ascii="Sofia Pro Regular" w:hAnsi="Sofia Pro Regular"/>
          <w:lang w:val="de-DE"/>
        </w:rPr>
        <w:t xml:space="preserve"> </w:t>
      </w:r>
      <w:proofErr w:type="spellStart"/>
      <w:r>
        <w:rPr>
          <w:rFonts w:ascii="Sofia Pro Regular" w:hAnsi="Sofia Pro Regular"/>
          <w:b/>
          <w:lang w:val="de-DE"/>
        </w:rPr>
        <w:t>Arduino</w:t>
      </w:r>
      <w:proofErr w:type="spellEnd"/>
      <w:r>
        <w:rPr>
          <w:rFonts w:ascii="Sofia Pro Regular" w:hAnsi="Sofia Pro Regular"/>
          <w:lang w:val="de-DE"/>
        </w:rPr>
        <w:t xml:space="preserve"> auf die Arbeitsfläche (siehe rechts). </w:t>
      </w:r>
      <w:r>
        <w:rPr>
          <w:rFonts w:ascii="Sofia Pro Regular" w:hAnsi="Sofia Pro Regular"/>
          <w:lang w:val="de-DE"/>
        </w:rPr>
        <w:br/>
      </w:r>
      <w:r w:rsidRPr="00B45543">
        <w:rPr>
          <w:rFonts w:ascii="Sofia Pro Regular" w:hAnsi="Sofia Pro Regular"/>
          <w:lang w:val="de-DE"/>
        </w:rPr>
        <w:t xml:space="preserve">Mit </w:t>
      </w:r>
      <w:r>
        <w:rPr>
          <w:rFonts w:ascii="Sofia Pro Regular" w:hAnsi="Sofia Pro Regular"/>
          <w:lang w:val="de-DE"/>
        </w:rPr>
        <w:t xml:space="preserve">der </w:t>
      </w:r>
      <w:r w:rsidRPr="00B4554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C74F1F" wp14:editId="64333732">
            <wp:extent cx="230284" cy="230284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" cy="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-Taste</w:t>
      </w:r>
      <w:r w:rsidRPr="00B45543">
        <w:rPr>
          <w:rFonts w:ascii="Sofia Pro Regular" w:hAnsi="Sofia Pro Regular"/>
          <w:lang w:val="de-DE"/>
        </w:rPr>
        <w:t xml:space="preserve"> kannst du </w:t>
      </w:r>
      <w:r>
        <w:rPr>
          <w:rFonts w:ascii="Sofia Pro Regular" w:hAnsi="Sofia Pro Regular"/>
          <w:lang w:val="de-DE"/>
        </w:rPr>
        <w:t>ein angeklicktes Bauteil</w:t>
      </w:r>
      <w:r w:rsidRPr="00B45543">
        <w:rPr>
          <w:rFonts w:ascii="Sofia Pro Regular" w:hAnsi="Sofia Pro Regular"/>
          <w:lang w:val="de-DE"/>
        </w:rPr>
        <w:t xml:space="preserve"> drehen</w:t>
      </w:r>
      <w:r w:rsidR="008B6211">
        <w:rPr>
          <w:noProof/>
          <w:lang w:eastAsia="de-AT"/>
        </w:rPr>
        <w:drawing>
          <wp:anchor distT="0" distB="0" distL="114300" distR="114300" simplePos="0" relativeHeight="251681792" behindDoc="0" locked="0" layoutInCell="1" allowOverlap="1" wp14:anchorId="61F28CC8" wp14:editId="61EFA32A">
            <wp:simplePos x="0" y="0"/>
            <wp:positionH relativeFrom="column">
              <wp:posOffset>2319655</wp:posOffset>
            </wp:positionH>
            <wp:positionV relativeFrom="paragraph">
              <wp:posOffset>749300</wp:posOffset>
            </wp:positionV>
            <wp:extent cx="3744595" cy="3409950"/>
            <wp:effectExtent l="0" t="0" r="8255" b="0"/>
            <wp:wrapSquare wrapText="bothSides"/>
            <wp:docPr id="4" name="Grafik 4" descr="\\tmw.ac.at\hdd\users\kohlwkle\My Documents\My Pictures\arduino b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kohlwkle\My Documents\My Pictures\arduino blin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041AC0" w14:textId="65F99730" w:rsidR="00CA17E0" w:rsidRDefault="00CA17E0" w:rsidP="00E04797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Verbinde </w:t>
      </w:r>
      <w:r w:rsidR="00E04797">
        <w:rPr>
          <w:rFonts w:ascii="Sofia Pro Regular" w:hAnsi="Sofia Pro Regular"/>
          <w:lang w:val="de-DE"/>
        </w:rPr>
        <w:t xml:space="preserve">die „Anode“ (das lange Beinchen der LED) mit dem Widerstand und den Widerstand mit Pin 13 am </w:t>
      </w:r>
      <w:proofErr w:type="spellStart"/>
      <w:r w:rsidR="00E04797">
        <w:rPr>
          <w:rFonts w:ascii="Sofia Pro Regular" w:hAnsi="Sofia Pro Regular"/>
          <w:lang w:val="de-DE"/>
        </w:rPr>
        <w:t>Arduino</w:t>
      </w:r>
      <w:proofErr w:type="spellEnd"/>
      <w:r w:rsidR="00E04797">
        <w:rPr>
          <w:rFonts w:ascii="Sofia Pro Regular" w:hAnsi="Sofia Pro Regular"/>
          <w:lang w:val="de-DE"/>
        </w:rPr>
        <w:t xml:space="preserve">. </w:t>
      </w:r>
      <w:r w:rsidRPr="00E04797">
        <w:rPr>
          <w:rFonts w:ascii="Sofia Pro Regular" w:hAnsi="Sofia Pro Regular"/>
          <w:lang w:val="de-DE"/>
        </w:rPr>
        <w:t>Die Kat</w:t>
      </w:r>
      <w:r w:rsidR="00E04797" w:rsidRPr="00E04797">
        <w:rPr>
          <w:rFonts w:ascii="Sofia Pro Regular" w:hAnsi="Sofia Pro Regular"/>
          <w:lang w:val="de-DE"/>
        </w:rPr>
        <w:t>hode (das kurze Beinchen)</w:t>
      </w:r>
      <w:r w:rsidR="00E04797">
        <w:rPr>
          <w:rFonts w:ascii="Sofia Pro Regular" w:hAnsi="Sofia Pro Regular"/>
          <w:lang w:val="de-DE"/>
        </w:rPr>
        <w:t xml:space="preserve"> wird mit einem Draht mit dem „</w:t>
      </w:r>
      <w:commentRangeStart w:id="0"/>
      <w:r w:rsidR="00E04797">
        <w:rPr>
          <w:rFonts w:ascii="Sofia Pro Regular" w:hAnsi="Sofia Pro Regular"/>
          <w:lang w:val="de-DE"/>
        </w:rPr>
        <w:t>GND</w:t>
      </w:r>
      <w:commentRangeEnd w:id="0"/>
      <w:r w:rsidR="00A67291">
        <w:rPr>
          <w:rStyle w:val="Kommentarzeichen"/>
        </w:rPr>
        <w:commentReference w:id="0"/>
      </w:r>
      <w:r w:rsidR="00E04797">
        <w:rPr>
          <w:rFonts w:ascii="Sofia Pro Regular" w:hAnsi="Sofia Pro Regular"/>
          <w:lang w:val="de-DE"/>
        </w:rPr>
        <w:t>“ Pin verbunden.</w:t>
      </w:r>
    </w:p>
    <w:p w14:paraId="7D964DD1" w14:textId="26D39913" w:rsidR="00A67291" w:rsidRDefault="00E04797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Siehe Level 1 falls du Hilfe beim Verbinden der Bauteile brauchst. </w:t>
      </w:r>
    </w:p>
    <w:p w14:paraId="41536D7B" w14:textId="57513470" w:rsidR="008B6211" w:rsidRDefault="008B6211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68D3BBB6" w14:textId="7B673C49" w:rsidR="008B6211" w:rsidRDefault="008B6211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1DD53672" w14:textId="77777777" w:rsidR="008B6211" w:rsidRDefault="008B6211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17967A86" w14:textId="38AAFF7F" w:rsidR="008B6211" w:rsidRDefault="008B6211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02E7289F" w14:textId="77777777" w:rsidR="008B6211" w:rsidRDefault="008B6211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02DF0D86" w14:textId="1F60B70A" w:rsidR="00E04797" w:rsidRDefault="00E04797" w:rsidP="008B6211">
      <w:pPr>
        <w:spacing w:after="0"/>
        <w:rPr>
          <w:rFonts w:ascii="Sofia Pro Regular" w:hAnsi="Sofia Pro Regular"/>
          <w:lang w:val="de-DE"/>
        </w:rPr>
      </w:pPr>
    </w:p>
    <w:p w14:paraId="6CE46E0B" w14:textId="77777777" w:rsidR="00306300" w:rsidRDefault="008B6211" w:rsidP="008B6211">
      <w:pPr>
        <w:pStyle w:val="Listenabsatz"/>
        <w:numPr>
          <w:ilvl w:val="0"/>
          <w:numId w:val="25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9CEC30" wp14:editId="761DC8FF">
                <wp:simplePos x="0" y="0"/>
                <wp:positionH relativeFrom="margin">
                  <wp:posOffset>3846195</wp:posOffset>
                </wp:positionH>
                <wp:positionV relativeFrom="paragraph">
                  <wp:posOffset>0</wp:posOffset>
                </wp:positionV>
                <wp:extent cx="2186305" cy="962025"/>
                <wp:effectExtent l="0" t="0" r="4445" b="9525"/>
                <wp:wrapSquare wrapText="bothSides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305" cy="962025"/>
                          <a:chOff x="0" y="0"/>
                          <a:chExt cx="2619375" cy="1152525"/>
                        </a:xfrm>
                      </wpg:grpSpPr>
                      <pic:pic xmlns:pic="http://schemas.openxmlformats.org/drawingml/2006/picture">
                        <pic:nvPicPr>
                          <pic:cNvPr id="7" name="Grafik 7" descr="H:\Museumspädagogik\techLAB\easy things to do\_Grafikvorlagen\Software\Tinkercad\Circuits\WiderstandEigenschaften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Ellipse 8"/>
                        <wps:cNvSpPr/>
                        <wps:spPr>
                          <a:xfrm>
                            <a:off x="2047875" y="695325"/>
                            <a:ext cx="504825" cy="39052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2330A" id="Gruppieren 5" o:spid="_x0000_s1026" style="position:absolute;margin-left:302.85pt;margin-top:0;width:172.15pt;height:75.75pt;z-index:251683840;mso-position-horizontal-relative:margin;mso-width-relative:margin;mso-height-relative:margin" coordsize="26193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7" o:spid="_x0000_s1027" type="#_x0000_t75" style="position:absolute;width:26193;height:11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reWDBAAAA2gAAAA8AAABkcnMvZG93bnJldi54bWxEj0urwjAUhPeC/yEc4e401YWPahQfCIKL&#10;i1X3h+bYFpuT2sRa//2NcMHlMDPfMItVa0rRUO0KywqGgwgEcWp1wZmCy3nfn4JwHlljaZkUvMnB&#10;atntLDDW9sUnahKfiQBhF6OC3PsqltKlORl0A1sRB+9ma4M+yDqTusZXgJtSjqJoLA0WHBZyrGib&#10;U3pPnkZBYXbyfX2YiTzq5yz5HW+iQ3NS6qfXrucgPLX+G/5vH7SCCXyuhBs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reWDBAAAA2gAAAA8AAAAAAAAAAAAAAAAAnwIA&#10;AGRycy9kb3ducmV2LnhtbFBLBQYAAAAABAAEAPcAAACNAwAAAAA=&#10;">
                  <v:imagedata r:id="rId19" o:title="WiderstandEigenschaften"/>
                  <v:path arrowok="t"/>
                </v:shape>
                <v:oval id="Ellipse 8" o:spid="_x0000_s1028" style="position:absolute;left:20478;top:6953;width:5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8isAA&#10;AADaAAAADwAAAGRycy9kb3ducmV2LnhtbERPTWvCQBC9C/0PyxS86UYFCWk2UtqKFnoxLdjjkJ0m&#10;odnZkF1j/PedQ8Hj433nu8l1aqQhtJ4NrJYJKOLK25ZrA1+f+0UKKkRki51nMnCjALviYZZjZv2V&#10;TzSWsVYSwiFDA02MfaZ1qBpyGJa+Jxbuxw8Oo8Ch1nbAq4S7Tq+TZKsdtiwNDfb00lD1W16clKTT&#10;5rA9v3+/4vm4ettjOnr7Ycz8cXp+AhVpinfxv/toDchWuSI3Q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68isAAAADaAAAADwAAAAAAAAAAAAAAAACYAgAAZHJzL2Rvd25y&#10;ZXYueG1sUEsFBgAAAAAEAAQA9QAAAIUDAAAAAA==&#10;" filled="f" strokecolor="red" strokeweight="4.5pt">
                  <v:stroke joinstyle="miter"/>
                </v:oval>
                <w10:wrap type="square" anchorx="margin"/>
              </v:group>
            </w:pict>
          </mc:Fallback>
        </mc:AlternateContent>
      </w:r>
      <w:r w:rsidRPr="003F4E43">
        <w:rPr>
          <w:rFonts w:ascii="Sofia Pro Regular" w:hAnsi="Sofia Pro Regular"/>
          <w:lang w:val="de-DE"/>
        </w:rPr>
        <w:t xml:space="preserve">Klicke auf den Widerstand </w:t>
      </w:r>
      <w:r w:rsidRP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B4DD7D" wp14:editId="08A1F22F">
            <wp:extent cx="195994" cy="651192"/>
            <wp:effectExtent l="0" t="0" r="0" b="0"/>
            <wp:docPr id="10" name="Grafik 10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43">
        <w:rPr>
          <w:rFonts w:ascii="Sofia Pro Regular" w:hAnsi="Sofia Pro Regular"/>
          <w:lang w:val="de-DE"/>
        </w:rPr>
        <w:t xml:space="preserve"> und ändere im kleinen Fenster rechts oben seinen Wert auf 220 </w:t>
      </w:r>
      <w:r w:rsidRPr="003F4E43">
        <w:rPr>
          <w:rFonts w:ascii="Calibri" w:hAnsi="Calibri" w:cs="Calibri"/>
          <w:lang w:val="de-DE"/>
        </w:rPr>
        <w:t>Ω</w:t>
      </w:r>
      <w:r w:rsidRPr="003F4E43">
        <w:rPr>
          <w:rFonts w:ascii="Sofia Pro Regular" w:hAnsi="Sofia Pro Regular"/>
          <w:lang w:val="de-DE"/>
        </w:rPr>
        <w:t>. Achte darauf, dass du die Einheit von „</w:t>
      </w:r>
      <w:proofErr w:type="spellStart"/>
      <w:r w:rsidRPr="003F4E43">
        <w:rPr>
          <w:lang w:val="de-DE"/>
        </w:rPr>
        <w:t>k</w:t>
      </w:r>
      <w:r w:rsidRPr="003F4E43">
        <w:rPr>
          <w:rFonts w:ascii="Calibri" w:hAnsi="Calibri" w:cs="Calibri"/>
          <w:lang w:val="de-DE"/>
        </w:rPr>
        <w:t>Ω</w:t>
      </w:r>
      <w:proofErr w:type="spellEnd"/>
      <w:r w:rsidRPr="003F4E43">
        <w:rPr>
          <w:rFonts w:ascii="Sofia Pro Regular" w:hAnsi="Sofia Pro Regular"/>
          <w:lang w:val="de-DE"/>
        </w:rPr>
        <w:t>“ auf „</w:t>
      </w:r>
      <w:r w:rsidRPr="003F4E43">
        <w:rPr>
          <w:rFonts w:ascii="Calibri" w:hAnsi="Calibri" w:cs="Calibri"/>
          <w:lang w:val="de-DE"/>
        </w:rPr>
        <w:t>Ω“</w:t>
      </w:r>
      <w:r w:rsidRPr="003F4E43">
        <w:rPr>
          <w:rFonts w:ascii="Sofia Pro Regular" w:hAnsi="Sofia Pro Regular"/>
          <w:lang w:val="de-DE"/>
        </w:rPr>
        <w:t xml:space="preserve"> </w:t>
      </w:r>
    </w:p>
    <w:p w14:paraId="3E027C53" w14:textId="2B66FFC4" w:rsidR="00306300" w:rsidRDefault="008B6211" w:rsidP="00306300">
      <w:pPr>
        <w:pStyle w:val="Listenabsatz"/>
        <w:spacing w:after="0"/>
        <w:ind w:left="420"/>
        <w:rPr>
          <w:rFonts w:ascii="Sofia Pro Regular" w:hAnsi="Sofia Pro Regular"/>
          <w:lang w:val="de-DE"/>
        </w:rPr>
      </w:pPr>
      <w:r w:rsidRPr="00306300">
        <w:rPr>
          <w:rFonts w:ascii="Sofia Pro Regular" w:hAnsi="Sofia Pro Regular"/>
          <w:lang w:val="de-DE"/>
        </w:rPr>
        <w:t xml:space="preserve">änderst. </w:t>
      </w:r>
    </w:p>
    <w:p w14:paraId="296EDD64" w14:textId="77777777" w:rsidR="00306300" w:rsidRPr="00306300" w:rsidRDefault="00306300" w:rsidP="00306300">
      <w:pPr>
        <w:pStyle w:val="Listenabsatz"/>
        <w:spacing w:after="0"/>
        <w:ind w:left="420"/>
        <w:rPr>
          <w:rFonts w:ascii="Sofia Pro Regular" w:hAnsi="Sofia Pro Regular"/>
          <w:lang w:val="de-DE"/>
        </w:rPr>
      </w:pPr>
    </w:p>
    <w:p w14:paraId="744C26A5" w14:textId="5A7AC00C" w:rsidR="008B6211" w:rsidRDefault="00D11EB2" w:rsidP="00306300">
      <w:pPr>
        <w:pStyle w:val="Listenabsatz"/>
        <w:numPr>
          <w:ilvl w:val="0"/>
          <w:numId w:val="25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auf </w:t>
      </w:r>
      <w:r w:rsidRPr="00FD0E9B">
        <w:rPr>
          <w:rFonts w:ascii="Sofia Pro Regular" w:hAnsi="Sofia Pro Regular"/>
          <w:noProof/>
          <w:position w:val="-18"/>
          <w:sz w:val="26"/>
          <w:szCs w:val="26"/>
          <w:lang w:eastAsia="de-AT"/>
        </w:rPr>
        <w:drawing>
          <wp:inline distT="0" distB="0" distL="0" distR="0" wp14:anchorId="1879722D" wp14:editId="061DF261">
            <wp:extent cx="1533525" cy="339815"/>
            <wp:effectExtent l="0" t="0" r="0" b="3175"/>
            <wp:docPr id="14" name="Grafik 14" descr="H:\Museumspädagogik\techLAB\easy things to do\_Grafikvorlagen\Software\Tinkercad\Circuits\SimulationStar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31" cy="3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>. Die Led sollte nun Blinken.</w:t>
      </w:r>
    </w:p>
    <w:p w14:paraId="6017C263" w14:textId="65455E28" w:rsidR="00D11EB2" w:rsidRDefault="00D11EB2" w:rsidP="00D11EB2">
      <w:pPr>
        <w:pStyle w:val="Listenabsatz"/>
        <w:spacing w:after="0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auf </w:t>
      </w:r>
      <w:r w:rsidRPr="00FD0E9B">
        <w:rPr>
          <w:noProof/>
          <w:position w:val="-18"/>
          <w:lang w:eastAsia="de-AT"/>
        </w:rPr>
        <w:drawing>
          <wp:inline distT="0" distB="0" distL="0" distR="0" wp14:anchorId="113EBCEA" wp14:editId="2EE221CB">
            <wp:extent cx="1552575" cy="349756"/>
            <wp:effectExtent l="0" t="0" r="0" b="0"/>
            <wp:docPr id="15" name="Grafik 15" descr="H:\Museumspädagogik\techLAB\easy things to do\_Grafikvorlagen\Software\Tinkercad\Circuits\SimulationStop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32" cy="35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um weiter zu arbeiten.</w:t>
      </w:r>
    </w:p>
    <w:p w14:paraId="313A1860" w14:textId="77777777" w:rsidR="00A01013" w:rsidRPr="00D11EB2" w:rsidRDefault="00A01013" w:rsidP="00D11EB2">
      <w:pPr>
        <w:pStyle w:val="Listenabsatz"/>
        <w:spacing w:after="0"/>
        <w:ind w:left="420"/>
        <w:rPr>
          <w:rFonts w:ascii="Sofia Pro Regular" w:hAnsi="Sofia Pro Regular"/>
          <w:lang w:val="de-DE"/>
        </w:rPr>
      </w:pPr>
    </w:p>
    <w:p w14:paraId="49065BFA" w14:textId="46400A3B" w:rsidR="00D11EB2" w:rsidRDefault="00D11EB2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r>
        <w:rPr>
          <w:rFonts w:ascii="Sofia Pro Regular" w:hAnsi="Sofia Pro Regular"/>
          <w:sz w:val="26"/>
          <w:szCs w:val="26"/>
          <w:lang w:val="de-DE"/>
        </w:rPr>
        <w:t>Warum blinkt die LED?</w:t>
      </w:r>
    </w:p>
    <w:p w14:paraId="45BFB389" w14:textId="0D90591E" w:rsidR="00D34CA7" w:rsidRDefault="00D11EB2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r>
        <w:rPr>
          <w:rFonts w:ascii="Sofia Pro Regular" w:hAnsi="Sofia Pro Regular"/>
          <w:sz w:val="26"/>
          <w:szCs w:val="26"/>
          <w:lang w:val="de-DE"/>
        </w:rPr>
        <w:t>Schauen wir in den Code um zu verstehen was passiert</w:t>
      </w:r>
      <w:r w:rsidR="00F033AA">
        <w:rPr>
          <w:rFonts w:ascii="Sofia Pro Regular" w:hAnsi="Sofia Pro Regular"/>
          <w:sz w:val="26"/>
          <w:szCs w:val="26"/>
          <w:lang w:val="de-DE"/>
        </w:rPr>
        <w:t>!</w:t>
      </w:r>
    </w:p>
    <w:p w14:paraId="1136FB71" w14:textId="0926941B" w:rsidR="00217A3D" w:rsidRDefault="00217A3D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</w:p>
    <w:p w14:paraId="3C6F4CA5" w14:textId="34495572" w:rsidR="00D11EB2" w:rsidRPr="00217A3D" w:rsidRDefault="00217A3D" w:rsidP="003B5E31">
      <w:pPr>
        <w:pStyle w:val="Listenabsatz"/>
        <w:numPr>
          <w:ilvl w:val="0"/>
          <w:numId w:val="25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85888" behindDoc="0" locked="0" layoutInCell="1" allowOverlap="1" wp14:anchorId="57B92656" wp14:editId="334F6F7D">
            <wp:simplePos x="0" y="0"/>
            <wp:positionH relativeFrom="column">
              <wp:posOffset>3948430</wp:posOffset>
            </wp:positionH>
            <wp:positionV relativeFrom="paragraph">
              <wp:posOffset>10795</wp:posOffset>
            </wp:positionV>
            <wp:extent cx="1962150" cy="1372235"/>
            <wp:effectExtent l="0" t="0" r="0" b="0"/>
            <wp:wrapSquare wrapText="bothSides"/>
            <wp:docPr id="23" name="Grafik 23" descr="H:\Museumspädagogik\techLAB\easy things to do\P_Tinkercad_Circuits\gfx\code-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P_Tinkercad_Circuits\gfx\code-dropd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E31" w:rsidRPr="00217A3D">
        <w:rPr>
          <w:rFonts w:ascii="Sofia Pro Regular" w:hAnsi="Sofia Pro Regular"/>
          <w:lang w:val="de-DE"/>
        </w:rPr>
        <w:t>Kl</w:t>
      </w:r>
      <w:r w:rsidRPr="00217A3D">
        <w:rPr>
          <w:rFonts w:ascii="Sofia Pro Regular" w:hAnsi="Sofia Pro Regular"/>
          <w:lang w:val="de-DE"/>
        </w:rPr>
        <w:t xml:space="preserve">icke </w:t>
      </w:r>
      <w:r>
        <w:rPr>
          <w:rFonts w:ascii="Sofia Pro Regular" w:hAnsi="Sofia Pro Regular"/>
          <w:lang w:val="de-DE"/>
        </w:rPr>
        <w:t xml:space="preserve">rechts oben auf 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74C600C3" wp14:editId="5E4FE751">
            <wp:extent cx="762000" cy="385858"/>
            <wp:effectExtent l="0" t="0" r="0" b="0"/>
            <wp:docPr id="16" name="Grafik 16" descr="H:\Museumspädagogik\techLAB\easy things to do\P_Tinkercad_Circuits\gfx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P_Tinkercad_Circuits\gfx\cod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80" cy="3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 und wähle im </w:t>
      </w:r>
      <w:proofErr w:type="spellStart"/>
      <w:r>
        <w:rPr>
          <w:rFonts w:ascii="Sofia Pro Regular" w:hAnsi="Sofia Pro Regular"/>
          <w:lang w:val="de-DE"/>
        </w:rPr>
        <w:t>drop</w:t>
      </w:r>
      <w:proofErr w:type="spellEnd"/>
      <w:r>
        <w:rPr>
          <w:rFonts w:ascii="Sofia Pro Regular" w:hAnsi="Sofia Pro Regular"/>
          <w:lang w:val="de-DE"/>
        </w:rPr>
        <w:t>-down Menü darunter „Text“</w:t>
      </w:r>
      <w:r w:rsidR="00A01013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aus.</w:t>
      </w:r>
    </w:p>
    <w:p w14:paraId="05737E6B" w14:textId="7833BD1D" w:rsidR="00D11EB2" w:rsidRDefault="00D11EB2" w:rsidP="00D34CA7">
      <w:pPr>
        <w:spacing w:after="0" w:line="240" w:lineRule="auto"/>
        <w:rPr>
          <w:rFonts w:ascii="Sofia Pro Regular" w:hAnsi="Sofia Pro Regular"/>
          <w:lang w:val="de-DE"/>
        </w:rPr>
      </w:pPr>
    </w:p>
    <w:p w14:paraId="2F6F998B" w14:textId="0205E5B3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Jetz</w:t>
      </w:r>
      <w:r w:rsidR="00A01013">
        <w:rPr>
          <w:rFonts w:ascii="Sofia Pro Regular" w:hAnsi="Sofia Pro Regular"/>
          <w:lang w:val="de-DE"/>
        </w:rPr>
        <w:t>t siehst du recht</w:t>
      </w:r>
      <w:r>
        <w:rPr>
          <w:rFonts w:ascii="Sofia Pro Regular" w:hAnsi="Sofia Pro Regular"/>
          <w:lang w:val="de-DE"/>
        </w:rPr>
        <w:t xml:space="preserve">s den Code. Er ist sozusagen die Schritt-für-Schritt Anleitung die der </w:t>
      </w:r>
      <w:proofErr w:type="spellStart"/>
      <w:r>
        <w:rPr>
          <w:rFonts w:ascii="Sofia Pro Regular" w:hAnsi="Sofia Pro Regular"/>
          <w:lang w:val="de-DE"/>
        </w:rPr>
        <w:t>Arduino</w:t>
      </w:r>
      <w:proofErr w:type="spellEnd"/>
      <w:r>
        <w:rPr>
          <w:rFonts w:ascii="Sofia Pro Regular" w:hAnsi="Sofia Pro Regular"/>
          <w:lang w:val="de-DE"/>
        </w:rPr>
        <w:t xml:space="preserve"> befolgt um die Led blinken zu lassen.</w:t>
      </w:r>
    </w:p>
    <w:p w14:paraId="73B828B0" w14:textId="56B12B3F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65D504B3" w14:textId="1D92EBFC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2873D99F" w14:textId="7D0DD993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1760C767" w14:textId="60E1295F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38FD1175" w14:textId="34002EE2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10F1297E" w14:textId="77777777" w:rsidR="00C040C2" w:rsidRPr="001718E1" w:rsidRDefault="00C040C2" w:rsidP="00C040C2">
      <w:pPr>
        <w:pStyle w:val="Listenabsatz"/>
        <w:spacing w:after="0"/>
        <w:rPr>
          <w:rFonts w:ascii="Sofia Pro Regular" w:hAnsi="Sofia Pro Regular"/>
          <w:lang w:val="de-DE"/>
        </w:rPr>
      </w:pPr>
    </w:p>
    <w:p w14:paraId="0ED17E60" w14:textId="77777777" w:rsidR="00C040C2" w:rsidRDefault="00C040C2" w:rsidP="00C040C2">
      <w:p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6371B6D" wp14:editId="256FFEBE">
                <wp:simplePos x="0" y="0"/>
                <wp:positionH relativeFrom="margin">
                  <wp:posOffset>-17200</wp:posOffset>
                </wp:positionH>
                <wp:positionV relativeFrom="paragraph">
                  <wp:posOffset>141549</wp:posOffset>
                </wp:positionV>
                <wp:extent cx="5876014" cy="5239909"/>
                <wp:effectExtent l="0" t="0" r="0" b="0"/>
                <wp:wrapNone/>
                <wp:docPr id="25" name="Abgerundetes 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014" cy="52399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05C1F" id="Abgerundetes Rechteck 25" o:spid="_x0000_s1026" style="position:absolute;margin-left:-1.35pt;margin-top:11.15pt;width:462.7pt;height:412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5E9D3D0" w14:textId="29B01ED4" w:rsidR="00C040C2" w:rsidRDefault="00C040C2" w:rsidP="00C040C2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proofErr w:type="spellStart"/>
      <w:r>
        <w:rPr>
          <w:rFonts w:ascii="Sofia Pro Black" w:hAnsi="Sofia Pro Black"/>
          <w:lang w:val="de-DE"/>
        </w:rPr>
        <w:t>Arduino</w:t>
      </w:r>
      <w:proofErr w:type="spellEnd"/>
      <w:r>
        <w:rPr>
          <w:rFonts w:ascii="Sofia Pro Black" w:hAnsi="Sofia Pro Black"/>
          <w:lang w:val="de-DE"/>
        </w:rPr>
        <w:t xml:space="preserve"> Code-Struktur</w:t>
      </w:r>
    </w:p>
    <w:p w14:paraId="06136B3F" w14:textId="04175641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6405625" w14:textId="51C78E3A" w:rsidR="00C040C2" w:rsidRDefault="000536E8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Ein </w:t>
      </w:r>
      <w:proofErr w:type="spellStart"/>
      <w:r>
        <w:rPr>
          <w:rFonts w:ascii="Sofia Pro Regular" w:hAnsi="Sofia Pro Regular"/>
          <w:lang w:val="de-DE"/>
        </w:rPr>
        <w:t>Arduino</w:t>
      </w:r>
      <w:proofErr w:type="spellEnd"/>
      <w:r>
        <w:rPr>
          <w:rFonts w:ascii="Sofia Pro Regular" w:hAnsi="Sofia Pro Regular"/>
          <w:lang w:val="de-DE"/>
        </w:rPr>
        <w:t xml:space="preserve">-Programm besteht aus den zwei </w:t>
      </w:r>
      <w:r w:rsidRPr="000536E8">
        <w:rPr>
          <w:rFonts w:ascii="Sofia Pro Regular" w:hAnsi="Sofia Pro Regular"/>
          <w:lang w:val="de-DE"/>
        </w:rPr>
        <w:t>Hauptfunktionen</w:t>
      </w:r>
      <w:r>
        <w:rPr>
          <w:rFonts w:ascii="Sofia Pro Regular" w:hAnsi="Sofia Pro Regular"/>
          <w:b/>
          <w:lang w:val="de-DE"/>
        </w:rPr>
        <w:t xml:space="preserve"> </w:t>
      </w:r>
      <w:commentRangeStart w:id="1"/>
      <w:proofErr w:type="spellStart"/>
      <w:r w:rsidRPr="000536E8">
        <w:rPr>
          <w:rFonts w:ascii="Courier Std" w:hAnsi="Courier Std"/>
          <w:b/>
          <w:lang w:val="de-DE"/>
        </w:rPr>
        <w:t>setup</w:t>
      </w:r>
      <w:proofErr w:type="spellEnd"/>
      <w:r w:rsidRPr="000536E8">
        <w:rPr>
          <w:rFonts w:ascii="Courier Std" w:hAnsi="Courier Std"/>
          <w:b/>
          <w:lang w:val="de-DE"/>
        </w:rPr>
        <w:t>()</w:t>
      </w:r>
      <w:r>
        <w:rPr>
          <w:rFonts w:ascii="Sofia Pro Regular" w:hAnsi="Sofia Pro Regular"/>
          <w:b/>
          <w:lang w:val="de-DE"/>
        </w:rPr>
        <w:t xml:space="preserve"> </w:t>
      </w:r>
      <w:commentRangeEnd w:id="1"/>
      <w:r>
        <w:rPr>
          <w:rStyle w:val="Kommentarzeichen"/>
        </w:rPr>
        <w:commentReference w:id="1"/>
      </w:r>
      <w:r>
        <w:rPr>
          <w:rFonts w:ascii="Sofia Pro Regular" w:hAnsi="Sofia Pro Regular"/>
          <w:lang w:val="de-DE"/>
        </w:rPr>
        <w:t xml:space="preserve">und </w:t>
      </w:r>
      <w:proofErr w:type="spellStart"/>
      <w:r w:rsidRPr="000536E8">
        <w:rPr>
          <w:rFonts w:ascii="Courier Std" w:hAnsi="Courier Std"/>
          <w:b/>
          <w:lang w:val="de-DE"/>
        </w:rPr>
        <w:t>loop</w:t>
      </w:r>
      <w:proofErr w:type="spellEnd"/>
      <w:r w:rsidRPr="000536E8">
        <w:rPr>
          <w:rFonts w:ascii="Courier Std" w:hAnsi="Courier Std"/>
          <w:b/>
          <w:lang w:val="de-DE"/>
        </w:rPr>
        <w:t>()</w:t>
      </w:r>
      <w:r>
        <w:rPr>
          <w:rFonts w:ascii="Sofia Pro Regular" w:hAnsi="Sofia Pro Regular"/>
          <w:lang w:val="de-DE"/>
        </w:rPr>
        <w:t>.</w:t>
      </w:r>
    </w:p>
    <w:p w14:paraId="6FA81824" w14:textId="04624899" w:rsidR="000536E8" w:rsidRDefault="000536E8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Die Funktionen werden durch geschwungene Klammern </w:t>
      </w:r>
      <w:r w:rsidRPr="001F2053">
        <w:rPr>
          <w:rFonts w:ascii="Courier Std" w:hAnsi="Courier Std"/>
          <w:b/>
          <w:lang w:val="de-DE"/>
        </w:rPr>
        <w:t>{}</w:t>
      </w:r>
      <w:r>
        <w:rPr>
          <w:rFonts w:ascii="Courier Std" w:hAnsi="Courier Std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begrenzt</w:t>
      </w:r>
      <w:r w:rsidR="001F2053">
        <w:rPr>
          <w:rFonts w:ascii="Sofia Pro Regular" w:hAnsi="Sofia Pro Regular"/>
          <w:lang w:val="de-DE"/>
        </w:rPr>
        <w:t>.</w:t>
      </w:r>
      <w:r>
        <w:rPr>
          <w:rFonts w:ascii="Sofia Pro Regular" w:hAnsi="Sofia Pro Regular"/>
          <w:lang w:val="de-DE"/>
        </w:rPr>
        <w:t xml:space="preserve"> </w:t>
      </w:r>
    </w:p>
    <w:p w14:paraId="4987D68B" w14:textId="7198AE38" w:rsidR="00BD1AA8" w:rsidRDefault="00BD1AA8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Die Befehle innerhalb der Klammern </w:t>
      </w:r>
      <w:r w:rsidRPr="001F2053">
        <w:rPr>
          <w:rFonts w:ascii="Courier Std" w:hAnsi="Courier Std"/>
          <w:b/>
          <w:lang w:val="de-DE"/>
        </w:rPr>
        <w:t>{}</w:t>
      </w:r>
      <w:r>
        <w:rPr>
          <w:rFonts w:ascii="Courier Std" w:hAnsi="Courier Std"/>
          <w:lang w:val="de-DE"/>
        </w:rPr>
        <w:t xml:space="preserve"> </w:t>
      </w:r>
      <w:r w:rsidR="00A01013">
        <w:rPr>
          <w:rFonts w:ascii="Sofia Pro Regular" w:hAnsi="Sofia Pro Regular"/>
          <w:lang w:val="de-DE"/>
        </w:rPr>
        <w:t>werden nacheinander</w:t>
      </w:r>
      <w:r w:rsidR="002E46E3">
        <w:rPr>
          <w:rFonts w:ascii="Sofia Pro Regular" w:hAnsi="Sofia Pro Regular"/>
          <w:lang w:val="de-DE"/>
        </w:rPr>
        <w:t xml:space="preserve"> ausgeführt.</w:t>
      </w:r>
    </w:p>
    <w:p w14:paraId="75585E04" w14:textId="75148212" w:rsidR="002E46E3" w:rsidRPr="000536E8" w:rsidRDefault="002E46E3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Jeder Befehl </w:t>
      </w:r>
      <w:r w:rsidRPr="002E46E3">
        <w:rPr>
          <w:rFonts w:ascii="Sofia Pro Regular" w:hAnsi="Sofia Pro Regular"/>
          <w:u w:val="single"/>
          <w:lang w:val="de-DE"/>
        </w:rPr>
        <w:t>muss</w:t>
      </w:r>
      <w:r w:rsidRPr="002E46E3">
        <w:rPr>
          <w:rFonts w:ascii="Sofia Pro Regular" w:hAnsi="Sofia Pro Regular"/>
          <w:lang w:val="de-DE"/>
        </w:rPr>
        <w:t xml:space="preserve"> mit einer Strich</w:t>
      </w:r>
      <w:r>
        <w:rPr>
          <w:rFonts w:ascii="Sofia Pro Regular" w:hAnsi="Sofia Pro Regular"/>
          <w:lang w:val="de-DE"/>
        </w:rPr>
        <w:t xml:space="preserve">punkt </w:t>
      </w:r>
      <w:r>
        <w:rPr>
          <w:rFonts w:ascii="Courier Std" w:hAnsi="Courier Std"/>
          <w:b/>
          <w:lang w:val="de-DE"/>
        </w:rPr>
        <w:t xml:space="preserve">; </w:t>
      </w:r>
      <w:r>
        <w:rPr>
          <w:rFonts w:ascii="Sofia Pro Regular" w:hAnsi="Sofia Pro Regular"/>
          <w:lang w:val="de-DE"/>
        </w:rPr>
        <w:t>enden.</w:t>
      </w:r>
    </w:p>
    <w:p w14:paraId="497C656B" w14:textId="75D2443F" w:rsidR="00C040C2" w:rsidRDefault="00BD1AA8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AC046A" wp14:editId="6F93CF47">
                <wp:simplePos x="0" y="0"/>
                <wp:positionH relativeFrom="margin">
                  <wp:posOffset>3417763</wp:posOffset>
                </wp:positionH>
                <wp:positionV relativeFrom="paragraph">
                  <wp:posOffset>126117</wp:posOffset>
                </wp:positionV>
                <wp:extent cx="2377440" cy="937260"/>
                <wp:effectExtent l="438150" t="0" r="22860" b="15240"/>
                <wp:wrapNone/>
                <wp:docPr id="291" name="Abgerundete rechteckige Legend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37260"/>
                        </a:xfrm>
                        <a:prstGeom prst="wedgeRoundRectCallout">
                          <a:avLst>
                            <a:gd name="adj1" fmla="val -66728"/>
                            <a:gd name="adj2" fmla="val -22462"/>
                            <a:gd name="adj3" fmla="val 16667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76FF" w14:textId="77777777" w:rsidR="00614B77" w:rsidRDefault="00614B77" w:rsidP="00BD1A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04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291" o:spid="_x0000_s1026" type="#_x0000_t62" style="position:absolute;left:0;text-align:left;margin-left:269.1pt;margin-top:9.95pt;width:187.2pt;height:73.8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" adj="-3613,5948" fillcolor="#e7e6e6 [3214]" strokecolor="black [3213]" strokeweight="1pt">
                <v:textbox>
                  <w:txbxContent>
                    <w:p w14:paraId="0C9C76FF" w14:textId="77777777" w:rsidR="00614B77" w:rsidRDefault="00614B77" w:rsidP="00BD1A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4C9C9" w14:textId="2963B89C" w:rsidR="00C040C2" w:rsidRPr="00BD1AA8" w:rsidRDefault="00BD1AA8" w:rsidP="002E46E3">
      <w:pPr>
        <w:spacing w:after="0" w:line="240" w:lineRule="auto"/>
        <w:ind w:left="5664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F5596" wp14:editId="3B515C8F">
                <wp:simplePos x="0" y="0"/>
                <wp:positionH relativeFrom="column">
                  <wp:posOffset>730222</wp:posOffset>
                </wp:positionH>
                <wp:positionV relativeFrom="paragraph">
                  <wp:posOffset>43732</wp:posOffset>
                </wp:positionV>
                <wp:extent cx="2217862" cy="812132"/>
                <wp:effectExtent l="19050" t="19050" r="11430" b="26670"/>
                <wp:wrapNone/>
                <wp:docPr id="290" name="Rechtec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862" cy="8121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2A15" id="Rechteck 290" o:spid="_x0000_s1026" style="position:absolute;margin-left:57.5pt;margin-top:3.45pt;width:174.65pt;height:6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" filled="f" strokecolor="red" strokeweight="2.25pt">
                <v:stroke dashstyle="3 1"/>
              </v:rect>
            </w:pict>
          </mc:Fallback>
        </mc:AlternateContent>
      </w: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89984" behindDoc="1" locked="0" layoutInCell="1" allowOverlap="1" wp14:anchorId="4BC756DA" wp14:editId="35455CAE">
            <wp:simplePos x="0" y="0"/>
            <wp:positionH relativeFrom="column">
              <wp:posOffset>261095</wp:posOffset>
            </wp:positionH>
            <wp:positionV relativeFrom="paragraph">
              <wp:posOffset>-3976</wp:posOffset>
            </wp:positionV>
            <wp:extent cx="4657744" cy="2167890"/>
            <wp:effectExtent l="0" t="0" r="9525" b="3810"/>
            <wp:wrapNone/>
            <wp:docPr id="24" name="Grafik 24" descr="H:\Museumspädagogik\techLAB\easy things to do\P_Tinkercad_Circuits\gfx\Code-B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P_Tinkercad_Circuits\gfx\Code-Blin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54" cy="21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lang w:val="de-DE"/>
        </w:rPr>
        <w:t xml:space="preserve">Alles was in </w:t>
      </w:r>
      <w:proofErr w:type="spellStart"/>
      <w:r>
        <w:rPr>
          <w:rFonts w:ascii="Courier Std" w:hAnsi="Courier Std"/>
          <w:b/>
          <w:lang w:val="de-DE"/>
        </w:rPr>
        <w:t>setup</w:t>
      </w:r>
      <w:proofErr w:type="spellEnd"/>
      <w:r>
        <w:rPr>
          <w:rFonts w:ascii="Courier Std" w:hAnsi="Courier Std"/>
          <w:b/>
          <w:lang w:val="de-DE"/>
        </w:rPr>
        <w:t>()</w:t>
      </w:r>
      <w:r w:rsidR="002E46E3">
        <w:rPr>
          <w:rFonts w:ascii="Sofia Pro Regular" w:hAnsi="Sofia Pro Regular"/>
          <w:lang w:val="de-DE"/>
        </w:rPr>
        <w:t xml:space="preserve">steht wird nach dem Einschalten nur </w:t>
      </w:r>
      <w:r w:rsidR="002E46E3" w:rsidRPr="002E46E3">
        <w:rPr>
          <w:rFonts w:ascii="Sofia Pro Regular" w:hAnsi="Sofia Pro Regular"/>
          <w:b/>
          <w:lang w:val="de-DE"/>
        </w:rPr>
        <w:t>einmal</w:t>
      </w:r>
    </w:p>
    <w:p w14:paraId="6D6300A8" w14:textId="00C81B8D" w:rsidR="00C040C2" w:rsidRDefault="002E46E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</w:r>
      <w:r>
        <w:rPr>
          <w:rFonts w:ascii="Sofia Pro Regular" w:hAnsi="Sofia Pro Regular"/>
          <w:lang w:val="de-DE"/>
        </w:rPr>
        <w:tab/>
        <w:t>ausgeführt.</w:t>
      </w:r>
    </w:p>
    <w:p w14:paraId="7AC1E18F" w14:textId="7E55FB43" w:rsidR="00C040C2" w:rsidRDefault="00C040C2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26F39A45" w14:textId="258A09BC" w:rsidR="00C040C2" w:rsidRDefault="002E46E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60E3EE0" wp14:editId="646C518E">
                <wp:simplePos x="0" y="0"/>
                <wp:positionH relativeFrom="column">
                  <wp:posOffset>714320</wp:posOffset>
                </wp:positionH>
                <wp:positionV relativeFrom="paragraph">
                  <wp:posOffset>174818</wp:posOffset>
                </wp:positionV>
                <wp:extent cx="4118775" cy="1264258"/>
                <wp:effectExtent l="19050" t="19050" r="15240" b="12700"/>
                <wp:wrapNone/>
                <wp:docPr id="292" name="Rechteck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775" cy="1264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F6614" id="Rechteck 292" o:spid="_x0000_s1026" style="position:absolute;margin-left:56.25pt;margin-top:13.75pt;width:324.3pt;height:99.5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" filled="f" strokecolor="red" strokeweight="2.25pt">
                <v:stroke dashstyle="3 1"/>
              </v:rect>
            </w:pict>
          </mc:Fallback>
        </mc:AlternateContent>
      </w:r>
    </w:p>
    <w:p w14:paraId="44FC36DD" w14:textId="559B65B1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46892014" w14:textId="5B782F72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29B8C236" w14:textId="3D8C6700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0E1CD174" w14:textId="20745711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0EC43444" w14:textId="70DA5EA5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5FA6BFD" w14:textId="0D7F95AD" w:rsidR="00C040C2" w:rsidRDefault="00C040C2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15AB6B62" w14:textId="5C1365E5" w:rsidR="002E46E3" w:rsidRDefault="002E46E3" w:rsidP="00A01013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A6A97CF" wp14:editId="7E4F2994">
                <wp:simplePos x="0" y="0"/>
                <wp:positionH relativeFrom="margin">
                  <wp:posOffset>1588963</wp:posOffset>
                </wp:positionH>
                <wp:positionV relativeFrom="paragraph">
                  <wp:posOffset>39701</wp:posOffset>
                </wp:positionV>
                <wp:extent cx="3649649" cy="644056"/>
                <wp:effectExtent l="609600" t="0" r="27305" b="22860"/>
                <wp:wrapNone/>
                <wp:docPr id="293" name="Abgerundete rechteckige Legend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649" cy="644056"/>
                        </a:xfrm>
                        <a:prstGeom prst="wedgeRoundRectCallout">
                          <a:avLst>
                            <a:gd name="adj1" fmla="val -65725"/>
                            <a:gd name="adj2" fmla="val -45368"/>
                            <a:gd name="adj3" fmla="val 16667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71C9" w14:textId="77777777" w:rsidR="00614B77" w:rsidRDefault="00614B77" w:rsidP="002E4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7CF" id="Abgerundete rechteckige Legende 293" o:spid="_x0000_s1027" type="#_x0000_t62" style="position:absolute;left:0;text-align:left;margin-left:125.1pt;margin-top:3.15pt;width:287.35pt;height:50.7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" adj="-3397,1001" fillcolor="#e7e6e6 [3214]" strokecolor="black [3213]" strokeweight="1pt">
                <v:textbox>
                  <w:txbxContent>
                    <w:p w14:paraId="5AD971C9" w14:textId="77777777" w:rsidR="00614B77" w:rsidRDefault="00614B77" w:rsidP="002E46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CD680" w14:textId="65C3F701" w:rsidR="00A01013" w:rsidRDefault="00A01013" w:rsidP="00A01013">
      <w:pPr>
        <w:spacing w:after="0" w:line="240" w:lineRule="auto"/>
        <w:ind w:left="2124" w:firstLine="708"/>
        <w:rPr>
          <w:rFonts w:ascii="Courier Std" w:hAnsi="Courier Std"/>
          <w:b/>
          <w:lang w:val="de-DE"/>
        </w:rPr>
      </w:pPr>
      <w:r>
        <w:rPr>
          <w:rFonts w:ascii="Sofia Pro Regular" w:hAnsi="Sofia Pro Regular"/>
          <w:lang w:val="de-DE"/>
        </w:rPr>
        <w:t xml:space="preserve">Alles was in </w:t>
      </w:r>
      <w:proofErr w:type="spellStart"/>
      <w:r>
        <w:rPr>
          <w:rFonts w:ascii="Courier Std" w:hAnsi="Courier Std"/>
          <w:b/>
          <w:lang w:val="de-DE"/>
        </w:rPr>
        <w:t>loop</w:t>
      </w:r>
      <w:proofErr w:type="spellEnd"/>
      <w:r>
        <w:rPr>
          <w:rFonts w:ascii="Courier Std" w:hAnsi="Courier Std"/>
          <w:b/>
          <w:lang w:val="de-DE"/>
        </w:rPr>
        <w:t>()</w:t>
      </w:r>
      <w:r>
        <w:rPr>
          <w:rFonts w:ascii="Sofia Pro Regular" w:hAnsi="Sofia Pro Regular"/>
          <w:lang w:val="de-DE"/>
        </w:rPr>
        <w:t xml:space="preserve">steht wird nach </w:t>
      </w:r>
      <w:proofErr w:type="spellStart"/>
      <w:r>
        <w:rPr>
          <w:rFonts w:ascii="Courier Std" w:hAnsi="Courier Std"/>
          <w:b/>
          <w:lang w:val="de-DE"/>
        </w:rPr>
        <w:t>setup</w:t>
      </w:r>
      <w:proofErr w:type="spellEnd"/>
      <w:r>
        <w:rPr>
          <w:rFonts w:ascii="Courier Std" w:hAnsi="Courier Std"/>
          <w:b/>
          <w:lang w:val="de-DE"/>
        </w:rPr>
        <w:t xml:space="preserve">() </w:t>
      </w:r>
    </w:p>
    <w:p w14:paraId="29E7DCC6" w14:textId="1DFB66BA" w:rsidR="00A01013" w:rsidRPr="00A01013" w:rsidRDefault="00A01013" w:rsidP="00A01013">
      <w:pPr>
        <w:spacing w:after="0" w:line="240" w:lineRule="auto"/>
        <w:ind w:left="2124" w:firstLine="708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endlos wiederholt .</w:t>
      </w:r>
    </w:p>
    <w:p w14:paraId="6F38F295" w14:textId="06B5969D" w:rsidR="00A01013" w:rsidRDefault="00A01013" w:rsidP="00A01013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A480993" w14:textId="3278BA35" w:rsidR="002E46E3" w:rsidRDefault="00F033AA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Doppelte Schrägstriche </w:t>
      </w:r>
      <w:r w:rsidRPr="00F033AA">
        <w:rPr>
          <w:rFonts w:ascii="Courier Std" w:hAnsi="Courier Std"/>
          <w:lang w:val="de-DE"/>
        </w:rPr>
        <w:t>//</w:t>
      </w:r>
      <w:r>
        <w:rPr>
          <w:rFonts w:ascii="Sofia Pro Regular" w:hAnsi="Sofia Pro Regular"/>
          <w:lang w:val="de-DE"/>
        </w:rPr>
        <w:t xml:space="preserve"> Kennzeichnen ein Kommentar.</w:t>
      </w:r>
    </w:p>
    <w:p w14:paraId="5C8C4963" w14:textId="58898BCE" w:rsidR="00F033AA" w:rsidRDefault="00F033AA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Alles was in der Zeile danach kommt wird ignoriert.</w:t>
      </w:r>
    </w:p>
    <w:p w14:paraId="45D35304" w14:textId="24BC6BF5" w:rsidR="00F033AA" w:rsidRDefault="00F033AA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kannst sie verwenden um dir </w:t>
      </w:r>
      <w:r w:rsidR="00614B77">
        <w:rPr>
          <w:rFonts w:ascii="Sofia Pro Regular" w:hAnsi="Sofia Pro Regular"/>
          <w:lang w:val="de-DE"/>
        </w:rPr>
        <w:t>im Code Notizen zu machen.</w:t>
      </w:r>
    </w:p>
    <w:p w14:paraId="3A742854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5B88D26E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8004CF0" w14:textId="20EFC925" w:rsidR="00614B77" w:rsidRDefault="00614B77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2A04620A" w14:textId="0D446302" w:rsidR="00614B77" w:rsidRDefault="00614B77" w:rsidP="00614B77">
      <w:pPr>
        <w:pStyle w:val="Listenabsatz"/>
        <w:numPr>
          <w:ilvl w:val="0"/>
          <w:numId w:val="25"/>
        </w:numPr>
        <w:spacing w:after="0" w:line="240" w:lineRule="auto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Klicke in das Code-Fenster um ihn zu bearbeiten.</w:t>
      </w:r>
    </w:p>
    <w:p w14:paraId="139702BF" w14:textId="5708000E" w:rsidR="00614B77" w:rsidRDefault="00614B77" w:rsidP="00614B77">
      <w:pPr>
        <w:pStyle w:val="Listenabsatz"/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Der Befehl:</w:t>
      </w:r>
    </w:p>
    <w:p w14:paraId="3CBFD408" w14:textId="4EFDC85A" w:rsidR="00614B77" w:rsidRDefault="00614B77" w:rsidP="00614B77">
      <w:pPr>
        <w:pStyle w:val="Listenabsatz"/>
        <w:spacing w:after="0" w:line="240" w:lineRule="auto"/>
        <w:ind w:left="420"/>
        <w:rPr>
          <w:rFonts w:ascii="Courier Std" w:hAnsi="Courier Std"/>
          <w:lang w:val="de-DE"/>
        </w:rPr>
      </w:pPr>
      <w:proofErr w:type="spellStart"/>
      <w:r w:rsidRPr="00614B77">
        <w:rPr>
          <w:rFonts w:ascii="Courier Std" w:hAnsi="Courier Std"/>
          <w:lang w:val="de-DE"/>
        </w:rPr>
        <w:t>digitalWrite</w:t>
      </w:r>
      <w:proofErr w:type="spellEnd"/>
      <w:r w:rsidRPr="00614B77">
        <w:rPr>
          <w:rFonts w:ascii="Courier Std" w:hAnsi="Courier Std"/>
          <w:lang w:val="de-DE"/>
        </w:rPr>
        <w:t>(13, HIGH);</w:t>
      </w:r>
    </w:p>
    <w:p w14:paraId="78FC0174" w14:textId="777E1EA7" w:rsidR="00614B77" w:rsidRDefault="00614B77" w:rsidP="00614B77">
      <w:pPr>
        <w:pStyle w:val="Listenabsatz"/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bedeutet dass der Pin </w:t>
      </w:r>
      <w:r w:rsidRPr="00614B77">
        <w:rPr>
          <w:rFonts w:ascii="Courier Std" w:hAnsi="Courier Std"/>
          <w:lang w:val="de-DE"/>
        </w:rPr>
        <w:t>13</w:t>
      </w:r>
      <w:r>
        <w:rPr>
          <w:rFonts w:ascii="Sofia Pro Regular" w:hAnsi="Sofia Pro Regular"/>
          <w:lang w:val="de-DE"/>
        </w:rPr>
        <w:t xml:space="preserve"> (an den du die</w:t>
      </w:r>
      <w:r w:rsidR="000F0C7B">
        <w:rPr>
          <w:rFonts w:ascii="Sofia Pro Regular" w:hAnsi="Sofia Pro Regular"/>
          <w:lang w:val="de-DE"/>
        </w:rPr>
        <w:t xml:space="preserve"> LED angeschlossen hast) den Wert</w:t>
      </w:r>
      <w:r>
        <w:rPr>
          <w:rFonts w:ascii="Sofia Pro Regular" w:hAnsi="Sofia Pro Regular"/>
          <w:lang w:val="de-DE"/>
        </w:rPr>
        <w:t xml:space="preserve"> </w:t>
      </w:r>
      <w:r w:rsidRPr="00614B77">
        <w:rPr>
          <w:rFonts w:ascii="Courier Std" w:hAnsi="Courier Std"/>
          <w:lang w:val="de-DE"/>
        </w:rPr>
        <w:t>HIGH</w:t>
      </w:r>
      <w:r>
        <w:rPr>
          <w:rFonts w:ascii="Sofia Pro Regular" w:hAnsi="Sofia Pro Regular"/>
          <w:lang w:val="de-DE"/>
        </w:rPr>
        <w:t xml:space="preserve"> bekommt – der Pin wird „eingeschalten“ – die LED leu</w:t>
      </w:r>
      <w:r w:rsidR="000F0C7B">
        <w:rPr>
          <w:rFonts w:ascii="Sofia Pro Regular" w:hAnsi="Sofia Pro Regular"/>
          <w:lang w:val="de-DE"/>
        </w:rPr>
        <w:t>ch</w:t>
      </w:r>
      <w:r>
        <w:rPr>
          <w:rFonts w:ascii="Sofia Pro Regular" w:hAnsi="Sofia Pro Regular"/>
          <w:lang w:val="de-DE"/>
        </w:rPr>
        <w:t>tet.</w:t>
      </w:r>
    </w:p>
    <w:p w14:paraId="302C60F3" w14:textId="2D7B2F37" w:rsidR="00614B77" w:rsidRDefault="000F0C7B" w:rsidP="00614B77">
      <w:pPr>
        <w:pStyle w:val="Listenabsatz"/>
        <w:spacing w:after="0" w:line="240" w:lineRule="auto"/>
        <w:ind w:left="420"/>
        <w:rPr>
          <w:rFonts w:ascii="Courier Std" w:hAnsi="Courier Std"/>
          <w:lang w:val="de-DE"/>
        </w:rPr>
      </w:pPr>
      <w:proofErr w:type="spellStart"/>
      <w:r>
        <w:rPr>
          <w:rFonts w:ascii="Courier Std" w:hAnsi="Courier Std"/>
          <w:lang w:val="de-DE"/>
        </w:rPr>
        <w:t>d</w:t>
      </w:r>
      <w:r w:rsidR="00614B77" w:rsidRPr="00614B77">
        <w:rPr>
          <w:rFonts w:ascii="Courier Std" w:hAnsi="Courier Std"/>
          <w:lang w:val="de-DE"/>
        </w:rPr>
        <w:t>elay</w:t>
      </w:r>
      <w:proofErr w:type="spellEnd"/>
      <w:r w:rsidR="00614B77" w:rsidRPr="00614B77">
        <w:rPr>
          <w:rFonts w:ascii="Courier Std" w:hAnsi="Courier Std"/>
          <w:lang w:val="de-DE"/>
        </w:rPr>
        <w:t>(1000);</w:t>
      </w:r>
      <w:r w:rsidR="00614B77">
        <w:rPr>
          <w:rFonts w:ascii="Courier Std" w:hAnsi="Courier Std"/>
          <w:lang w:val="de-DE"/>
        </w:rPr>
        <w:t xml:space="preserve"> </w:t>
      </w:r>
    </w:p>
    <w:p w14:paraId="11327C09" w14:textId="7F7EAAE6" w:rsidR="000F0C7B" w:rsidRDefault="000F0C7B" w:rsidP="00614B77">
      <w:pPr>
        <w:pStyle w:val="Listenabsatz"/>
        <w:spacing w:after="0" w:line="240" w:lineRule="auto"/>
        <w:ind w:left="420"/>
        <w:rPr>
          <w:rFonts w:ascii="Sofia Pro Regular" w:hAnsi="Sofia Pro Regular"/>
          <w:lang w:val="de-DE"/>
        </w:rPr>
      </w:pPr>
      <w:r w:rsidRPr="000F0C7B">
        <w:rPr>
          <w:rFonts w:ascii="Sofia Pro Regular" w:hAnsi="Sofia Pro Regular"/>
          <w:lang w:val="de-DE"/>
        </w:rPr>
        <w:t xml:space="preserve">Lässt den </w:t>
      </w:r>
      <w:proofErr w:type="spellStart"/>
      <w:r w:rsidRPr="000F0C7B">
        <w:rPr>
          <w:rFonts w:ascii="Sofia Pro Regular" w:hAnsi="Sofia Pro Regular"/>
          <w:lang w:val="de-DE"/>
        </w:rPr>
        <w:t>Arduino</w:t>
      </w:r>
      <w:proofErr w:type="spellEnd"/>
      <w:r w:rsidRPr="000F0C7B">
        <w:rPr>
          <w:rFonts w:ascii="Sofia Pro Regular" w:hAnsi="Sofia Pro Regular"/>
          <w:lang w:val="de-DE"/>
        </w:rPr>
        <w:t xml:space="preserve"> für 1000 </w:t>
      </w:r>
      <w:proofErr w:type="spellStart"/>
      <w:r w:rsidRPr="000F0C7B">
        <w:rPr>
          <w:rFonts w:ascii="Sofia Pro Regular" w:hAnsi="Sofia Pro Regular"/>
          <w:lang w:val="de-DE"/>
        </w:rPr>
        <w:t>millisekunden</w:t>
      </w:r>
      <w:proofErr w:type="spellEnd"/>
      <w:r w:rsidRPr="000F0C7B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(=1 Sekunde) </w:t>
      </w:r>
      <w:r w:rsidRPr="000F0C7B">
        <w:rPr>
          <w:rFonts w:ascii="Sofia Pro Regular" w:hAnsi="Sofia Pro Regular"/>
          <w:lang w:val="de-DE"/>
        </w:rPr>
        <w:t>warten</w:t>
      </w:r>
      <w:r>
        <w:rPr>
          <w:rFonts w:ascii="Sofia Pro Regular" w:hAnsi="Sofia Pro Regular"/>
          <w:lang w:val="de-DE"/>
        </w:rPr>
        <w:t>.</w:t>
      </w:r>
    </w:p>
    <w:p w14:paraId="322C30A8" w14:textId="1FC91D08" w:rsidR="000F0C7B" w:rsidRDefault="000F0C7B" w:rsidP="000F0C7B">
      <w:pPr>
        <w:pStyle w:val="Listenabsatz"/>
        <w:spacing w:after="0" w:line="240" w:lineRule="auto"/>
        <w:ind w:left="420"/>
        <w:rPr>
          <w:rFonts w:ascii="Courier Std" w:hAnsi="Courier Std"/>
          <w:lang w:val="de-DE"/>
        </w:rPr>
      </w:pPr>
      <w:proofErr w:type="spellStart"/>
      <w:r>
        <w:rPr>
          <w:rFonts w:ascii="Courier Std" w:hAnsi="Courier Std"/>
          <w:lang w:val="de-DE"/>
        </w:rPr>
        <w:t>digitalWrite</w:t>
      </w:r>
      <w:proofErr w:type="spellEnd"/>
      <w:r>
        <w:rPr>
          <w:rFonts w:ascii="Courier Std" w:hAnsi="Courier Std"/>
          <w:lang w:val="de-DE"/>
        </w:rPr>
        <w:t>(13, LOW</w:t>
      </w:r>
      <w:r w:rsidRPr="00614B77">
        <w:rPr>
          <w:rFonts w:ascii="Courier Std" w:hAnsi="Courier Std"/>
          <w:lang w:val="de-DE"/>
        </w:rPr>
        <w:t>);</w:t>
      </w:r>
    </w:p>
    <w:p w14:paraId="396F24A1" w14:textId="44713FA7" w:rsidR="000F0C7B" w:rsidRDefault="000F0C7B" w:rsidP="000F0C7B">
      <w:pPr>
        <w:pStyle w:val="Listenabsatz"/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setzt Pin 13 auf</w:t>
      </w:r>
      <w:r>
        <w:rPr>
          <w:rFonts w:ascii="Sofia Pro Regular" w:hAnsi="Sofia Pro Regular"/>
          <w:lang w:val="de-DE"/>
        </w:rPr>
        <w:t xml:space="preserve"> </w:t>
      </w:r>
      <w:r>
        <w:rPr>
          <w:rFonts w:ascii="Courier Std" w:hAnsi="Courier Std"/>
          <w:lang w:val="de-DE"/>
        </w:rPr>
        <w:t xml:space="preserve">LOW - </w:t>
      </w:r>
      <w:r w:rsidRPr="000F0C7B">
        <w:rPr>
          <w:rFonts w:ascii="Sofia Pro Regular" w:hAnsi="Sofia Pro Regular"/>
          <w:lang w:val="de-DE"/>
        </w:rPr>
        <w:t>d</w:t>
      </w:r>
      <w:r>
        <w:rPr>
          <w:rFonts w:ascii="Sofia Pro Regular" w:hAnsi="Sofia Pro Regular"/>
          <w:lang w:val="de-DE"/>
        </w:rPr>
        <w:t>ie LED wird ausgeschalten.</w:t>
      </w:r>
    </w:p>
    <w:p w14:paraId="47A3CB39" w14:textId="36DC07E4" w:rsidR="000F0C7B" w:rsidRDefault="000F0C7B" w:rsidP="000F0C7B">
      <w:pPr>
        <w:pStyle w:val="Listenabsatz"/>
        <w:numPr>
          <w:ilvl w:val="0"/>
          <w:numId w:val="25"/>
        </w:numPr>
        <w:spacing w:after="0" w:line="240" w:lineRule="auto"/>
        <w:rPr>
          <w:rFonts w:ascii="Courier Std" w:hAnsi="Courier Std"/>
          <w:lang w:val="de-DE"/>
        </w:rPr>
      </w:pPr>
      <w:r>
        <w:rPr>
          <w:rFonts w:ascii="Sofia Pro Regular" w:hAnsi="Sofia Pro Regular"/>
          <w:lang w:val="de-DE"/>
        </w:rPr>
        <w:t xml:space="preserve">Ändere </w:t>
      </w:r>
      <w:r>
        <w:rPr>
          <w:rFonts w:ascii="Sofia Pro Regular" w:hAnsi="Sofia Pro Regular"/>
          <w:lang w:val="de-DE"/>
        </w:rPr>
        <w:t>die Warte</w:t>
      </w:r>
      <w:r>
        <w:rPr>
          <w:rFonts w:ascii="Sofia Pro Regular" w:hAnsi="Sofia Pro Regular"/>
          <w:lang w:val="de-DE"/>
        </w:rPr>
        <w:t>zeit</w:t>
      </w:r>
      <w:r>
        <w:rPr>
          <w:rFonts w:ascii="Sofia Pro Regular" w:hAnsi="Sofia Pro Regular"/>
          <w:lang w:val="de-DE"/>
        </w:rPr>
        <w:t>en</w:t>
      </w:r>
      <w:r>
        <w:rPr>
          <w:rFonts w:ascii="Sofia Pro Regular" w:hAnsi="Sofia Pro Regular"/>
          <w:lang w:val="de-DE"/>
        </w:rPr>
        <w:t xml:space="preserve"> in </w:t>
      </w:r>
      <w:proofErr w:type="spellStart"/>
      <w:r>
        <w:rPr>
          <w:rFonts w:ascii="Courier Std" w:hAnsi="Courier Std"/>
          <w:lang w:val="de-DE"/>
        </w:rPr>
        <w:t>delay</w:t>
      </w:r>
      <w:proofErr w:type="spellEnd"/>
      <w:r>
        <w:rPr>
          <w:rFonts w:ascii="Courier Std" w:hAnsi="Courier Std"/>
          <w:lang w:val="de-DE"/>
        </w:rPr>
        <w:t>()</w:t>
      </w:r>
      <w:r>
        <w:rPr>
          <w:rFonts w:ascii="Courier Std" w:hAnsi="Courier Std"/>
          <w:lang w:val="de-DE"/>
        </w:rPr>
        <w:t xml:space="preserve">. </w:t>
      </w:r>
    </w:p>
    <w:p w14:paraId="7D87DDF1" w14:textId="42BFCEFE" w:rsidR="000F0C7B" w:rsidRPr="000F0C7B" w:rsidRDefault="000F0C7B" w:rsidP="000F0C7B">
      <w:pPr>
        <w:pStyle w:val="Listenabsatz"/>
        <w:spacing w:after="0" w:line="240" w:lineRule="auto"/>
        <w:ind w:left="420"/>
        <w:rPr>
          <w:rFonts w:ascii="Sofia Pro Regular" w:hAnsi="Sofia Pro Regular"/>
          <w:lang w:val="de-DE"/>
        </w:rPr>
      </w:pPr>
      <w:proofErr w:type="spellStart"/>
      <w:r w:rsidRPr="000F0C7B">
        <w:rPr>
          <w:rFonts w:ascii="Sofia Pro Regular" w:hAnsi="Sofia Pro Regular"/>
          <w:lang w:val="de-DE"/>
        </w:rPr>
        <w:t>z.B</w:t>
      </w:r>
      <w:proofErr w:type="spellEnd"/>
      <w:r>
        <w:rPr>
          <w:rFonts w:ascii="Sofia Pro Regular" w:hAnsi="Sofia Pro Regular"/>
          <w:lang w:val="de-DE"/>
        </w:rPr>
        <w:t xml:space="preserve"> von </w:t>
      </w:r>
      <w:proofErr w:type="spellStart"/>
      <w:r>
        <w:rPr>
          <w:rFonts w:ascii="Courier Std" w:hAnsi="Courier Std"/>
          <w:lang w:val="de-DE"/>
        </w:rPr>
        <w:t>delay</w:t>
      </w:r>
      <w:proofErr w:type="spellEnd"/>
      <w:r>
        <w:rPr>
          <w:rFonts w:ascii="Courier Std" w:hAnsi="Courier Std"/>
          <w:lang w:val="de-DE"/>
        </w:rPr>
        <w:t>(</w:t>
      </w:r>
      <w:r>
        <w:rPr>
          <w:rFonts w:ascii="Courier Std" w:hAnsi="Courier Std"/>
          <w:lang w:val="de-DE"/>
        </w:rPr>
        <w:t>1000</w:t>
      </w:r>
      <w:r>
        <w:rPr>
          <w:rFonts w:ascii="Courier Std" w:hAnsi="Courier Std"/>
          <w:lang w:val="de-DE"/>
        </w:rPr>
        <w:t>)</w:t>
      </w:r>
      <w:r>
        <w:rPr>
          <w:rFonts w:ascii="Courier Std" w:hAnsi="Courier Std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auf </w:t>
      </w:r>
      <w:proofErr w:type="spellStart"/>
      <w:r>
        <w:rPr>
          <w:rFonts w:ascii="Courier Std" w:hAnsi="Courier Std"/>
          <w:lang w:val="de-DE"/>
        </w:rPr>
        <w:t>delay</w:t>
      </w:r>
      <w:proofErr w:type="spellEnd"/>
      <w:r>
        <w:rPr>
          <w:rFonts w:ascii="Courier Std" w:hAnsi="Courier Std"/>
          <w:lang w:val="de-DE"/>
        </w:rPr>
        <w:t>(</w:t>
      </w:r>
      <w:r>
        <w:rPr>
          <w:rFonts w:ascii="Courier Std" w:hAnsi="Courier Std"/>
          <w:lang w:val="de-DE"/>
        </w:rPr>
        <w:t>200</w:t>
      </w:r>
      <w:r>
        <w:rPr>
          <w:rFonts w:ascii="Courier Std" w:hAnsi="Courier Std"/>
          <w:lang w:val="de-DE"/>
        </w:rPr>
        <w:t>)</w:t>
      </w:r>
      <w:r>
        <w:rPr>
          <w:rFonts w:ascii="Courier Std" w:hAnsi="Courier Std"/>
          <w:lang w:val="de-DE"/>
        </w:rPr>
        <w:t xml:space="preserve"> </w:t>
      </w:r>
      <w:r w:rsidRPr="000F0C7B">
        <w:rPr>
          <w:rFonts w:ascii="Sofia Pro Regular" w:hAnsi="Sofia Pro Regular"/>
          <w:lang w:val="de-DE"/>
        </w:rPr>
        <w:t>.</w:t>
      </w:r>
      <w:r>
        <w:rPr>
          <w:rFonts w:ascii="Sofia Pro Regular" w:hAnsi="Sofia Pro Regular"/>
          <w:lang w:val="de-DE"/>
        </w:rPr>
        <w:t xml:space="preserve"> Was Passiert? Warum?</w:t>
      </w:r>
    </w:p>
    <w:p w14:paraId="6D4CF9F7" w14:textId="77777777" w:rsidR="000F0C7B" w:rsidRPr="000F0C7B" w:rsidRDefault="000F0C7B" w:rsidP="000F0C7B">
      <w:pPr>
        <w:spacing w:after="0" w:line="240" w:lineRule="auto"/>
        <w:rPr>
          <w:rFonts w:ascii="Sofia Pro Regular" w:hAnsi="Sofia Pro Regular"/>
          <w:lang w:val="de-DE"/>
        </w:rPr>
      </w:pPr>
    </w:p>
    <w:p w14:paraId="0566DFCA" w14:textId="36C5C769" w:rsidR="00614B77" w:rsidRPr="00614B77" w:rsidRDefault="00614B77" w:rsidP="00614B77">
      <w:pPr>
        <w:pStyle w:val="Listenabsatz"/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7157901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07A1D32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38983F4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56C704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bookmarkStart w:id="2" w:name="_GoBack"/>
      <w:bookmarkEnd w:id="2"/>
    </w:p>
    <w:p w14:paraId="4B568750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47BF8BE3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2EC45354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DAF6DC4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962A4B8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7778FB19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5459CAF4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4BF6F465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2ED76A5A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483A4D5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765DFDE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460038E6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064ABDAF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ED7BC96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523F61E4" w14:textId="32343026" w:rsidR="00F145A4" w:rsidRPr="001718E1" w:rsidRDefault="00F145A4" w:rsidP="000F0C7B">
      <w:pPr>
        <w:pStyle w:val="Listenabsatz"/>
        <w:spacing w:after="0"/>
        <w:ind w:left="1571"/>
        <w:rPr>
          <w:rFonts w:ascii="Sofia Pro Black" w:hAnsi="Sofia Pro Black"/>
          <w:lang w:val="de-DE"/>
        </w:rPr>
      </w:pPr>
    </w:p>
    <w:sectPr w:rsidR="00F145A4" w:rsidRPr="001718E1" w:rsidSect="00FE68FE"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lemens Kohlweis" w:date="2020-05-11T20:57:00Z" w:initials="KK">
    <w:p w14:paraId="242BEA5D" w14:textId="35BDC824" w:rsidR="00614B77" w:rsidRDefault="00614B77">
      <w:pPr>
        <w:pStyle w:val="Kommentartext"/>
      </w:pPr>
      <w:r>
        <w:rPr>
          <w:rStyle w:val="Kommentarzeichen"/>
        </w:rPr>
        <w:annotationRef/>
      </w:r>
      <w:r>
        <w:t xml:space="preserve">Ich frage mich ob ein </w:t>
      </w:r>
      <w:proofErr w:type="spellStart"/>
      <w:r>
        <w:t>exkurs</w:t>
      </w:r>
      <w:proofErr w:type="spellEnd"/>
      <w:r>
        <w:t xml:space="preserve"> darüber was GND=</w:t>
      </w:r>
      <w:proofErr w:type="spellStart"/>
      <w:r>
        <w:t>ground</w:t>
      </w:r>
      <w:proofErr w:type="spellEnd"/>
      <w:r>
        <w:t>=</w:t>
      </w:r>
      <w:proofErr w:type="spellStart"/>
      <w:r>
        <w:t>masse</w:t>
      </w:r>
      <w:proofErr w:type="spellEnd"/>
      <w:r>
        <w:t xml:space="preserve"> ist </w:t>
      </w:r>
      <w:proofErr w:type="spellStart"/>
      <w:r>
        <w:t>vs</w:t>
      </w:r>
      <w:proofErr w:type="spellEnd"/>
      <w:r>
        <w:t xml:space="preserve"> dem minus der </w:t>
      </w:r>
      <w:proofErr w:type="spellStart"/>
      <w:r>
        <w:t>batterie</w:t>
      </w:r>
      <w:proofErr w:type="spellEnd"/>
      <w:r>
        <w:t xml:space="preserve"> das letzte </w:t>
      </w:r>
      <w:proofErr w:type="spellStart"/>
      <w:r>
        <w:t>mal</w:t>
      </w:r>
      <w:proofErr w:type="spellEnd"/>
      <w:r>
        <w:t xml:space="preserve"> zu ausschweifend wird…</w:t>
      </w:r>
    </w:p>
  </w:comment>
  <w:comment w:id="1" w:author="Klemens Kohlweis [2]" w:date="2020-05-13T16:38:00Z" w:initials="KK">
    <w:p w14:paraId="69DC3DEC" w14:textId="0613000B" w:rsidR="00614B77" w:rsidRDefault="00614B77">
      <w:pPr>
        <w:pStyle w:val="Kommentartext"/>
      </w:pPr>
      <w:r>
        <w:rPr>
          <w:rStyle w:val="Kommentarzeichen"/>
        </w:rPr>
        <w:annotationRef/>
      </w:r>
      <w:r>
        <w:t xml:space="preserve">Vermutlich eine gute </w:t>
      </w:r>
      <w:proofErr w:type="spellStart"/>
      <w:r>
        <w:t>idee</w:t>
      </w:r>
      <w:proofErr w:type="spellEnd"/>
      <w:r>
        <w:t xml:space="preserve"> code-</w:t>
      </w:r>
      <w:proofErr w:type="spellStart"/>
      <w:r>
        <w:t>snippets</w:t>
      </w:r>
      <w:proofErr w:type="spellEnd"/>
      <w:r>
        <w:t xml:space="preserve"> in einer </w:t>
      </w:r>
      <w:proofErr w:type="spellStart"/>
      <w:r>
        <w:t>monotype</w:t>
      </w:r>
      <w:proofErr w:type="spellEnd"/>
      <w:r>
        <w:t>-schrift zu schreiben….</w:t>
      </w:r>
    </w:p>
    <w:p w14:paraId="21F55A00" w14:textId="77777777" w:rsidR="00614B77" w:rsidRDefault="00614B77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BEA5D" w15:done="0"/>
  <w15:commentEx w15:paraId="21F55A0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94162" w14:textId="77777777" w:rsidR="00614B77" w:rsidRDefault="00614B77" w:rsidP="003B5E94">
      <w:pPr>
        <w:spacing w:after="0" w:line="240" w:lineRule="auto"/>
      </w:pPr>
      <w:r>
        <w:separator/>
      </w:r>
    </w:p>
  </w:endnote>
  <w:endnote w:type="continuationSeparator" w:id="0">
    <w:p w14:paraId="034BC698" w14:textId="77777777" w:rsidR="00614B77" w:rsidRDefault="00614B77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826F65E" w14:textId="7E76F580" w:rsidR="00614B77" w:rsidRPr="00870D4B" w:rsidRDefault="00614B77" w:rsidP="00FE68F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0.1a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0F0C7B" w:rsidRPr="000F0C7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4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59C623A7" w14:textId="77777777" w:rsidR="00614B77" w:rsidRDefault="00614B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07F29F6" w14:textId="77777777" w:rsidR="00614B77" w:rsidRPr="00D9040E" w:rsidRDefault="00614B77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9798892" w14:textId="77777777" w:rsidR="00614B77" w:rsidRPr="004C6952" w:rsidRDefault="00614B77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E3A6E" w14:textId="77777777" w:rsidR="00614B77" w:rsidRDefault="00614B77" w:rsidP="003B5E94">
      <w:pPr>
        <w:spacing w:after="0" w:line="240" w:lineRule="auto"/>
      </w:pPr>
      <w:r>
        <w:separator/>
      </w:r>
    </w:p>
  </w:footnote>
  <w:footnote w:type="continuationSeparator" w:id="0">
    <w:p w14:paraId="103D1883" w14:textId="77777777" w:rsidR="00614B77" w:rsidRDefault="00614B77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6DD4A" w14:textId="77777777" w:rsidR="00614B77" w:rsidRDefault="00614B77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" name="Grafik 2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466FA" w14:textId="77777777" w:rsidR="00614B77" w:rsidRDefault="00614B77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0" w15:restartNumberingAfterBreak="0">
    <w:nsid w:val="3B961C77"/>
    <w:multiLevelType w:val="hybridMultilevel"/>
    <w:tmpl w:val="3C3E5ECC"/>
    <w:lvl w:ilvl="0" w:tplc="04904E2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40" w:hanging="360"/>
      </w:pPr>
    </w:lvl>
    <w:lvl w:ilvl="2" w:tplc="0C07001B" w:tentative="1">
      <w:start w:val="1"/>
      <w:numFmt w:val="lowerRoman"/>
      <w:lvlText w:val="%3."/>
      <w:lvlJc w:val="right"/>
      <w:pPr>
        <w:ind w:left="1860" w:hanging="180"/>
      </w:pPr>
    </w:lvl>
    <w:lvl w:ilvl="3" w:tplc="0C07000F" w:tentative="1">
      <w:start w:val="1"/>
      <w:numFmt w:val="decimal"/>
      <w:lvlText w:val="%4."/>
      <w:lvlJc w:val="left"/>
      <w:pPr>
        <w:ind w:left="2580" w:hanging="360"/>
      </w:pPr>
    </w:lvl>
    <w:lvl w:ilvl="4" w:tplc="0C070019" w:tentative="1">
      <w:start w:val="1"/>
      <w:numFmt w:val="lowerLetter"/>
      <w:lvlText w:val="%5."/>
      <w:lvlJc w:val="left"/>
      <w:pPr>
        <w:ind w:left="3300" w:hanging="360"/>
      </w:pPr>
    </w:lvl>
    <w:lvl w:ilvl="5" w:tplc="0C07001B" w:tentative="1">
      <w:start w:val="1"/>
      <w:numFmt w:val="lowerRoman"/>
      <w:lvlText w:val="%6."/>
      <w:lvlJc w:val="right"/>
      <w:pPr>
        <w:ind w:left="4020" w:hanging="180"/>
      </w:pPr>
    </w:lvl>
    <w:lvl w:ilvl="6" w:tplc="0C07000F" w:tentative="1">
      <w:start w:val="1"/>
      <w:numFmt w:val="decimal"/>
      <w:lvlText w:val="%7."/>
      <w:lvlJc w:val="left"/>
      <w:pPr>
        <w:ind w:left="4740" w:hanging="360"/>
      </w:pPr>
    </w:lvl>
    <w:lvl w:ilvl="7" w:tplc="0C070019" w:tentative="1">
      <w:start w:val="1"/>
      <w:numFmt w:val="lowerLetter"/>
      <w:lvlText w:val="%8."/>
      <w:lvlJc w:val="left"/>
      <w:pPr>
        <w:ind w:left="5460" w:hanging="360"/>
      </w:pPr>
    </w:lvl>
    <w:lvl w:ilvl="8" w:tplc="0C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7318"/>
    <w:multiLevelType w:val="hybridMultilevel"/>
    <w:tmpl w:val="BAB0A5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76754"/>
    <w:multiLevelType w:val="hybridMultilevel"/>
    <w:tmpl w:val="95660D94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"/>
  </w:num>
  <w:num w:numId="4">
    <w:abstractNumId w:val="17"/>
  </w:num>
  <w:num w:numId="5">
    <w:abstractNumId w:val="21"/>
  </w:num>
  <w:num w:numId="6">
    <w:abstractNumId w:val="5"/>
  </w:num>
  <w:num w:numId="7">
    <w:abstractNumId w:val="13"/>
  </w:num>
  <w:num w:numId="8">
    <w:abstractNumId w:val="7"/>
  </w:num>
  <w:num w:numId="9">
    <w:abstractNumId w:val="1"/>
  </w:num>
  <w:num w:numId="10">
    <w:abstractNumId w:val="22"/>
  </w:num>
  <w:num w:numId="11">
    <w:abstractNumId w:val="8"/>
  </w:num>
  <w:num w:numId="12">
    <w:abstractNumId w:val="16"/>
  </w:num>
  <w:num w:numId="13">
    <w:abstractNumId w:val="6"/>
  </w:num>
  <w:num w:numId="14">
    <w:abstractNumId w:val="18"/>
  </w:num>
  <w:num w:numId="15">
    <w:abstractNumId w:val="9"/>
  </w:num>
  <w:num w:numId="16">
    <w:abstractNumId w:val="12"/>
  </w:num>
  <w:num w:numId="17">
    <w:abstractNumId w:val="20"/>
  </w:num>
  <w:num w:numId="18">
    <w:abstractNumId w:val="19"/>
  </w:num>
  <w:num w:numId="19">
    <w:abstractNumId w:val="3"/>
  </w:num>
  <w:num w:numId="20">
    <w:abstractNumId w:val="0"/>
  </w:num>
  <w:num w:numId="21">
    <w:abstractNumId w:val="11"/>
  </w:num>
  <w:num w:numId="22">
    <w:abstractNumId w:val="14"/>
  </w:num>
  <w:num w:numId="23">
    <w:abstractNumId w:val="4"/>
  </w:num>
  <w:num w:numId="24">
    <w:abstractNumId w:val="24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lemens Kohlweis">
    <w15:presenceInfo w15:providerId="AD" w15:userId="S-1-5-21-1663043025-1529851864-3294745972-22624"/>
  </w15:person>
  <w15:person w15:author="Klemens Kohlweis [2]">
    <w15:presenceInfo w15:providerId="None" w15:userId="Klemens Kohlwe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307D2"/>
    <w:rsid w:val="0005027C"/>
    <w:rsid w:val="000536E8"/>
    <w:rsid w:val="0007585F"/>
    <w:rsid w:val="000944F6"/>
    <w:rsid w:val="000A17B4"/>
    <w:rsid w:val="000C164F"/>
    <w:rsid w:val="000C7F8B"/>
    <w:rsid w:val="000E44CF"/>
    <w:rsid w:val="000E68F6"/>
    <w:rsid w:val="000F0C7B"/>
    <w:rsid w:val="00102448"/>
    <w:rsid w:val="001709E3"/>
    <w:rsid w:val="001718E1"/>
    <w:rsid w:val="001A061D"/>
    <w:rsid w:val="001B3DF3"/>
    <w:rsid w:val="001C54E5"/>
    <w:rsid w:val="001F1FE6"/>
    <w:rsid w:val="001F2053"/>
    <w:rsid w:val="0021509B"/>
    <w:rsid w:val="00217A3D"/>
    <w:rsid w:val="002204DD"/>
    <w:rsid w:val="0023377F"/>
    <w:rsid w:val="00236677"/>
    <w:rsid w:val="00256937"/>
    <w:rsid w:val="0028291E"/>
    <w:rsid w:val="002E39C2"/>
    <w:rsid w:val="002E46E3"/>
    <w:rsid w:val="00304832"/>
    <w:rsid w:val="00306300"/>
    <w:rsid w:val="00306BA0"/>
    <w:rsid w:val="003200A2"/>
    <w:rsid w:val="00326D33"/>
    <w:rsid w:val="00347A91"/>
    <w:rsid w:val="00350639"/>
    <w:rsid w:val="00365CD6"/>
    <w:rsid w:val="00374B79"/>
    <w:rsid w:val="00393874"/>
    <w:rsid w:val="003A2FC7"/>
    <w:rsid w:val="003B13D6"/>
    <w:rsid w:val="003B5E31"/>
    <w:rsid w:val="003B5E94"/>
    <w:rsid w:val="003F2670"/>
    <w:rsid w:val="003F3B6F"/>
    <w:rsid w:val="003F4E43"/>
    <w:rsid w:val="00416EED"/>
    <w:rsid w:val="004376D3"/>
    <w:rsid w:val="004640EE"/>
    <w:rsid w:val="00464C5B"/>
    <w:rsid w:val="00492BA0"/>
    <w:rsid w:val="004954FF"/>
    <w:rsid w:val="004A22C8"/>
    <w:rsid w:val="004A5F69"/>
    <w:rsid w:val="004A7440"/>
    <w:rsid w:val="004B261C"/>
    <w:rsid w:val="004B4B7A"/>
    <w:rsid w:val="004B5A6C"/>
    <w:rsid w:val="004C6952"/>
    <w:rsid w:val="004E089A"/>
    <w:rsid w:val="004F0046"/>
    <w:rsid w:val="00515116"/>
    <w:rsid w:val="00520D55"/>
    <w:rsid w:val="00546A79"/>
    <w:rsid w:val="0055425D"/>
    <w:rsid w:val="0055451B"/>
    <w:rsid w:val="00561B0F"/>
    <w:rsid w:val="005866D4"/>
    <w:rsid w:val="00596C20"/>
    <w:rsid w:val="005A4D56"/>
    <w:rsid w:val="005B4292"/>
    <w:rsid w:val="005E7535"/>
    <w:rsid w:val="005E7D4E"/>
    <w:rsid w:val="005F5177"/>
    <w:rsid w:val="006024B7"/>
    <w:rsid w:val="00614B77"/>
    <w:rsid w:val="00630E24"/>
    <w:rsid w:val="00634AB7"/>
    <w:rsid w:val="00655872"/>
    <w:rsid w:val="00660EBB"/>
    <w:rsid w:val="00662CDA"/>
    <w:rsid w:val="00686F8A"/>
    <w:rsid w:val="00694445"/>
    <w:rsid w:val="006B6906"/>
    <w:rsid w:val="006C3335"/>
    <w:rsid w:val="006D17CA"/>
    <w:rsid w:val="006D6095"/>
    <w:rsid w:val="006E18A3"/>
    <w:rsid w:val="007058FF"/>
    <w:rsid w:val="00717219"/>
    <w:rsid w:val="00731CB2"/>
    <w:rsid w:val="00736BA3"/>
    <w:rsid w:val="00743814"/>
    <w:rsid w:val="00747F92"/>
    <w:rsid w:val="007A579A"/>
    <w:rsid w:val="007B0118"/>
    <w:rsid w:val="007B5AED"/>
    <w:rsid w:val="008151AA"/>
    <w:rsid w:val="00845FF6"/>
    <w:rsid w:val="00857B0E"/>
    <w:rsid w:val="00870D4B"/>
    <w:rsid w:val="00872A97"/>
    <w:rsid w:val="00875764"/>
    <w:rsid w:val="00885D4F"/>
    <w:rsid w:val="008A01F1"/>
    <w:rsid w:val="008B6211"/>
    <w:rsid w:val="008D09E9"/>
    <w:rsid w:val="00911FFB"/>
    <w:rsid w:val="00936987"/>
    <w:rsid w:val="009639AC"/>
    <w:rsid w:val="009646FB"/>
    <w:rsid w:val="009A5E9D"/>
    <w:rsid w:val="009B177F"/>
    <w:rsid w:val="009C3456"/>
    <w:rsid w:val="009E325D"/>
    <w:rsid w:val="009E5340"/>
    <w:rsid w:val="00A01013"/>
    <w:rsid w:val="00A02A8D"/>
    <w:rsid w:val="00A0559C"/>
    <w:rsid w:val="00A062E6"/>
    <w:rsid w:val="00A35251"/>
    <w:rsid w:val="00A53EEC"/>
    <w:rsid w:val="00A62358"/>
    <w:rsid w:val="00A67291"/>
    <w:rsid w:val="00A73B23"/>
    <w:rsid w:val="00A83C6C"/>
    <w:rsid w:val="00A95076"/>
    <w:rsid w:val="00AD396C"/>
    <w:rsid w:val="00AD75A2"/>
    <w:rsid w:val="00AE0B6F"/>
    <w:rsid w:val="00AE184F"/>
    <w:rsid w:val="00AF78B8"/>
    <w:rsid w:val="00B00B11"/>
    <w:rsid w:val="00B07F9B"/>
    <w:rsid w:val="00B17D12"/>
    <w:rsid w:val="00B20DB5"/>
    <w:rsid w:val="00B36126"/>
    <w:rsid w:val="00B45543"/>
    <w:rsid w:val="00B54D08"/>
    <w:rsid w:val="00B56F11"/>
    <w:rsid w:val="00B712E7"/>
    <w:rsid w:val="00B94D38"/>
    <w:rsid w:val="00B954DA"/>
    <w:rsid w:val="00BA37DC"/>
    <w:rsid w:val="00BB080F"/>
    <w:rsid w:val="00BD1AA8"/>
    <w:rsid w:val="00BE0A84"/>
    <w:rsid w:val="00BE1988"/>
    <w:rsid w:val="00C040C2"/>
    <w:rsid w:val="00C11529"/>
    <w:rsid w:val="00C148B1"/>
    <w:rsid w:val="00C35534"/>
    <w:rsid w:val="00C36E25"/>
    <w:rsid w:val="00C44DA4"/>
    <w:rsid w:val="00C44F31"/>
    <w:rsid w:val="00C462DA"/>
    <w:rsid w:val="00C464BD"/>
    <w:rsid w:val="00C52FE4"/>
    <w:rsid w:val="00C7582A"/>
    <w:rsid w:val="00C90A98"/>
    <w:rsid w:val="00C939B7"/>
    <w:rsid w:val="00C93DC1"/>
    <w:rsid w:val="00CA17E0"/>
    <w:rsid w:val="00CA1937"/>
    <w:rsid w:val="00CB6B7B"/>
    <w:rsid w:val="00CC10BC"/>
    <w:rsid w:val="00CD08B8"/>
    <w:rsid w:val="00CF5148"/>
    <w:rsid w:val="00D11EB2"/>
    <w:rsid w:val="00D22235"/>
    <w:rsid w:val="00D34CA7"/>
    <w:rsid w:val="00D551EA"/>
    <w:rsid w:val="00D659F4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E04797"/>
    <w:rsid w:val="00E12BA5"/>
    <w:rsid w:val="00E410B9"/>
    <w:rsid w:val="00E448E1"/>
    <w:rsid w:val="00E45DA3"/>
    <w:rsid w:val="00E5440C"/>
    <w:rsid w:val="00E737AC"/>
    <w:rsid w:val="00EC5E2D"/>
    <w:rsid w:val="00ED10F4"/>
    <w:rsid w:val="00F033AA"/>
    <w:rsid w:val="00F145A4"/>
    <w:rsid w:val="00F25648"/>
    <w:rsid w:val="00F36C8A"/>
    <w:rsid w:val="00F52E77"/>
    <w:rsid w:val="00F678CF"/>
    <w:rsid w:val="00F906A9"/>
    <w:rsid w:val="00F9101E"/>
    <w:rsid w:val="00FC0D8B"/>
    <w:rsid w:val="00FD0E9B"/>
    <w:rsid w:val="00FD3037"/>
    <w:rsid w:val="00FD5D38"/>
    <w:rsid w:val="00FD7C27"/>
    <w:rsid w:val="00FE107E"/>
    <w:rsid w:val="00FE68F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  <w:style w:type="character" w:customStyle="1" w:styleId="emoji2">
    <w:name w:val="emoji2"/>
    <w:basedOn w:val="Absatz-Standardschriftart"/>
    <w:rsid w:val="008B6211"/>
    <w:rPr>
      <w:rFonts w:ascii="Segoe UI Emoji" w:hAnsi="Segoe UI Emoji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nkercad.com" TargetMode="External"/><Relationship Id="rId24" Type="http://schemas.openxmlformats.org/officeDocument/2006/relationships/image" Target="media/image14.png"/><Relationship Id="rId32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microsoft.com/office/2011/relationships/people" Target="peop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microsoft.com/office/2007/relationships/hdphoto" Target="media/hdphoto1.wdp"/><Relationship Id="rId1" Type="http://schemas.openxmlformats.org/officeDocument/2006/relationships/image" Target="media/image1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26DF83AA-69D0-4514-9967-5FE5373C03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0C67A-862B-427C-8A96-EC77D918ACA5}"/>
</file>

<file path=customXml/itemProps3.xml><?xml version="1.0" encoding="utf-8"?>
<ds:datastoreItem xmlns:ds="http://schemas.openxmlformats.org/officeDocument/2006/customXml" ds:itemID="{8CD0B8C3-3546-4BEC-9792-C0BD36875753}"/>
</file>

<file path=customXml/itemProps4.xml><?xml version="1.0" encoding="utf-8"?>
<ds:datastoreItem xmlns:ds="http://schemas.openxmlformats.org/officeDocument/2006/customXml" ds:itemID="{04FD61C3-BBFB-4F09-A429-BF856D9ACF4D}"/>
</file>

<file path=docProps/app.xml><?xml version="1.0" encoding="utf-8"?>
<Properties xmlns="http://schemas.openxmlformats.org/officeDocument/2006/extended-properties" xmlns:vt="http://schemas.openxmlformats.org/officeDocument/2006/docPropsVTypes">
  <Template>2DD4E60F</Template>
  <TotalTime>0</TotalTime>
  <Pages>4</Pages>
  <Words>426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Klemens Kohlweis</cp:lastModifiedBy>
  <cp:revision>9</cp:revision>
  <cp:lastPrinted>2020-01-03T17:10:00Z</cp:lastPrinted>
  <dcterms:created xsi:type="dcterms:W3CDTF">2020-05-11T18:18:00Z</dcterms:created>
  <dcterms:modified xsi:type="dcterms:W3CDTF">2020-05-13T16:08:00Z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