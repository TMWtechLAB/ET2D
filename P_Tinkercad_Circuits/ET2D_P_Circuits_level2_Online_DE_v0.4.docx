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2C8A3" w14:textId="25DB5E74" w:rsidR="00583091" w:rsidRDefault="00C26110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2032" behindDoc="1" locked="0" layoutInCell="1" allowOverlap="1" wp14:anchorId="47A1CDBB" wp14:editId="1C8D72B4">
            <wp:simplePos x="0" y="0"/>
            <wp:positionH relativeFrom="margin">
              <wp:posOffset>0</wp:posOffset>
            </wp:positionH>
            <wp:positionV relativeFrom="paragraph">
              <wp:posOffset>-388620</wp:posOffset>
            </wp:positionV>
            <wp:extent cx="1524000" cy="362585"/>
            <wp:effectExtent l="0" t="0" r="0" b="0"/>
            <wp:wrapNone/>
            <wp:docPr id="27" name="Grafik 27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C0F"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1008" behindDoc="0" locked="0" layoutInCell="1" allowOverlap="1" wp14:anchorId="706F39DF" wp14:editId="3A0BF263">
            <wp:simplePos x="0" y="0"/>
            <wp:positionH relativeFrom="margin">
              <wp:posOffset>4614545</wp:posOffset>
            </wp:positionH>
            <wp:positionV relativeFrom="paragraph">
              <wp:posOffset>-388249</wp:posOffset>
            </wp:positionV>
            <wp:extent cx="1146175" cy="355600"/>
            <wp:effectExtent l="0" t="0" r="0" b="6350"/>
            <wp:wrapNone/>
            <wp:docPr id="21" name="Grafik 21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81A49D" w14:textId="6F0CFB54" w:rsidR="00B00B11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proofErr w:type="spellStart"/>
      <w:r>
        <w:rPr>
          <w:rFonts w:ascii="Sofia Pro Bold" w:hAnsi="Sofia Pro Bold"/>
          <w:sz w:val="26"/>
          <w:szCs w:val="26"/>
          <w:lang w:val="de-DE"/>
        </w:rPr>
        <w:t>Tinkercad</w:t>
      </w:r>
      <w:proofErr w:type="spellEnd"/>
      <w:r>
        <w:rPr>
          <w:rFonts w:ascii="Sofia Pro Bold" w:hAnsi="Sofia Pro Bold"/>
          <w:sz w:val="26"/>
          <w:szCs w:val="26"/>
          <w:lang w:val="de-DE"/>
        </w:rPr>
        <w:t xml:space="preserve"> </w:t>
      </w:r>
      <w:proofErr w:type="spellStart"/>
      <w:r>
        <w:rPr>
          <w:rFonts w:ascii="Sofia Pro Bold" w:hAnsi="Sofia Pro Bold"/>
          <w:sz w:val="26"/>
          <w:szCs w:val="26"/>
          <w:lang w:val="de-DE"/>
        </w:rPr>
        <w:t>Circuits</w:t>
      </w:r>
      <w:proofErr w:type="spellEnd"/>
      <w:r>
        <w:rPr>
          <w:lang w:val="de-DE"/>
        </w:rPr>
        <w:t xml:space="preserve"> </w:t>
      </w:r>
      <w:r>
        <w:rPr>
          <w:rFonts w:ascii="Sofia Pro Bold" w:hAnsi="Sofia Pro Bold"/>
          <w:sz w:val="26"/>
          <w:szCs w:val="26"/>
          <w:lang w:val="de-DE"/>
        </w:rPr>
        <w:t xml:space="preserve">Level 2: </w:t>
      </w:r>
    </w:p>
    <w:p w14:paraId="2D9634B2" w14:textId="4640A8E1" w:rsidR="00CC10BC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Programmiere ein</w:t>
      </w:r>
      <w:r w:rsidR="008B6211">
        <w:rPr>
          <w:rFonts w:ascii="Sofia Pro Bold" w:hAnsi="Sofia Pro Bold"/>
          <w:sz w:val="26"/>
          <w:szCs w:val="26"/>
          <w:lang w:val="de-DE"/>
        </w:rPr>
        <w:t xml:space="preserve">en </w:t>
      </w:r>
      <w:proofErr w:type="spellStart"/>
      <w:r w:rsidR="008B6211">
        <w:rPr>
          <w:rFonts w:ascii="Sofia Pro Bold" w:hAnsi="Sofia Pro Bold"/>
          <w:sz w:val="26"/>
          <w:szCs w:val="26"/>
          <w:lang w:val="de-DE"/>
        </w:rPr>
        <w:t>Arduino</w:t>
      </w:r>
      <w:proofErr w:type="spellEnd"/>
      <w:r w:rsidR="008B6211">
        <w:rPr>
          <w:rFonts w:ascii="Sofia Pro Bold" w:hAnsi="Sofia Pro Bold"/>
          <w:sz w:val="26"/>
          <w:szCs w:val="26"/>
          <w:lang w:val="de-DE"/>
        </w:rPr>
        <w:t xml:space="preserve"> und lass eine LED</w:t>
      </w:r>
      <w:r>
        <w:rPr>
          <w:rFonts w:ascii="Sofia Pro Bold" w:hAnsi="Sofia Pro Bold"/>
          <w:sz w:val="26"/>
          <w:szCs w:val="26"/>
          <w:lang w:val="de-DE"/>
        </w:rPr>
        <w:t xml:space="preserve"> Blinken</w:t>
      </w:r>
    </w:p>
    <w:p w14:paraId="46AA87FB" w14:textId="531217C2" w:rsidR="00C26110" w:rsidRDefault="00C26110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76705692" w14:textId="7FDAC9C6" w:rsidR="000153D6" w:rsidRDefault="00736BA3" w:rsidP="006164C2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 xml:space="preserve">Mit </w:t>
      </w:r>
      <w:r w:rsidR="00D705FD">
        <w:rPr>
          <w:rStyle w:val="Fett"/>
          <w:rFonts w:ascii="Sofia Pro Regular" w:hAnsi="Sofia Pro Regular"/>
          <w:b w:val="0"/>
        </w:rPr>
        <w:t>„</w:t>
      </w:r>
      <w:proofErr w:type="spellStart"/>
      <w:r w:rsidRPr="000153D6">
        <w:rPr>
          <w:rStyle w:val="Fett"/>
          <w:rFonts w:ascii="Sofia Pro Regular" w:hAnsi="Sofia Pro Regular"/>
          <w:b w:val="0"/>
        </w:rPr>
        <w:t>Tinkercad</w:t>
      </w:r>
      <w:proofErr w:type="spellEnd"/>
      <w:r w:rsidRPr="000153D6">
        <w:rPr>
          <w:rStyle w:val="Fett"/>
          <w:rFonts w:ascii="Sofia Pro Regular" w:hAnsi="Sofia Pro Regular"/>
          <w:b w:val="0"/>
        </w:rPr>
        <w:t xml:space="preserve"> </w:t>
      </w:r>
      <w:proofErr w:type="spellStart"/>
      <w:r w:rsidRPr="000153D6">
        <w:rPr>
          <w:rStyle w:val="Fett"/>
          <w:rFonts w:ascii="Sofia Pro Regular" w:hAnsi="Sofia Pro Regular"/>
          <w:b w:val="0"/>
        </w:rPr>
        <w:t>Circuits</w:t>
      </w:r>
      <w:proofErr w:type="spellEnd"/>
      <w:r w:rsidR="00D705FD">
        <w:rPr>
          <w:rStyle w:val="Fett"/>
          <w:rFonts w:ascii="Sofia Pro Regular" w:hAnsi="Sofia Pro Regular"/>
          <w:b w:val="0"/>
        </w:rPr>
        <w:t>“</w:t>
      </w:r>
      <w:r w:rsidRPr="000153D6">
        <w:rPr>
          <w:rStyle w:val="Fett"/>
          <w:rFonts w:ascii="Sofia Pro Regular" w:hAnsi="Sofia Pro Regular"/>
          <w:b w:val="0"/>
        </w:rPr>
        <w:t xml:space="preserve"> kannst du</w:t>
      </w:r>
      <w:r w:rsidR="00102448">
        <w:rPr>
          <w:rStyle w:val="Fett"/>
          <w:rFonts w:ascii="Sofia Pro Regular" w:hAnsi="Sofia Pro Regular"/>
          <w:b w:val="0"/>
        </w:rPr>
        <w:t xml:space="preserve"> ganz einfach </w:t>
      </w:r>
      <w:r w:rsidR="00BE0A84">
        <w:rPr>
          <w:rStyle w:val="Fett"/>
          <w:rFonts w:ascii="Sofia Pro Regular" w:hAnsi="Sofia Pro Regular"/>
          <w:b w:val="0"/>
        </w:rPr>
        <w:t xml:space="preserve">virtuelle </w:t>
      </w:r>
      <w:r w:rsidRPr="000153D6">
        <w:rPr>
          <w:rStyle w:val="Fett"/>
          <w:rFonts w:ascii="Sofia Pro Regular" w:hAnsi="Sofia Pro Regular"/>
          <w:b w:val="0"/>
        </w:rPr>
        <w:t>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</w:t>
      </w:r>
      <w:r w:rsidR="00DA54BA">
        <w:rPr>
          <w:rStyle w:val="Fett"/>
          <w:rFonts w:ascii="Sofia Pro Regular" w:hAnsi="Sofia Pro Regular"/>
          <w:b w:val="0"/>
        </w:rPr>
        <w:t xml:space="preserve">dabei </w:t>
      </w:r>
      <w:r w:rsidR="00102448">
        <w:rPr>
          <w:rStyle w:val="Fett"/>
          <w:rFonts w:ascii="Sofia Pro Regular" w:hAnsi="Sofia Pro Regular"/>
          <w:b w:val="0"/>
        </w:rPr>
        <w:t>spielerisch die Welt der Elektronik entdecken</w:t>
      </w:r>
      <w:r w:rsidR="000153D6">
        <w:rPr>
          <w:rStyle w:val="Fett"/>
          <w:rFonts w:ascii="Sofia Pro Regular" w:hAnsi="Sofia Pro Regular"/>
          <w:b w:val="0"/>
        </w:rPr>
        <w:t>!</w:t>
      </w:r>
      <w:r w:rsidR="00DA54BA">
        <w:rPr>
          <w:rStyle w:val="Fett"/>
          <w:rFonts w:ascii="Sofia Pro Regular" w:hAnsi="Sofia Pro Regular"/>
          <w:b w:val="0"/>
        </w:rPr>
        <w:t xml:space="preserve"> Du brauchst dafür nichts weiter als diese Anleitung und einen Computer oder</w:t>
      </w:r>
      <w:r w:rsidR="00BE0A84">
        <w:rPr>
          <w:rStyle w:val="Fett"/>
          <w:rFonts w:ascii="Sofia Pro Regular" w:hAnsi="Sofia Pro Regular"/>
          <w:b w:val="0"/>
        </w:rPr>
        <w:t xml:space="preserve"> ein Tablet mit Internetzugang.</w:t>
      </w:r>
      <w:r w:rsidR="00CA4D1B">
        <w:rPr>
          <w:rStyle w:val="Fett"/>
          <w:rFonts w:ascii="Sofia Pro Regular" w:hAnsi="Sofia Pro Regular"/>
          <w:b w:val="0"/>
        </w:rPr>
        <w:t xml:space="preserve"> </w:t>
      </w:r>
      <w:r w:rsidR="00B00B11">
        <w:rPr>
          <w:rStyle w:val="Fett"/>
          <w:rFonts w:ascii="Sofia Pro Regular" w:hAnsi="Sofia Pro Regular"/>
          <w:b w:val="0"/>
        </w:rPr>
        <w:t>Für di</w:t>
      </w:r>
      <w:bookmarkStart w:id="0" w:name="_GoBack"/>
      <w:bookmarkEnd w:id="0"/>
      <w:r w:rsidR="00B00B11">
        <w:rPr>
          <w:rStyle w:val="Fett"/>
          <w:rFonts w:ascii="Sofia Pro Regular" w:hAnsi="Sofia Pro Regular"/>
          <w:b w:val="0"/>
        </w:rPr>
        <w:t>ese Anleitung solltest du bereits</w:t>
      </w:r>
      <w:r w:rsidR="00C11529">
        <w:rPr>
          <w:rStyle w:val="Fett"/>
          <w:rFonts w:ascii="Sofia Pro Regular" w:hAnsi="Sofia Pro Regular"/>
          <w:b w:val="0"/>
        </w:rPr>
        <w:t xml:space="preserve"> </w:t>
      </w:r>
      <w:r w:rsidR="00C11529" w:rsidRPr="00BA040F">
        <w:rPr>
          <w:rStyle w:val="Fett"/>
          <w:rFonts w:ascii="Sofia Pro Regular" w:hAnsi="Sofia Pro Regular"/>
        </w:rPr>
        <w:t>Level 1</w:t>
      </w:r>
      <w:r w:rsidR="00C11529">
        <w:rPr>
          <w:rStyle w:val="Fett"/>
          <w:rFonts w:ascii="Sofia Pro Regular" w:hAnsi="Sofia Pro Regular"/>
          <w:b w:val="0"/>
        </w:rPr>
        <w:t xml:space="preserve"> </w:t>
      </w:r>
      <w:r w:rsidR="004F22C9">
        <w:rPr>
          <w:rStyle w:val="Fett"/>
          <w:rFonts w:ascii="Sofia Pro Regular" w:hAnsi="Sofia Pro Regular"/>
          <w:b w:val="0"/>
        </w:rPr>
        <w:t>ausprobiert</w:t>
      </w:r>
      <w:r w:rsidR="00C11529">
        <w:rPr>
          <w:rStyle w:val="Fett"/>
          <w:rFonts w:ascii="Sofia Pro Regular" w:hAnsi="Sofia Pro Regular"/>
          <w:b w:val="0"/>
        </w:rPr>
        <w:t xml:space="preserve"> haben</w:t>
      </w:r>
      <w:r w:rsidR="00BA040F">
        <w:rPr>
          <w:rStyle w:val="Fett"/>
          <w:rFonts w:ascii="Sofia Pro Regular" w:hAnsi="Sofia Pro Regular"/>
          <w:b w:val="0"/>
        </w:rPr>
        <w:t>,</w:t>
      </w:r>
      <w:r w:rsidR="00C11529">
        <w:rPr>
          <w:rStyle w:val="Fett"/>
          <w:rFonts w:ascii="Sofia Pro Regular" w:hAnsi="Sofia Pro Regular"/>
          <w:b w:val="0"/>
        </w:rPr>
        <w:t xml:space="preserve"> </w:t>
      </w:r>
      <w:proofErr w:type="spellStart"/>
      <w:r w:rsidR="002D3F74">
        <w:rPr>
          <w:rStyle w:val="Fett"/>
          <w:rFonts w:ascii="Sofia Pro Regular" w:hAnsi="Sofia Pro Regular"/>
          <w:b w:val="0"/>
        </w:rPr>
        <w:t>in</w:t>
      </w:r>
      <w:r w:rsidR="004F22C9">
        <w:rPr>
          <w:rStyle w:val="Fett"/>
          <w:rFonts w:ascii="Sofia Pro Regular" w:hAnsi="Sofia Pro Regular"/>
          <w:b w:val="0"/>
        </w:rPr>
        <w:t xml:space="preserve"> </w:t>
      </w:r>
      <w:r w:rsidR="002D3F74">
        <w:rPr>
          <w:rStyle w:val="Fett"/>
          <w:rFonts w:ascii="Sofia Pro Regular" w:hAnsi="Sofia Pro Regular"/>
          <w:b w:val="0"/>
        </w:rPr>
        <w:t>dem</w:t>
      </w:r>
      <w:proofErr w:type="spellEnd"/>
      <w:r w:rsidR="00C11529">
        <w:rPr>
          <w:rStyle w:val="Fett"/>
          <w:rFonts w:ascii="Sofia Pro Regular" w:hAnsi="Sofia Pro Regular"/>
          <w:b w:val="0"/>
        </w:rPr>
        <w:t xml:space="preserve"> du lernst</w:t>
      </w:r>
      <w:r w:rsidR="00DF37E7">
        <w:rPr>
          <w:rStyle w:val="Fett"/>
          <w:rFonts w:ascii="Sofia Pro Regular" w:hAnsi="Sofia Pro Regular"/>
          <w:b w:val="0"/>
        </w:rPr>
        <w:t>,</w:t>
      </w:r>
      <w:r w:rsidR="00C11529">
        <w:rPr>
          <w:rStyle w:val="Fett"/>
          <w:rFonts w:ascii="Sofia Pro Regular" w:hAnsi="Sofia Pro Regular"/>
          <w:b w:val="0"/>
        </w:rPr>
        <w:t xml:space="preserve"> wie du in </w:t>
      </w:r>
      <w:proofErr w:type="spellStart"/>
      <w:r w:rsidR="00C11529">
        <w:rPr>
          <w:rStyle w:val="Fett"/>
          <w:rFonts w:ascii="Sofia Pro Regular" w:hAnsi="Sofia Pro Regular"/>
          <w:b w:val="0"/>
        </w:rPr>
        <w:t>Tinkercad</w:t>
      </w:r>
      <w:proofErr w:type="spellEnd"/>
      <w:r w:rsidR="00C11529">
        <w:rPr>
          <w:rStyle w:val="Fett"/>
          <w:rFonts w:ascii="Sofia Pro Regular" w:hAnsi="Sofia Pro Regular"/>
          <w:b w:val="0"/>
        </w:rPr>
        <w:t xml:space="preserve"> </w:t>
      </w:r>
      <w:proofErr w:type="spellStart"/>
      <w:r w:rsidR="00C11529">
        <w:rPr>
          <w:rStyle w:val="Fett"/>
          <w:rFonts w:ascii="Sofia Pro Regular" w:hAnsi="Sofia Pro Regular"/>
          <w:b w:val="0"/>
        </w:rPr>
        <w:t>Circuits</w:t>
      </w:r>
      <w:proofErr w:type="spellEnd"/>
      <w:r w:rsidR="00C11529">
        <w:rPr>
          <w:rStyle w:val="Fett"/>
          <w:rFonts w:ascii="Sofia Pro Regular" w:hAnsi="Sofia Pro Regular"/>
          <w:b w:val="0"/>
        </w:rPr>
        <w:t xml:space="preserve"> Bauteile miteinander verbindest und eine Simulation startest.</w:t>
      </w:r>
    </w:p>
    <w:p w14:paraId="3812CFBA" w14:textId="229812C2" w:rsidR="00BA040F" w:rsidRDefault="00BA040F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8CE623E" w14:textId="269E3565" w:rsidR="00CC10BC" w:rsidRPr="009639AC" w:rsidRDefault="000C164F" w:rsidP="00CC10BC">
      <w:pPr>
        <w:spacing w:after="0"/>
        <w:rPr>
          <w:rFonts w:ascii="Sofia Pro Regular" w:hAnsi="Sofia Pro Regular"/>
          <w:b/>
          <w:lang w:val="de-DE"/>
        </w:rPr>
      </w:pPr>
      <w:r w:rsidRPr="009639AC">
        <w:rPr>
          <w:rFonts w:ascii="Sofia Pro Regular" w:hAnsi="Sofia Pro Regular"/>
          <w:b/>
          <w:lang w:val="de-DE"/>
        </w:rPr>
        <w:t>So geht’s:</w:t>
      </w:r>
    </w:p>
    <w:p w14:paraId="7C11C550" w14:textId="4947D3C8" w:rsidR="00A73B23" w:rsidRPr="00A73B23" w:rsidRDefault="00A73B23" w:rsidP="00C11529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Internet-Browser</w:t>
      </w:r>
      <w:r>
        <w:rPr>
          <w:rFonts w:ascii="Sofia Pro Regular" w:hAnsi="Sofia Pro Regular" w:cstheme="minorHAnsi"/>
          <w:lang w:val="de-DE"/>
        </w:rPr>
        <w:t xml:space="preserve"> und </w:t>
      </w:r>
      <w:r w:rsidR="00C11529">
        <w:rPr>
          <w:rFonts w:ascii="Sofia Pro Regular" w:hAnsi="Sofia Pro Regular" w:cstheme="minorHAnsi"/>
          <w:lang w:val="de-DE"/>
        </w:rPr>
        <w:t>logge dich auf</w:t>
      </w:r>
      <w:r w:rsidRPr="008C4D4F">
        <w:rPr>
          <w:rFonts w:ascii="Sofia Pro Regular" w:hAnsi="Sofia Pro Regular" w:cstheme="minorHAnsi"/>
          <w:lang w:val="de-DE"/>
        </w:rPr>
        <w:t xml:space="preserve"> </w:t>
      </w:r>
      <w:hyperlink r:id="rId10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4A7440">
        <w:rPr>
          <w:rFonts w:ascii="Sofia Pro Regular" w:hAnsi="Sofia Pro Regular" w:cstheme="minorHAnsi"/>
          <w:lang w:val="de-DE"/>
        </w:rPr>
        <w:t>.</w:t>
      </w:r>
    </w:p>
    <w:p w14:paraId="534A62DB" w14:textId="2629FCCF" w:rsidR="001C2BE7" w:rsidRPr="001C2BE7" w:rsidRDefault="003B13D6" w:rsidP="001C2BE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Klicke links auf </w:t>
      </w:r>
      <w:r w:rsidRPr="003B13D6">
        <w:rPr>
          <w:noProof/>
          <w:position w:val="-18"/>
          <w:lang w:eastAsia="de-AT"/>
        </w:rPr>
        <w:drawing>
          <wp:inline distT="0" distB="0" distL="0" distR="0" wp14:anchorId="7864469F" wp14:editId="14DE4ADA">
            <wp:extent cx="1625450" cy="30019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3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A3" w:rsidRPr="00BA040F">
        <w:rPr>
          <w:rFonts w:ascii="Sofia Pro Regular" w:hAnsi="Sofia Pro Regular"/>
          <w:lang w:val="de-DE"/>
        </w:rPr>
        <w:t xml:space="preserve"> und </w:t>
      </w:r>
      <w:r w:rsidRPr="00BA040F">
        <w:rPr>
          <w:rFonts w:ascii="Sofia Pro Regular" w:hAnsi="Sofia Pro Regular"/>
          <w:lang w:val="de-DE"/>
        </w:rPr>
        <w:t xml:space="preserve">dann </w:t>
      </w:r>
      <w:r w:rsidR="00736BA3" w:rsidRPr="00BA040F">
        <w:rPr>
          <w:rFonts w:ascii="Sofia Pro Regular" w:hAnsi="Sofia Pro Regular"/>
          <w:lang w:val="de-DE"/>
        </w:rPr>
        <w:t xml:space="preserve">auf </w:t>
      </w:r>
      <w:r w:rsidR="00AD396C" w:rsidRPr="00583091">
        <w:rPr>
          <w:noProof/>
          <w:position w:val="-14"/>
          <w:lang w:eastAsia="de-AT"/>
        </w:rPr>
        <w:drawing>
          <wp:inline distT="0" distB="0" distL="0" distR="0" wp14:anchorId="38D18118" wp14:editId="2EEA57D3">
            <wp:extent cx="1771054" cy="293516"/>
            <wp:effectExtent l="0" t="0" r="63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4" cy="29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40F">
        <w:rPr>
          <w:rFonts w:ascii="Sofia Pro Regular" w:hAnsi="Sofia Pro Regular"/>
          <w:lang w:val="de-DE"/>
        </w:rPr>
        <w:t xml:space="preserve"> </w:t>
      </w:r>
    </w:p>
    <w:p w14:paraId="420C43E4" w14:textId="33D4595B" w:rsidR="00BA040F" w:rsidRDefault="00617C28" w:rsidP="00BA040F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4017E37" wp14:editId="6F381031">
                <wp:simplePos x="0" y="0"/>
                <wp:positionH relativeFrom="column">
                  <wp:posOffset>3395980</wp:posOffset>
                </wp:positionH>
                <wp:positionV relativeFrom="paragraph">
                  <wp:posOffset>57150</wp:posOffset>
                </wp:positionV>
                <wp:extent cx="2623820" cy="2352040"/>
                <wp:effectExtent l="0" t="0" r="5080" b="0"/>
                <wp:wrapTight wrapText="bothSides">
                  <wp:wrapPolygon edited="0">
                    <wp:start x="13487" y="0"/>
                    <wp:lineTo x="13330" y="350"/>
                    <wp:lineTo x="13330" y="5598"/>
                    <wp:lineTo x="3764" y="6473"/>
                    <wp:lineTo x="2196" y="6823"/>
                    <wp:lineTo x="2196" y="11197"/>
                    <wp:lineTo x="0" y="12071"/>
                    <wp:lineTo x="0" y="18369"/>
                    <wp:lineTo x="2196" y="19594"/>
                    <wp:lineTo x="2196" y="21343"/>
                    <wp:lineTo x="21485" y="21343"/>
                    <wp:lineTo x="21485" y="6648"/>
                    <wp:lineTo x="15839" y="5598"/>
                    <wp:lineTo x="15055" y="350"/>
                    <wp:lineTo x="14898" y="0"/>
                    <wp:lineTo x="13487" y="0"/>
                  </wp:wrapPolygon>
                </wp:wrapTight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2352040"/>
                          <a:chOff x="0" y="0"/>
                          <a:chExt cx="2623820" cy="2352040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" r="31878" b="33102"/>
                          <a:stretch/>
                        </pic:blipFill>
                        <pic:spPr bwMode="auto">
                          <a:xfrm>
                            <a:off x="0" y="0"/>
                            <a:ext cx="2623820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Abgerundetes Rechteck 3"/>
                        <wps:cNvSpPr/>
                        <wps:spPr>
                          <a:xfrm>
                            <a:off x="1724025" y="800100"/>
                            <a:ext cx="177800" cy="16573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6166C76" id="Gruppieren 11" o:spid="_x0000_s1026" style="position:absolute;margin-left:267.4pt;margin-top:4.5pt;width:206.6pt;height:185.2pt;z-index:-251608064" coordsize="26238,23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style="position:absolute;width:26238;height:2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">
                  <v:imagedata r:id="rId14" o:title="" cropbottom="21694f" cropleft="161f" cropright="20892f"/>
                  <v:path arrowok="t"/>
                </v:shape>
                <v:roundrect id="Abgerundetes Rechteck 3" o:spid="_x0000_s1028" style="position:absolute;left:17240;top:8001;width:1778;height:1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" filled="f" strokecolor="#00b050" strokeweight="3pt">
                  <v:stroke joinstyle="miter"/>
                </v:roundrect>
                <w10:wrap type="tight"/>
              </v:group>
            </w:pict>
          </mc:Fallback>
        </mc:AlternateContent>
      </w:r>
      <w:r w:rsidR="00306300" w:rsidRPr="00BA040F">
        <w:rPr>
          <w:rFonts w:ascii="Sofia Pro Regular" w:hAnsi="Sofia Pro Regular"/>
          <w:lang w:val="de-DE"/>
        </w:rPr>
        <w:t xml:space="preserve">Los geht‘s! Ziehe eine </w:t>
      </w:r>
      <w:r w:rsidR="00306300" w:rsidRPr="00BA040F">
        <w:rPr>
          <w:rFonts w:ascii="Sofia Pro Regular" w:hAnsi="Sofia Pro Regular"/>
          <w:b/>
          <w:lang w:val="de-DE"/>
        </w:rPr>
        <w:t>LED</w:t>
      </w:r>
      <w:r w:rsidR="00306300" w:rsidRPr="00BA040F">
        <w:rPr>
          <w:rFonts w:ascii="Sofia Pro Regular" w:hAnsi="Sofia Pro Regular"/>
          <w:lang w:val="de-DE"/>
        </w:rPr>
        <w:t xml:space="preserve">, einen </w:t>
      </w:r>
      <w:r w:rsidR="00306300" w:rsidRPr="00BA040F">
        <w:rPr>
          <w:rFonts w:ascii="Sofia Pro Regular" w:hAnsi="Sofia Pro Regular"/>
          <w:b/>
          <w:lang w:val="de-DE"/>
        </w:rPr>
        <w:t>Widerstand</w:t>
      </w:r>
      <w:r w:rsidR="00306300" w:rsidRPr="00BA040F">
        <w:rPr>
          <w:rFonts w:ascii="Sofia Pro Regular" w:hAnsi="Sofia Pro Regular"/>
          <w:lang w:val="de-DE"/>
        </w:rPr>
        <w:t xml:space="preserve"> und</w:t>
      </w:r>
      <w:r w:rsidR="00306300" w:rsidRPr="004A22C8">
        <w:rPr>
          <w:noProof/>
          <w:lang w:eastAsia="de-AT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einen </w:t>
      </w:r>
      <w:proofErr w:type="spellStart"/>
      <w:r w:rsidR="00306300" w:rsidRPr="00BA040F">
        <w:rPr>
          <w:rFonts w:ascii="Sofia Pro Regular" w:hAnsi="Sofia Pro Regular"/>
          <w:b/>
          <w:lang w:val="de-DE"/>
        </w:rPr>
        <w:t>Arduino</w:t>
      </w:r>
      <w:proofErr w:type="spellEnd"/>
      <w:r w:rsidR="00306300" w:rsidRPr="00BA040F">
        <w:rPr>
          <w:rFonts w:ascii="Sofia Pro Regular" w:hAnsi="Sofia Pro Regular"/>
          <w:lang w:val="de-DE"/>
        </w:rPr>
        <w:t xml:space="preserve"> </w:t>
      </w:r>
      <w:r w:rsidR="001C2BE7">
        <w:rPr>
          <w:rFonts w:ascii="Sofia Pro Regular" w:hAnsi="Sofia Pro Regular"/>
          <w:lang w:val="de-DE"/>
        </w:rPr>
        <w:br/>
      </w:r>
      <w:r w:rsidR="001C2BE7">
        <w:rPr>
          <w:rFonts w:ascii="Sofia Pro Regular" w:hAnsi="Sofia Pro Regular"/>
          <w:lang w:val="de-DE"/>
        </w:rPr>
        <w:br/>
      </w:r>
      <w:r w:rsidR="00306300" w:rsidRPr="00BA040F">
        <w:rPr>
          <w:rFonts w:ascii="Sofia Pro Regular" w:hAnsi="Sofia Pro Regular"/>
          <w:lang w:val="de-DE"/>
        </w:rPr>
        <w:t xml:space="preserve">auf die Arbeitsfläche (siehe rechts). </w:t>
      </w:r>
      <w:r w:rsidR="003158E0">
        <w:rPr>
          <w:rFonts w:ascii="Sofia Pro Regular" w:hAnsi="Sofia Pro Regular"/>
          <w:lang w:val="de-DE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Mit der </w:t>
      </w:r>
      <w:r w:rsidR="00306300" w:rsidRPr="00B45543">
        <w:rPr>
          <w:noProof/>
          <w:position w:val="-6"/>
          <w:lang w:eastAsia="de-AT"/>
        </w:rPr>
        <w:drawing>
          <wp:inline distT="0" distB="0" distL="0" distR="0" wp14:anchorId="67C74F1F" wp14:editId="3105122B">
            <wp:extent cx="230400" cy="230400"/>
            <wp:effectExtent l="0" t="0" r="0" b="0"/>
            <wp:docPr id="9" name="Grafik 9" descr="H:\Museumspädagogik\techLAB\easy things to do\_Grafikvorlagen\Keyboard_icons\300dpi\big\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r_bi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300" w:rsidRPr="00BA040F">
        <w:rPr>
          <w:rFonts w:ascii="Sofia Pro Regular" w:hAnsi="Sofia Pro Regular"/>
          <w:lang w:val="de-DE"/>
        </w:rPr>
        <w:t xml:space="preserve"> -Taste kannst du ein angeklicktes Bauteil drehen</w:t>
      </w:r>
    </w:p>
    <w:p w14:paraId="1D576DF5" w14:textId="14CB63DA" w:rsidR="00197D61" w:rsidRPr="00197D61" w:rsidRDefault="00CA17E0" w:rsidP="00197D61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Verbinde </w:t>
      </w:r>
      <w:r w:rsidR="00F05FE4">
        <w:rPr>
          <w:rFonts w:ascii="Sofia Pro Regular" w:hAnsi="Sofia Pro Regular"/>
          <w:lang w:val="de-DE"/>
        </w:rPr>
        <w:t xml:space="preserve">das </w:t>
      </w:r>
      <w:r w:rsidR="00DF37E7">
        <w:rPr>
          <w:rFonts w:ascii="Sofia Pro Regular" w:hAnsi="Sofia Pro Regular"/>
          <w:lang w:val="de-DE"/>
        </w:rPr>
        <w:t xml:space="preserve">lange geknickte </w:t>
      </w:r>
      <w:r w:rsidR="00F05FE4">
        <w:rPr>
          <w:rFonts w:ascii="Sofia Pro Regular" w:hAnsi="Sofia Pro Regular"/>
          <w:lang w:val="de-DE"/>
        </w:rPr>
        <w:t xml:space="preserve">Beinchen </w:t>
      </w:r>
      <w:r w:rsidR="00546F9F">
        <w:rPr>
          <w:rFonts w:ascii="Sofia Pro Regular" w:hAnsi="Sofia Pro Regular"/>
          <w:lang w:val="de-DE"/>
        </w:rPr>
        <w:t>der LED (</w:t>
      </w:r>
      <w:r w:rsidR="00F05FE4" w:rsidRPr="00BA040F">
        <w:rPr>
          <w:rFonts w:ascii="Sofia Pro Regular" w:hAnsi="Sofia Pro Regular"/>
          <w:lang w:val="de-DE"/>
        </w:rPr>
        <w:t>die „Anode“</w:t>
      </w:r>
      <w:r w:rsidR="00F05FE4">
        <w:rPr>
          <w:rFonts w:ascii="Sofia Pro Regular" w:hAnsi="Sofia Pro Regular"/>
          <w:lang w:val="de-DE"/>
        </w:rPr>
        <w:t>)</w:t>
      </w:r>
      <w:r w:rsidR="00E04797" w:rsidRPr="00BA040F">
        <w:rPr>
          <w:rFonts w:ascii="Sofia Pro Regular" w:hAnsi="Sofia Pro Regular"/>
          <w:lang w:val="de-DE"/>
        </w:rPr>
        <w:t xml:space="preserve"> mit dem Widerstand</w:t>
      </w:r>
      <w:r w:rsidR="00F05FE4">
        <w:rPr>
          <w:rFonts w:ascii="Sofia Pro Regular" w:hAnsi="Sofia Pro Regular"/>
          <w:lang w:val="de-DE"/>
        </w:rPr>
        <w:t>,</w:t>
      </w:r>
      <w:r w:rsidR="00E04797" w:rsidRPr="00BA040F">
        <w:rPr>
          <w:rFonts w:ascii="Sofia Pro Regular" w:hAnsi="Sofia Pro Regular"/>
          <w:lang w:val="de-DE"/>
        </w:rPr>
        <w:t xml:space="preserve"> und </w:t>
      </w:r>
      <w:r w:rsidR="00170C0F">
        <w:rPr>
          <w:rFonts w:ascii="Sofia Pro Regular" w:hAnsi="Sofia Pro Regular"/>
          <w:lang w:val="de-DE"/>
        </w:rPr>
        <w:t>das</w:t>
      </w:r>
      <w:r w:rsidR="002D1D01">
        <w:rPr>
          <w:rFonts w:ascii="Sofia Pro Regular" w:hAnsi="Sofia Pro Regular"/>
          <w:lang w:val="de-DE"/>
        </w:rPr>
        <w:t xml:space="preserve"> andere </w:t>
      </w:r>
      <w:r w:rsidR="00170C0F">
        <w:rPr>
          <w:rFonts w:ascii="Sofia Pro Regular" w:hAnsi="Sofia Pro Regular"/>
          <w:lang w:val="de-DE"/>
        </w:rPr>
        <w:t xml:space="preserve">Ende </w:t>
      </w:r>
      <w:r w:rsidR="002D1D01">
        <w:rPr>
          <w:rFonts w:ascii="Sofia Pro Regular" w:hAnsi="Sofia Pro Regular"/>
          <w:lang w:val="de-DE"/>
        </w:rPr>
        <w:t>des</w:t>
      </w:r>
      <w:r w:rsidR="00E04797" w:rsidRPr="00BA040F">
        <w:rPr>
          <w:rFonts w:ascii="Sofia Pro Regular" w:hAnsi="Sofia Pro Regular"/>
          <w:lang w:val="de-DE"/>
        </w:rPr>
        <w:t xml:space="preserve"> Widerstand</w:t>
      </w:r>
      <w:r w:rsidR="002D1D01">
        <w:rPr>
          <w:rFonts w:ascii="Sofia Pro Regular" w:hAnsi="Sofia Pro Regular"/>
          <w:lang w:val="de-DE"/>
        </w:rPr>
        <w:t>s</w:t>
      </w:r>
      <w:r w:rsidR="00E04797" w:rsidRPr="00BA040F">
        <w:rPr>
          <w:rFonts w:ascii="Sofia Pro Regular" w:hAnsi="Sofia Pro Regular"/>
          <w:lang w:val="de-DE"/>
        </w:rPr>
        <w:t xml:space="preserve"> mit </w:t>
      </w:r>
      <w:r w:rsidR="00E04797" w:rsidRPr="001C2BE7">
        <w:rPr>
          <w:rFonts w:ascii="Sofia Pro Regular" w:hAnsi="Sofia Pro Regular"/>
          <w:b/>
          <w:color w:val="00B050"/>
          <w:lang w:val="de-DE"/>
        </w:rPr>
        <w:t>Pin 13</w:t>
      </w:r>
      <w:r w:rsidR="00E04797" w:rsidRPr="00BA040F">
        <w:rPr>
          <w:rFonts w:ascii="Sofia Pro Regular" w:hAnsi="Sofia Pro Regular"/>
          <w:lang w:val="de-DE"/>
        </w:rPr>
        <w:t xml:space="preserve"> am </w:t>
      </w:r>
      <w:proofErr w:type="spellStart"/>
      <w:r w:rsidR="00E04797" w:rsidRPr="00BA040F">
        <w:rPr>
          <w:rFonts w:ascii="Sofia Pro Regular" w:hAnsi="Sofia Pro Regular"/>
          <w:lang w:val="de-DE"/>
        </w:rPr>
        <w:t>Arduino</w:t>
      </w:r>
      <w:proofErr w:type="spellEnd"/>
      <w:r w:rsidR="00AE4C31">
        <w:rPr>
          <w:rFonts w:ascii="Sofia Pro Regular" w:hAnsi="Sofia Pro Regular"/>
          <w:lang w:val="de-DE"/>
        </w:rPr>
        <w:t xml:space="preserve"> (</w:t>
      </w:r>
      <w:commentRangeStart w:id="1"/>
      <w:r w:rsidR="00AE4C31">
        <w:rPr>
          <w:rFonts w:ascii="Sofia Pro Regular" w:hAnsi="Sofia Pro Regular"/>
          <w:lang w:val="de-DE"/>
        </w:rPr>
        <w:t>siehe</w:t>
      </w:r>
      <w:commentRangeEnd w:id="1"/>
      <w:r w:rsidR="00AE4C31">
        <w:rPr>
          <w:rStyle w:val="Kommentarzeichen"/>
        </w:rPr>
        <w:commentReference w:id="1"/>
      </w:r>
      <w:r w:rsidR="00AE4C31">
        <w:rPr>
          <w:rFonts w:ascii="Sofia Pro Regular" w:hAnsi="Sofia Pro Regular"/>
          <w:lang w:val="de-DE"/>
        </w:rPr>
        <w:t xml:space="preserve"> rechts)</w:t>
      </w:r>
      <w:r w:rsidR="00E04797" w:rsidRPr="00BA040F">
        <w:rPr>
          <w:rFonts w:ascii="Sofia Pro Regular" w:hAnsi="Sofia Pro Regular"/>
          <w:lang w:val="de-DE"/>
        </w:rPr>
        <w:t xml:space="preserve">. </w:t>
      </w:r>
      <w:r w:rsidR="00F05FE4">
        <w:rPr>
          <w:rFonts w:ascii="Sofia Pro Regular" w:hAnsi="Sofia Pro Regular"/>
          <w:lang w:val="de-DE"/>
        </w:rPr>
        <w:t>D</w:t>
      </w:r>
      <w:r w:rsidR="00F05FE4" w:rsidRPr="00BA040F">
        <w:rPr>
          <w:rFonts w:ascii="Sofia Pro Regular" w:hAnsi="Sofia Pro Regular"/>
          <w:lang w:val="de-DE"/>
        </w:rPr>
        <w:t xml:space="preserve">as </w:t>
      </w:r>
      <w:r w:rsidR="00DF37E7">
        <w:rPr>
          <w:rFonts w:ascii="Sofia Pro Regular" w:hAnsi="Sofia Pro Regular"/>
          <w:lang w:val="de-DE"/>
        </w:rPr>
        <w:t>kurze gerade</w:t>
      </w:r>
      <w:r w:rsidR="00F05FE4" w:rsidRPr="00BA040F">
        <w:rPr>
          <w:rFonts w:ascii="Sofia Pro Regular" w:hAnsi="Sofia Pro Regular"/>
          <w:lang w:val="de-DE"/>
        </w:rPr>
        <w:t xml:space="preserve"> Beinchen</w:t>
      </w:r>
      <w:r w:rsidR="00F05FE4">
        <w:rPr>
          <w:rFonts w:ascii="Sofia Pro Regular" w:hAnsi="Sofia Pro Regular"/>
          <w:lang w:val="de-DE"/>
        </w:rPr>
        <w:t xml:space="preserve"> </w:t>
      </w:r>
      <w:r w:rsidR="00546F9F">
        <w:rPr>
          <w:rFonts w:ascii="Sofia Pro Regular" w:hAnsi="Sofia Pro Regular"/>
          <w:lang w:val="de-DE"/>
        </w:rPr>
        <w:t xml:space="preserve">der LED </w:t>
      </w:r>
      <w:r w:rsidR="00E04797" w:rsidRPr="00BA040F">
        <w:rPr>
          <w:rFonts w:ascii="Sofia Pro Regular" w:hAnsi="Sofia Pro Regular"/>
          <w:lang w:val="de-DE"/>
        </w:rPr>
        <w:t>(</w:t>
      </w:r>
      <w:r w:rsidR="00F05FE4">
        <w:rPr>
          <w:rFonts w:ascii="Sofia Pro Regular" w:hAnsi="Sofia Pro Regular"/>
          <w:lang w:val="de-DE"/>
        </w:rPr>
        <w:t>die „Kathode“</w:t>
      </w:r>
      <w:r w:rsidR="00E04797" w:rsidRPr="00BA040F">
        <w:rPr>
          <w:rFonts w:ascii="Sofia Pro Regular" w:hAnsi="Sofia Pro Regular"/>
          <w:lang w:val="de-DE"/>
        </w:rPr>
        <w:t>) wird mit einem Draht mit dem „</w:t>
      </w:r>
      <w:commentRangeStart w:id="2"/>
      <w:commentRangeStart w:id="3"/>
      <w:r w:rsidR="00E04797" w:rsidRPr="00BA040F">
        <w:rPr>
          <w:rFonts w:ascii="Sofia Pro Regular" w:hAnsi="Sofia Pro Regular"/>
          <w:lang w:val="de-DE"/>
        </w:rPr>
        <w:t>GND</w:t>
      </w:r>
      <w:commentRangeEnd w:id="2"/>
      <w:r w:rsidR="00A67291">
        <w:rPr>
          <w:rStyle w:val="Kommentarzeichen"/>
        </w:rPr>
        <w:commentReference w:id="2"/>
      </w:r>
      <w:commentRangeEnd w:id="3"/>
      <w:r w:rsidR="00AE4C31">
        <w:rPr>
          <w:rStyle w:val="Kommentarzeichen"/>
        </w:rPr>
        <w:commentReference w:id="3"/>
      </w:r>
      <w:r w:rsidR="00E04797" w:rsidRPr="00BA040F">
        <w:rPr>
          <w:rFonts w:ascii="Sofia Pro Regular" w:hAnsi="Sofia Pro Regular"/>
          <w:lang w:val="de-DE"/>
        </w:rPr>
        <w:t xml:space="preserve">“ Pin </w:t>
      </w:r>
      <w:r w:rsidR="00546F9F">
        <w:rPr>
          <w:rFonts w:ascii="Sofia Pro Regular" w:hAnsi="Sofia Pro Regular"/>
          <w:lang w:val="de-DE"/>
        </w:rPr>
        <w:t>ver</w:t>
      </w:r>
      <w:r w:rsidR="00AE4C31">
        <w:rPr>
          <w:rFonts w:ascii="Sofia Pro Regular" w:hAnsi="Sofia Pro Regular"/>
          <w:lang w:val="de-DE"/>
        </w:rPr>
        <w:t>bunden.</w:t>
      </w:r>
      <w:r w:rsidR="00197D61">
        <w:rPr>
          <w:rFonts w:ascii="Sofia Pro Regular" w:hAnsi="Sofia Pro Regular"/>
          <w:lang w:val="de-DE"/>
        </w:rPr>
        <w:t xml:space="preserve"> </w:t>
      </w:r>
    </w:p>
    <w:p w14:paraId="41536D7B" w14:textId="7CD5650D" w:rsidR="008B6211" w:rsidRDefault="00C91146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  <w:r w:rsidRPr="00617C28">
        <w:rPr>
          <w:rFonts w:ascii="Sofia Pro Regular" w:hAnsi="Sofia Pro Regular"/>
          <w:i/>
          <w:noProof/>
          <w:position w:val="-8"/>
          <w:lang w:eastAsia="de-AT"/>
        </w:rPr>
        <w:drawing>
          <wp:anchor distT="0" distB="0" distL="114300" distR="114300" simplePos="0" relativeHeight="251719680" behindDoc="1" locked="0" layoutInCell="1" allowOverlap="1" wp14:anchorId="07B3BB9E" wp14:editId="1C27ADC4">
            <wp:simplePos x="0" y="0"/>
            <wp:positionH relativeFrom="column">
              <wp:posOffset>2891155</wp:posOffset>
            </wp:positionH>
            <wp:positionV relativeFrom="paragraph">
              <wp:posOffset>342265</wp:posOffset>
            </wp:positionV>
            <wp:extent cx="323850" cy="264795"/>
            <wp:effectExtent l="0" t="0" r="0" b="1905"/>
            <wp:wrapTight wrapText="bothSides">
              <wp:wrapPolygon edited="0">
                <wp:start x="0" y="0"/>
                <wp:lineTo x="0" y="20201"/>
                <wp:lineTo x="20329" y="20201"/>
                <wp:lineTo x="2032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strg (big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58E0">
        <w:rPr>
          <w:rFonts w:ascii="Sofia Pro Regular" w:hAnsi="Sofia Pro Regular"/>
          <w:lang w:val="de-DE"/>
        </w:rPr>
        <w:t xml:space="preserve">Tipp: </w:t>
      </w:r>
      <w:r w:rsidR="00617C28">
        <w:rPr>
          <w:rFonts w:ascii="Sofia Pro Regular" w:hAnsi="Sofia Pro Regular"/>
          <w:i/>
          <w:lang w:val="de-DE"/>
        </w:rPr>
        <w:t xml:space="preserve">Du kannst </w:t>
      </w:r>
      <w:r w:rsidR="006015E1">
        <w:rPr>
          <w:rFonts w:ascii="Sofia Pro Regular" w:hAnsi="Sofia Pro Regular"/>
          <w:i/>
          <w:lang w:val="de-DE"/>
        </w:rPr>
        <w:t xml:space="preserve">verbundene </w:t>
      </w:r>
      <w:r w:rsidR="00617C28">
        <w:rPr>
          <w:rFonts w:ascii="Sofia Pro Regular" w:hAnsi="Sofia Pro Regular"/>
          <w:i/>
          <w:lang w:val="de-DE"/>
        </w:rPr>
        <w:t xml:space="preserve">Bauteile </w:t>
      </w:r>
      <w:r w:rsidR="006015E1">
        <w:rPr>
          <w:rFonts w:ascii="Sofia Pro Regular" w:hAnsi="Sofia Pro Regular"/>
          <w:i/>
          <w:lang w:val="de-DE"/>
        </w:rPr>
        <w:t xml:space="preserve">gemeinsam </w:t>
      </w:r>
      <w:r w:rsidR="00617C28">
        <w:rPr>
          <w:rFonts w:ascii="Sofia Pro Regular" w:hAnsi="Sofia Pro Regular"/>
          <w:i/>
          <w:lang w:val="de-DE"/>
        </w:rPr>
        <w:t xml:space="preserve">bewegen, indem du sie </w:t>
      </w:r>
      <w:r w:rsidR="006015E1">
        <w:rPr>
          <w:rFonts w:ascii="Sofia Pro Regular" w:hAnsi="Sofia Pro Regular"/>
          <w:i/>
          <w:lang w:val="de-DE"/>
        </w:rPr>
        <w:t xml:space="preserve">zusammen </w:t>
      </w:r>
      <w:r w:rsidR="00617C28">
        <w:rPr>
          <w:rFonts w:ascii="Sofia Pro Regular" w:hAnsi="Sofia Pro Regular"/>
          <w:i/>
          <w:lang w:val="de-DE"/>
        </w:rPr>
        <w:t xml:space="preserve">auswählst. </w:t>
      </w:r>
      <w:r>
        <w:rPr>
          <w:rFonts w:ascii="Sofia Pro Regular" w:hAnsi="Sofia Pro Regular"/>
          <w:i/>
          <w:lang w:val="de-DE"/>
        </w:rPr>
        <w:t xml:space="preserve">Halte </w:t>
      </w:r>
      <w:r w:rsidR="00617C28">
        <w:rPr>
          <w:rFonts w:ascii="Sofia Pro Regular" w:hAnsi="Sofia Pro Regular"/>
          <w:i/>
          <w:lang w:val="de-DE"/>
        </w:rPr>
        <w:t>dafür die</w:t>
      </w:r>
      <w:r>
        <w:rPr>
          <w:rFonts w:ascii="Sofia Pro Regular" w:hAnsi="Sofia Pro Regular"/>
          <w:i/>
          <w:lang w:val="de-DE"/>
        </w:rPr>
        <w:t xml:space="preserve">      - </w:t>
      </w:r>
      <w:r w:rsidR="00617C28">
        <w:rPr>
          <w:rFonts w:ascii="Sofia Pro Regular" w:hAnsi="Sofia Pro Regular"/>
          <w:i/>
          <w:lang w:val="de-DE"/>
        </w:rPr>
        <w:t xml:space="preserve">Taste und ziehe </w:t>
      </w:r>
      <w:r>
        <w:rPr>
          <w:rFonts w:ascii="Sofia Pro Regular" w:hAnsi="Sofia Pro Regular"/>
          <w:i/>
          <w:lang w:val="de-DE"/>
        </w:rPr>
        <w:t xml:space="preserve">mit gedrückter linker Maustaste </w:t>
      </w:r>
      <w:r w:rsidR="00617C28">
        <w:rPr>
          <w:rFonts w:ascii="Sofia Pro Regular" w:hAnsi="Sofia Pro Regular"/>
          <w:i/>
          <w:lang w:val="de-DE"/>
        </w:rPr>
        <w:t xml:space="preserve">einen Rahmen über die </w:t>
      </w:r>
      <w:r w:rsidR="006015E1">
        <w:rPr>
          <w:rFonts w:ascii="Sofia Pro Regular" w:hAnsi="Sofia Pro Regular"/>
          <w:i/>
          <w:lang w:val="de-DE"/>
        </w:rPr>
        <w:t>Ba</w:t>
      </w:r>
      <w:r w:rsidR="00C30AE5">
        <w:rPr>
          <w:rFonts w:ascii="Sofia Pro Regular" w:hAnsi="Sofia Pro Regular"/>
          <w:i/>
          <w:lang w:val="de-DE"/>
        </w:rPr>
        <w:t>u</w:t>
      </w:r>
      <w:r w:rsidR="006015E1">
        <w:rPr>
          <w:rFonts w:ascii="Sofia Pro Regular" w:hAnsi="Sofia Pro Regular"/>
          <w:i/>
          <w:lang w:val="de-DE"/>
        </w:rPr>
        <w:t>teile</w:t>
      </w:r>
      <w:r w:rsidR="00617C28">
        <w:rPr>
          <w:rFonts w:ascii="Sofia Pro Regular" w:hAnsi="Sofia Pro Regular"/>
          <w:i/>
          <w:lang w:val="de-DE"/>
        </w:rPr>
        <w:t>.</w:t>
      </w:r>
      <w:r>
        <w:rPr>
          <w:rFonts w:ascii="Sofia Pro Regular" w:hAnsi="Sofia Pro Regular"/>
          <w:i/>
          <w:lang w:val="de-DE"/>
        </w:rPr>
        <w:t xml:space="preserve"> Verschiebe danach </w:t>
      </w:r>
      <w:r w:rsidR="00E00B52">
        <w:rPr>
          <w:rFonts w:ascii="Sofia Pro Regular" w:hAnsi="Sofia Pro Regular"/>
          <w:i/>
          <w:lang w:val="de-DE"/>
        </w:rPr>
        <w:t xml:space="preserve">alles zusammen </w:t>
      </w:r>
      <w:r>
        <w:rPr>
          <w:rFonts w:ascii="Sofia Pro Regular" w:hAnsi="Sofia Pro Regular"/>
          <w:i/>
          <w:lang w:val="de-DE"/>
        </w:rPr>
        <w:t>mit gedrückter linker Maustaste</w:t>
      </w:r>
      <w:r w:rsidR="00E00B52">
        <w:rPr>
          <w:rFonts w:ascii="Sofia Pro Regular" w:hAnsi="Sofia Pro Regular"/>
          <w:i/>
          <w:lang w:val="de-DE"/>
        </w:rPr>
        <w:t xml:space="preserve">, oder den Pfeiltasten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5283E05C" wp14:editId="394203E2">
            <wp:extent cx="266400" cy="270000"/>
            <wp:effectExtent l="0" t="0" r="635" b="0"/>
            <wp:docPr id="20" name="Grafik 20" descr="H:\Museumspädagogik\techLAB\easy things to do\_Grafikvorlagen\Keyboard_icons\300dpi\big\cursor-left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 xml:space="preserve">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3E84F5BB" wp14:editId="349BBA1D">
            <wp:extent cx="265000" cy="270000"/>
            <wp:effectExtent l="0" t="0" r="190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 xml:space="preserve">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6CE2C321" wp14:editId="553FA92D">
            <wp:extent cx="265000" cy="270000"/>
            <wp:effectExtent l="0" t="0" r="190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 xml:space="preserve">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6C903426" wp14:editId="0649F77F">
            <wp:extent cx="265000" cy="270000"/>
            <wp:effectExtent l="0" t="0" r="1905" b="0"/>
            <wp:docPr id="289" name="Grafik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>.</w:t>
      </w:r>
      <w:r w:rsidR="00E00B52">
        <w:rPr>
          <w:rFonts w:ascii="Sofia Pro Regular" w:hAnsi="Sofia Pro Regular"/>
          <w:i/>
          <w:lang w:val="de-DE"/>
        </w:rPr>
        <w:t xml:space="preserve"> </w:t>
      </w:r>
    </w:p>
    <w:p w14:paraId="1DBB3963" w14:textId="1D5E2D7D" w:rsidR="00E00B52" w:rsidRPr="00170C0F" w:rsidRDefault="00170C0F" w:rsidP="00170C0F">
      <w:pPr>
        <w:spacing w:after="0"/>
        <w:ind w:left="567" w:hanging="425"/>
        <w:rPr>
          <w:rFonts w:ascii="Sofia Pro Black" w:hAnsi="Sofia Pro Black"/>
          <w:sz w:val="38"/>
          <w:szCs w:val="38"/>
          <w:lang w:val="de-DE"/>
        </w:rPr>
      </w:pPr>
      <w:r w:rsidRPr="00170C0F">
        <w:rPr>
          <w:rFonts w:ascii="Sofia Pro Regular" w:hAnsi="Sofia Pro Regular"/>
          <w:noProof/>
          <w:sz w:val="32"/>
          <w:szCs w:val="32"/>
          <w:lang w:eastAsia="de-AT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6D961C8" wp14:editId="3AF40256">
                <wp:simplePos x="0" y="0"/>
                <wp:positionH relativeFrom="column">
                  <wp:posOffset>5080</wp:posOffset>
                </wp:positionH>
                <wp:positionV relativeFrom="paragraph">
                  <wp:posOffset>199391</wp:posOffset>
                </wp:positionV>
                <wp:extent cx="5924550" cy="2343150"/>
                <wp:effectExtent l="0" t="0" r="0" b="0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343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AE72802" id="Abgerundetes Rechteck 26" o:spid="_x0000_s1026" style="position:absolute;margin-left:.4pt;margin-top:15.7pt;width:466.5pt;height:184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" fillcolor="#fff2cc [663]" stroked="f" strokeweight="1pt">
                <v:stroke joinstyle="miter"/>
              </v:roundrect>
            </w:pict>
          </mc:Fallback>
        </mc:AlternateContent>
      </w:r>
      <w:r w:rsidRPr="00170C0F">
        <w:rPr>
          <w:rFonts w:ascii="Sofia Pro Black" w:hAnsi="Sofia Pro Black"/>
          <w:sz w:val="32"/>
          <w:szCs w:val="32"/>
          <w:lang w:val="de-DE"/>
        </w:rPr>
        <w:t xml:space="preserve"> </w:t>
      </w:r>
    </w:p>
    <w:p w14:paraId="07225093" w14:textId="7168774F" w:rsidR="00546F9F" w:rsidRPr="00845FF6" w:rsidRDefault="00546F9F" w:rsidP="00546F9F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 xml:space="preserve">Was ist ein </w:t>
      </w:r>
      <w:proofErr w:type="spellStart"/>
      <w:r>
        <w:rPr>
          <w:rFonts w:ascii="Sofia Pro Black" w:hAnsi="Sofia Pro Black"/>
          <w:sz w:val="26"/>
          <w:szCs w:val="26"/>
          <w:lang w:val="de-DE"/>
        </w:rPr>
        <w:t>Arduino</w:t>
      </w:r>
      <w:proofErr w:type="spellEnd"/>
      <w:r w:rsidRPr="00845FF6">
        <w:rPr>
          <w:rFonts w:ascii="Sofia Pro Black" w:hAnsi="Sofia Pro Black"/>
          <w:sz w:val="26"/>
          <w:szCs w:val="26"/>
          <w:lang w:val="de-DE"/>
        </w:rPr>
        <w:t>?</w:t>
      </w:r>
    </w:p>
    <w:p w14:paraId="4A79D405" w14:textId="19E3676F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0AAA6B33" w14:textId="61670E26" w:rsidR="00546F9F" w:rsidRDefault="001C2BE7" w:rsidP="00546F9F">
      <w:pPr>
        <w:spacing w:after="0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92BBA8" wp14:editId="7FC157DE">
                <wp:simplePos x="0" y="0"/>
                <wp:positionH relativeFrom="column">
                  <wp:posOffset>1309395</wp:posOffset>
                </wp:positionH>
                <wp:positionV relativeFrom="paragraph">
                  <wp:posOffset>357937</wp:posOffset>
                </wp:positionV>
                <wp:extent cx="94895" cy="1008812"/>
                <wp:effectExtent l="19050" t="19050" r="19685" b="2032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5" cy="100881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F1D30A9" id="Abgerundetes Rechteck 2" o:spid="_x0000_s1026" style="position:absolute;margin-left:103.1pt;margin-top:28.2pt;width:7.45pt;height:79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" filled="f" strokecolor="#00b050" strokeweight="3pt">
                <v:stroke joinstyle="miter"/>
              </v:roundrect>
            </w:pict>
          </mc:Fallback>
        </mc:AlternateContent>
      </w:r>
      <w:r w:rsidR="002D1D01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88960" behindDoc="0" locked="0" layoutInCell="1" allowOverlap="1" wp14:anchorId="7BAA1A67" wp14:editId="3754DE21">
            <wp:simplePos x="0" y="0"/>
            <wp:positionH relativeFrom="column">
              <wp:posOffset>69215</wp:posOffset>
            </wp:positionH>
            <wp:positionV relativeFrom="paragraph">
              <wp:posOffset>69850</wp:posOffset>
            </wp:positionV>
            <wp:extent cx="1586865" cy="1168400"/>
            <wp:effectExtent l="0" t="317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mw.ac.at\hdd\users\kohlwkle\My Documents\My Pictures\ArduinoUN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8686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F9F">
        <w:rPr>
          <w:rFonts w:ascii="Sofia Pro Regular" w:hAnsi="Sofia Pro Regular"/>
          <w:b/>
          <w:lang w:val="de-DE"/>
        </w:rPr>
        <w:t xml:space="preserve">Ein </w:t>
      </w:r>
      <w:proofErr w:type="spellStart"/>
      <w:r w:rsidR="00546F9F">
        <w:rPr>
          <w:rFonts w:ascii="Sofia Pro Regular" w:hAnsi="Sofia Pro Regular"/>
          <w:b/>
          <w:lang w:val="de-DE"/>
        </w:rPr>
        <w:t>Arduino</w:t>
      </w:r>
      <w:proofErr w:type="spellEnd"/>
      <w:r w:rsidR="00546F9F">
        <w:rPr>
          <w:rFonts w:ascii="Sofia Pro Regular" w:hAnsi="Sofia Pro Regular"/>
          <w:b/>
          <w:lang w:val="de-DE"/>
        </w:rPr>
        <w:t xml:space="preserve"> ist ein kleiner Computer, den du selbst programmieren</w:t>
      </w:r>
      <w:r w:rsidR="002D1D01">
        <w:rPr>
          <w:rFonts w:ascii="Sofia Pro Regular" w:hAnsi="Sofia Pro Regular"/>
          <w:b/>
          <w:lang w:val="de-DE"/>
        </w:rPr>
        <w:t xml:space="preserve"> kannst. Mit ihm kannst du </w:t>
      </w:r>
      <w:r w:rsidR="00546F9F">
        <w:rPr>
          <w:rFonts w:ascii="Sofia Pro Regular" w:hAnsi="Sofia Pro Regular"/>
          <w:b/>
          <w:lang w:val="de-DE"/>
        </w:rPr>
        <w:t xml:space="preserve">LEDs ein- und ausschalten, Druck- und Drehknöpfe lesen, </w:t>
      </w:r>
      <w:commentRangeStart w:id="4"/>
      <w:r w:rsidR="002D1D01">
        <w:rPr>
          <w:rFonts w:ascii="Sofia Pro Regular" w:hAnsi="Sofia Pro Regular"/>
          <w:b/>
          <w:lang w:val="de-DE"/>
        </w:rPr>
        <w:t>Sensormessungen</w:t>
      </w:r>
      <w:r w:rsidR="00546F9F">
        <w:rPr>
          <w:rFonts w:ascii="Sofia Pro Regular" w:hAnsi="Sofia Pro Regular"/>
          <w:b/>
          <w:lang w:val="de-DE"/>
        </w:rPr>
        <w:t xml:space="preserve"> </w:t>
      </w:r>
      <w:commentRangeEnd w:id="4"/>
      <w:r w:rsidR="00440480">
        <w:rPr>
          <w:rStyle w:val="Kommentarzeichen"/>
        </w:rPr>
        <w:commentReference w:id="4"/>
      </w:r>
      <w:r w:rsidR="00546F9F">
        <w:rPr>
          <w:rFonts w:ascii="Sofia Pro Regular" w:hAnsi="Sofia Pro Regular"/>
          <w:b/>
          <w:lang w:val="de-DE"/>
        </w:rPr>
        <w:t>an deinen Com</w:t>
      </w:r>
      <w:r w:rsidR="00F842FF">
        <w:rPr>
          <w:rFonts w:ascii="Sofia Pro Regular" w:hAnsi="Sofia Pro Regular"/>
          <w:b/>
          <w:lang w:val="de-DE"/>
        </w:rPr>
        <w:t xml:space="preserve">puter schicken und vieles mehr. </w:t>
      </w:r>
      <w:r w:rsidR="002D1D01">
        <w:rPr>
          <w:rFonts w:ascii="Sofia Pro Regular" w:hAnsi="Sofia Pro Regular"/>
          <w:b/>
          <w:lang w:val="de-DE"/>
        </w:rPr>
        <w:t xml:space="preserve">Die </w:t>
      </w:r>
      <w:r w:rsidR="00F842FF">
        <w:rPr>
          <w:rFonts w:ascii="Sofia Pro Regular" w:hAnsi="Sofia Pro Regular"/>
          <w:b/>
          <w:lang w:val="de-DE"/>
        </w:rPr>
        <w:t xml:space="preserve">Bauteile schließt du an </w:t>
      </w:r>
      <w:r w:rsidR="00C91146">
        <w:rPr>
          <w:rFonts w:ascii="Sofia Pro Regular" w:hAnsi="Sofia Pro Regular"/>
          <w:b/>
          <w:lang w:val="de-DE"/>
        </w:rPr>
        <w:t>den</w:t>
      </w:r>
      <w:r w:rsidR="00F842FF">
        <w:rPr>
          <w:rFonts w:ascii="Sofia Pro Regular" w:hAnsi="Sofia Pro Regular"/>
          <w:b/>
          <w:lang w:val="de-DE"/>
        </w:rPr>
        <w:t xml:space="preserve"> </w:t>
      </w:r>
      <w:commentRangeStart w:id="5"/>
      <w:commentRangeStart w:id="6"/>
      <w:r w:rsidR="00F842FF" w:rsidRPr="001C2BE7">
        <w:rPr>
          <w:rFonts w:ascii="Sofia Pro Regular" w:hAnsi="Sofia Pro Regular"/>
          <w:b/>
          <w:color w:val="00B050"/>
          <w:lang w:val="de-DE"/>
        </w:rPr>
        <w:t>Pin-Anschlüssen</w:t>
      </w:r>
      <w:r w:rsidR="00F842FF" w:rsidRPr="001C2BE7">
        <w:rPr>
          <w:rFonts w:ascii="Sofia Pro Regular" w:hAnsi="Sofia Pro Regular"/>
          <w:b/>
          <w:color w:val="70AD47" w:themeColor="accent6"/>
          <w:lang w:val="de-DE"/>
        </w:rPr>
        <w:t xml:space="preserve"> </w:t>
      </w:r>
      <w:commentRangeEnd w:id="5"/>
      <w:r w:rsidR="002D3F74" w:rsidRPr="001C2BE7">
        <w:rPr>
          <w:rStyle w:val="Kommentarzeichen"/>
          <w:color w:val="70AD47" w:themeColor="accent6"/>
        </w:rPr>
        <w:commentReference w:id="5"/>
      </w:r>
      <w:r w:rsidR="00F842FF">
        <w:rPr>
          <w:rFonts w:ascii="Sofia Pro Regular" w:hAnsi="Sofia Pro Regular"/>
          <w:b/>
          <w:lang w:val="de-DE"/>
        </w:rPr>
        <w:t>an</w:t>
      </w:r>
      <w:commentRangeEnd w:id="6"/>
      <w:r w:rsidR="00501B56">
        <w:rPr>
          <w:rStyle w:val="Kommentarzeichen"/>
        </w:rPr>
        <w:commentReference w:id="6"/>
      </w:r>
      <w:r w:rsidR="00F842FF">
        <w:rPr>
          <w:rFonts w:ascii="Sofia Pro Regular" w:hAnsi="Sofia Pro Regular"/>
          <w:b/>
          <w:lang w:val="de-DE"/>
        </w:rPr>
        <w:t>.</w:t>
      </w:r>
      <w:r w:rsidR="00546F9F">
        <w:rPr>
          <w:rFonts w:ascii="Sofia Pro Regular" w:hAnsi="Sofia Pro Regular"/>
          <w:b/>
          <w:lang w:val="de-DE"/>
        </w:rPr>
        <w:t xml:space="preserve"> </w:t>
      </w:r>
      <w:r w:rsidR="00F842FF">
        <w:rPr>
          <w:rFonts w:ascii="Sofia Pro Regular" w:hAnsi="Sofia Pro Regular"/>
          <w:b/>
          <w:lang w:val="de-DE"/>
        </w:rPr>
        <w:t xml:space="preserve">Der </w:t>
      </w:r>
      <w:proofErr w:type="spellStart"/>
      <w:r w:rsidR="00F842FF">
        <w:rPr>
          <w:rFonts w:ascii="Sofia Pro Regular" w:hAnsi="Sofia Pro Regular"/>
          <w:b/>
          <w:lang w:val="de-DE"/>
        </w:rPr>
        <w:t>Arduino</w:t>
      </w:r>
      <w:proofErr w:type="spellEnd"/>
      <w:r w:rsidR="00F842FF">
        <w:rPr>
          <w:rFonts w:ascii="Sofia Pro Regular" w:hAnsi="Sofia Pro Regular"/>
          <w:b/>
          <w:lang w:val="de-DE"/>
        </w:rPr>
        <w:t xml:space="preserve"> kann alles </w:t>
      </w:r>
      <w:r w:rsidR="008203B5">
        <w:rPr>
          <w:rFonts w:ascii="Sofia Pro Regular" w:hAnsi="Sofia Pro Regular"/>
          <w:b/>
          <w:lang w:val="de-DE"/>
        </w:rPr>
        <w:t xml:space="preserve">was </w:t>
      </w:r>
      <w:r w:rsidR="00546F9F">
        <w:rPr>
          <w:rFonts w:ascii="Sofia Pro Regular" w:hAnsi="Sofia Pro Regular"/>
          <w:b/>
          <w:lang w:val="de-DE"/>
        </w:rPr>
        <w:t>du brauchst</w:t>
      </w:r>
      <w:r w:rsidR="00C91146">
        <w:rPr>
          <w:rFonts w:ascii="Sofia Pro Regular" w:hAnsi="Sofia Pro Regular"/>
          <w:b/>
          <w:lang w:val="de-DE"/>
        </w:rPr>
        <w:t>,</w:t>
      </w:r>
      <w:r w:rsidR="00546F9F">
        <w:rPr>
          <w:rFonts w:ascii="Sofia Pro Regular" w:hAnsi="Sofia Pro Regular"/>
          <w:b/>
          <w:lang w:val="de-DE"/>
        </w:rPr>
        <w:t xml:space="preserve"> um elektronische Musikinstrumente, nützliche Maschinen</w:t>
      </w:r>
      <w:r w:rsidR="00C91146">
        <w:rPr>
          <w:rFonts w:ascii="Sofia Pro Regular" w:hAnsi="Sofia Pro Regular"/>
          <w:b/>
          <w:lang w:val="de-DE"/>
        </w:rPr>
        <w:t>,</w:t>
      </w:r>
      <w:r w:rsidR="00E361F5">
        <w:rPr>
          <w:rFonts w:ascii="Sofia Pro Regular" w:hAnsi="Sofia Pro Regular"/>
          <w:b/>
          <w:lang w:val="de-DE"/>
        </w:rPr>
        <w:t xml:space="preserve"> oder sogar einen </w:t>
      </w:r>
      <w:commentRangeStart w:id="7"/>
      <w:commentRangeStart w:id="8"/>
      <w:r w:rsidR="00E361F5">
        <w:rPr>
          <w:rFonts w:ascii="Sofia Pro Regular" w:hAnsi="Sofia Pro Regular"/>
          <w:b/>
          <w:lang w:val="de-DE"/>
        </w:rPr>
        <w:t>Aufräum</w:t>
      </w:r>
      <w:commentRangeEnd w:id="7"/>
      <w:r w:rsidR="006A7393">
        <w:rPr>
          <w:rStyle w:val="Kommentarzeichen"/>
        </w:rPr>
        <w:commentReference w:id="7"/>
      </w:r>
      <w:commentRangeEnd w:id="8"/>
      <w:r w:rsidR="00E85131">
        <w:rPr>
          <w:rStyle w:val="Kommentarzeichen"/>
        </w:rPr>
        <w:commentReference w:id="8"/>
      </w:r>
      <w:r w:rsidR="00E361F5">
        <w:rPr>
          <w:rFonts w:ascii="Sofia Pro Regular" w:hAnsi="Sofia Pro Regular"/>
          <w:b/>
          <w:lang w:val="de-DE"/>
        </w:rPr>
        <w:t xml:space="preserve">-Roboter </w:t>
      </w:r>
      <w:r w:rsidR="00546F9F">
        <w:rPr>
          <w:rFonts w:ascii="Sofia Pro Regular" w:hAnsi="Sofia Pro Regular"/>
          <w:b/>
          <w:lang w:val="de-DE"/>
        </w:rPr>
        <w:t>zu bauen!</w:t>
      </w:r>
      <w:r w:rsidR="00F842FF">
        <w:rPr>
          <w:rFonts w:ascii="Sofia Pro Regular" w:hAnsi="Sofia Pro Regular"/>
          <w:b/>
          <w:lang w:val="de-DE"/>
        </w:rPr>
        <w:t xml:space="preserve"> </w:t>
      </w:r>
    </w:p>
    <w:p w14:paraId="46DF32BB" w14:textId="77777777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3E027C53" w14:textId="14056C10" w:rsidR="00306300" w:rsidRPr="00E41290" w:rsidRDefault="00546F9F" w:rsidP="00E41290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39CEC30" wp14:editId="4DDA62D7">
                <wp:simplePos x="0" y="0"/>
                <wp:positionH relativeFrom="margin">
                  <wp:posOffset>4368800</wp:posOffset>
                </wp:positionH>
                <wp:positionV relativeFrom="paragraph">
                  <wp:posOffset>190</wp:posOffset>
                </wp:positionV>
                <wp:extent cx="1552575" cy="682625"/>
                <wp:effectExtent l="0" t="0" r="9525" b="3175"/>
                <wp:wrapTight wrapText="bothSides">
                  <wp:wrapPolygon edited="0">
                    <wp:start x="0" y="0"/>
                    <wp:lineTo x="0" y="21098"/>
                    <wp:lineTo x="21467" y="21098"/>
                    <wp:lineTo x="21467" y="0"/>
                    <wp:lineTo x="0" y="0"/>
                  </wp:wrapPolygon>
                </wp:wrapTight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682625"/>
                          <a:chOff x="0" y="6985"/>
                          <a:chExt cx="2619375" cy="1138554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85"/>
                            <a:ext cx="2619375" cy="11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Ellipse 8"/>
                        <wps:cNvSpPr/>
                        <wps:spPr>
                          <a:xfrm>
                            <a:off x="2047875" y="695325"/>
                            <a:ext cx="504825" cy="39052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480D36F" id="Gruppieren 5" o:spid="_x0000_s1026" style="position:absolute;margin-left:344pt;margin-top:0;width:122.25pt;height:53.75pt;z-index:-251641856;mso-position-horizontal-relative:margin;mso-width-relative:margin;mso-height-relative:margin" coordorigin=",69" coordsize="26193,11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">
                <v:shape id="Grafik 7" o:spid="_x0000_s1027" type="#_x0000_t75" style="position:absolute;top:69;width:26193;height:1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">
                  <v:imagedata r:id="rId25" o:title=""/>
                  <v:path arrowok="t"/>
                </v:shape>
                <v:oval id="Ellipse 8" o:spid="_x0000_s1028" style="position:absolute;left:20478;top:6953;width:5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" filled="f" strokecolor="red" strokeweight="4.5pt">
                  <v:stroke joinstyle="miter"/>
                </v:oval>
                <w10:wrap type="tight" anchorx="margin"/>
              </v:group>
            </w:pict>
          </mc:Fallback>
        </mc:AlternateContent>
      </w:r>
      <w:r w:rsidR="008B6211" w:rsidRPr="00E41290">
        <w:rPr>
          <w:rFonts w:ascii="Sofia Pro Regular" w:hAnsi="Sofia Pro Regular"/>
          <w:lang w:val="de-DE"/>
        </w:rPr>
        <w:t xml:space="preserve">Klicke auf den Widerstand </w:t>
      </w:r>
      <w:r w:rsidR="008B6211" w:rsidRPr="009A5E9D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B4DD7D" wp14:editId="4E0EBD8D">
            <wp:extent cx="195994" cy="651192"/>
            <wp:effectExtent l="0" t="0" r="0" b="0"/>
            <wp:docPr id="10" name="Grafik 10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98863" cy="6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211" w:rsidRPr="00E41290">
        <w:rPr>
          <w:rFonts w:ascii="Sofia Pro Regular" w:hAnsi="Sofia Pro Regular"/>
          <w:lang w:val="de-DE"/>
        </w:rPr>
        <w:t xml:space="preserve"> und ändere im kleinen Fenster rechts oben seinen Wert auf 220 </w:t>
      </w:r>
      <w:r w:rsidR="008B6211" w:rsidRPr="00E41290">
        <w:rPr>
          <w:rFonts w:ascii="Calibri" w:hAnsi="Calibri" w:cs="Calibri"/>
          <w:lang w:val="de-DE"/>
        </w:rPr>
        <w:t>Ω</w:t>
      </w:r>
      <w:r w:rsidR="008B6211" w:rsidRPr="00E41290">
        <w:rPr>
          <w:rFonts w:ascii="Sofia Pro Regular" w:hAnsi="Sofia Pro Regular"/>
          <w:lang w:val="de-DE"/>
        </w:rPr>
        <w:t xml:space="preserve">. Achte </w:t>
      </w:r>
      <w:r w:rsidR="00583091">
        <w:rPr>
          <w:rFonts w:ascii="Sofia Pro Regular" w:hAnsi="Sofia Pro Regular"/>
          <w:lang w:val="de-DE"/>
        </w:rPr>
        <w:t xml:space="preserve">auf die richtige Einheit </w:t>
      </w:r>
      <w:r w:rsidR="008B6211" w:rsidRPr="00E41290">
        <w:rPr>
          <w:rFonts w:ascii="Calibri" w:hAnsi="Calibri" w:cs="Calibri"/>
          <w:lang w:val="de-DE"/>
        </w:rPr>
        <w:t>Ω</w:t>
      </w:r>
      <w:r w:rsidR="00583091">
        <w:rPr>
          <w:rFonts w:ascii="Sofia Pro Regular" w:hAnsi="Sofia Pro Regular"/>
          <w:lang w:val="de-DE"/>
        </w:rPr>
        <w:t xml:space="preserve"> !</w:t>
      </w:r>
      <w:r w:rsidR="008B6211" w:rsidRPr="00E41290">
        <w:rPr>
          <w:rFonts w:ascii="Sofia Pro Regular" w:hAnsi="Sofia Pro Regular"/>
          <w:lang w:val="de-DE"/>
        </w:rPr>
        <w:t xml:space="preserve"> </w:t>
      </w:r>
    </w:p>
    <w:p w14:paraId="296EDD64" w14:textId="30CE0355" w:rsidR="00306300" w:rsidRPr="00306300" w:rsidRDefault="00306300" w:rsidP="00E41290">
      <w:pPr>
        <w:pStyle w:val="Listenabsatz"/>
        <w:spacing w:after="0"/>
        <w:ind w:left="567" w:hanging="425"/>
        <w:rPr>
          <w:rFonts w:ascii="Sofia Pro Regular" w:hAnsi="Sofia Pro Regular"/>
          <w:lang w:val="de-DE"/>
        </w:rPr>
      </w:pPr>
    </w:p>
    <w:p w14:paraId="6017C263" w14:textId="3DE96BAE" w:rsidR="00D11EB2" w:rsidRPr="00E41290" w:rsidRDefault="00D11EB2" w:rsidP="00A9466E">
      <w:pPr>
        <w:pStyle w:val="Listenabsatz"/>
        <w:numPr>
          <w:ilvl w:val="0"/>
          <w:numId w:val="10"/>
        </w:numPr>
        <w:spacing w:after="0" w:line="360" w:lineRule="auto"/>
        <w:ind w:left="567" w:hanging="425"/>
        <w:rPr>
          <w:rFonts w:ascii="Sofia Pro Regular" w:hAnsi="Sofia Pro Regular"/>
          <w:lang w:val="de-DE"/>
        </w:rPr>
      </w:pP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rFonts w:ascii="Sofia Pro Regular" w:hAnsi="Sofia Pro Regular"/>
          <w:noProof/>
          <w:position w:val="-12"/>
          <w:sz w:val="26"/>
          <w:szCs w:val="26"/>
          <w:lang w:eastAsia="de-AT"/>
        </w:rPr>
        <w:drawing>
          <wp:inline distT="0" distB="0" distL="0" distR="0" wp14:anchorId="1879722D" wp14:editId="268AB632">
            <wp:extent cx="1587600" cy="306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F9F">
        <w:rPr>
          <w:rFonts w:ascii="Sofia Pro Regular" w:hAnsi="Sofia Pro Regular"/>
          <w:lang w:val="de-DE"/>
        </w:rPr>
        <w:t xml:space="preserve">. Die Led sollte nun </w:t>
      </w:r>
      <w:r w:rsidR="00A9466E">
        <w:rPr>
          <w:rFonts w:ascii="Sofia Pro Regular" w:hAnsi="Sofia Pro Regular"/>
          <w:lang w:val="de-DE"/>
        </w:rPr>
        <w:t>b</w:t>
      </w:r>
      <w:r w:rsidR="00546F9F">
        <w:rPr>
          <w:rFonts w:ascii="Sofia Pro Regular" w:hAnsi="Sofia Pro Regular"/>
          <w:lang w:val="de-DE"/>
        </w:rPr>
        <w:t>linken!</w:t>
      </w:r>
      <w:r w:rsidR="00617C28" w:rsidRPr="00617C28">
        <w:rPr>
          <w:rFonts w:ascii="Sofia Pro Regular" w:hAnsi="Sofia Pro Regular"/>
          <w:lang w:val="de-DE"/>
        </w:rPr>
        <w:t xml:space="preserve"> </w:t>
      </w:r>
      <w:r w:rsidR="00617C28">
        <w:rPr>
          <w:rFonts w:ascii="Sofia Pro Regular" w:hAnsi="Sofia Pro Regular"/>
          <w:lang w:val="de-DE"/>
        </w:rPr>
        <w:br/>
      </w:r>
      <w:r w:rsidR="00617C28" w:rsidRPr="00944E12">
        <w:rPr>
          <w:rFonts w:ascii="Sofia Pro Regular" w:hAnsi="Sofia Pro Regular"/>
          <w:lang w:val="de-DE"/>
        </w:rPr>
        <w:t xml:space="preserve">Blinkt deine LED </w:t>
      </w:r>
      <w:r w:rsidR="00617C28" w:rsidRPr="00944E12">
        <w:rPr>
          <w:rFonts w:ascii="Sofia Pro Regular" w:hAnsi="Sofia Pro Regular"/>
          <w:b/>
          <w:lang w:val="de-DE"/>
        </w:rPr>
        <w:t>nicht</w:t>
      </w:r>
      <w:r w:rsidR="00A9466E">
        <w:rPr>
          <w:rFonts w:ascii="Sofia Pro Regular" w:hAnsi="Sofia Pro Regular"/>
          <w:lang w:val="de-DE"/>
        </w:rPr>
        <w:t>?</w:t>
      </w:r>
      <w:r w:rsidR="00617C28">
        <w:rPr>
          <w:rFonts w:ascii="Sofia Pro Regular" w:hAnsi="Sofia Pro Regular"/>
          <w:lang w:val="de-DE"/>
        </w:rPr>
        <w:t xml:space="preserve"> </w:t>
      </w:r>
      <w:r w:rsidR="00617C28" w:rsidRPr="00944E12">
        <w:rPr>
          <w:rFonts w:ascii="Sofia Pro Regular" w:hAnsi="Sofia Pro Regular"/>
          <w:lang w:val="de-DE"/>
        </w:rPr>
        <w:sym w:font="Wingdings" w:char="F0E0"/>
      </w:r>
      <w:r w:rsidR="00617C28">
        <w:rPr>
          <w:rFonts w:ascii="Sofia Pro Regular" w:hAnsi="Sofia Pro Regular"/>
          <w:lang w:val="de-DE"/>
        </w:rPr>
        <w:t xml:space="preserve"> Überprüfe, ob alle Teile miteinander verbunden sind.</w:t>
      </w:r>
      <w:r w:rsidR="00E41290">
        <w:rPr>
          <w:rFonts w:ascii="Sofia Pro Regular" w:hAnsi="Sofia Pro Regular"/>
          <w:lang w:val="de-DE"/>
        </w:rPr>
        <w:br/>
      </w: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noProof/>
          <w:position w:val="-12"/>
          <w:lang w:eastAsia="de-AT"/>
        </w:rPr>
        <w:drawing>
          <wp:inline distT="0" distB="0" distL="0" distR="0" wp14:anchorId="113EBCEA" wp14:editId="327C6C30">
            <wp:extent cx="1587600" cy="295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>
        <w:rPr>
          <w:rFonts w:ascii="Sofia Pro Regular" w:hAnsi="Sofia Pro Regular"/>
          <w:lang w:val="de-DE"/>
        </w:rPr>
        <w:t xml:space="preserve"> ,</w:t>
      </w:r>
      <w:r w:rsidRPr="00E41290">
        <w:rPr>
          <w:rFonts w:ascii="Sofia Pro Regular" w:hAnsi="Sofia Pro Regular"/>
          <w:lang w:val="de-DE"/>
        </w:rPr>
        <w:t xml:space="preserve"> </w:t>
      </w:r>
      <w:r w:rsidR="006164C2">
        <w:rPr>
          <w:rFonts w:ascii="Sofia Pro Regular" w:hAnsi="Sofia Pro Regular"/>
          <w:lang w:val="de-DE"/>
        </w:rPr>
        <w:t>bevor du weitermachst</w:t>
      </w:r>
      <w:r w:rsidRPr="00E41290">
        <w:rPr>
          <w:rFonts w:ascii="Sofia Pro Regular" w:hAnsi="Sofia Pro Regular"/>
          <w:lang w:val="de-DE"/>
        </w:rPr>
        <w:t>.</w:t>
      </w:r>
      <w:r w:rsidR="00E07EE7">
        <w:rPr>
          <w:rFonts w:ascii="Sofia Pro Regular" w:hAnsi="Sofia Pro Regular"/>
          <w:lang w:val="de-DE"/>
        </w:rPr>
        <w:t xml:space="preserve"> </w:t>
      </w:r>
    </w:p>
    <w:p w14:paraId="1D1C3F34" w14:textId="5C929E57" w:rsidR="00546F9F" w:rsidRDefault="00546F9F" w:rsidP="00546F9F">
      <w:pPr>
        <w:spacing w:after="0"/>
        <w:rPr>
          <w:rFonts w:ascii="Sofia Pro Regular" w:hAnsi="Sofia Pro Regular"/>
          <w:sz w:val="26"/>
          <w:szCs w:val="26"/>
          <w:lang w:val="de-DE"/>
        </w:rPr>
      </w:pPr>
    </w:p>
    <w:p w14:paraId="49065BFA" w14:textId="21772F72" w:rsidR="00D11EB2" w:rsidRDefault="00D11EB2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commentRangeStart w:id="9"/>
      <w:commentRangeStart w:id="10"/>
      <w:r>
        <w:rPr>
          <w:rFonts w:ascii="Sofia Pro Regular" w:hAnsi="Sofia Pro Regular"/>
          <w:sz w:val="26"/>
          <w:szCs w:val="26"/>
          <w:lang w:val="de-DE"/>
        </w:rPr>
        <w:t>Warum blinkt die LED</w:t>
      </w:r>
      <w:r w:rsidR="00944E12">
        <w:rPr>
          <w:rFonts w:ascii="Sofia Pro Regular" w:hAnsi="Sofia Pro Regular"/>
          <w:sz w:val="26"/>
          <w:szCs w:val="26"/>
          <w:lang w:val="de-DE"/>
        </w:rPr>
        <w:t xml:space="preserve"> eigentlich</w:t>
      </w:r>
      <w:r>
        <w:rPr>
          <w:rFonts w:ascii="Sofia Pro Regular" w:hAnsi="Sofia Pro Regular"/>
          <w:sz w:val="26"/>
          <w:szCs w:val="26"/>
          <w:lang w:val="de-DE"/>
        </w:rPr>
        <w:t>?</w:t>
      </w:r>
    </w:p>
    <w:p w14:paraId="45BFB389" w14:textId="6F7C1EE7" w:rsidR="00D34CA7" w:rsidRDefault="000B1AD4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r>
        <w:rPr>
          <w:rFonts w:ascii="Sofia Pro Regular" w:hAnsi="Sofia Pro Regular"/>
          <w:sz w:val="26"/>
          <w:szCs w:val="26"/>
          <w:lang w:val="de-DE"/>
        </w:rPr>
        <w:t xml:space="preserve">Der </w:t>
      </w:r>
      <w:r w:rsidR="00546F9F">
        <w:rPr>
          <w:rFonts w:ascii="Sofia Pro Regular" w:hAnsi="Sofia Pro Regular"/>
          <w:sz w:val="26"/>
          <w:szCs w:val="26"/>
          <w:lang w:val="de-DE"/>
        </w:rPr>
        <w:t>Programm-</w:t>
      </w:r>
      <w:r w:rsidR="00D11EB2">
        <w:rPr>
          <w:rFonts w:ascii="Sofia Pro Regular" w:hAnsi="Sofia Pro Regular"/>
          <w:sz w:val="26"/>
          <w:szCs w:val="26"/>
          <w:lang w:val="de-DE"/>
        </w:rPr>
        <w:t>Code</w:t>
      </w:r>
      <w:r>
        <w:rPr>
          <w:rFonts w:ascii="Sofia Pro Regular" w:hAnsi="Sofia Pro Regular"/>
          <w:sz w:val="26"/>
          <w:szCs w:val="26"/>
          <w:lang w:val="de-DE"/>
        </w:rPr>
        <w:t xml:space="preserve"> macht</w:t>
      </w:r>
      <w:r w:rsidR="006164C2">
        <w:rPr>
          <w:rFonts w:ascii="Sofia Pro Regular" w:hAnsi="Sofia Pro Regular"/>
          <w:sz w:val="26"/>
          <w:szCs w:val="26"/>
          <w:lang w:val="de-DE"/>
        </w:rPr>
        <w:t>‘</w:t>
      </w:r>
      <w:r>
        <w:rPr>
          <w:rFonts w:ascii="Sofia Pro Regular" w:hAnsi="Sofia Pro Regular"/>
          <w:sz w:val="26"/>
          <w:szCs w:val="26"/>
          <w:lang w:val="de-DE"/>
        </w:rPr>
        <w:t>s</w:t>
      </w:r>
      <w:r w:rsidR="00E07EE7">
        <w:rPr>
          <w:rFonts w:ascii="Sofia Pro Regular" w:hAnsi="Sofia Pro Regular"/>
          <w:sz w:val="26"/>
          <w:szCs w:val="26"/>
          <w:lang w:val="de-DE"/>
        </w:rPr>
        <w:t>!</w:t>
      </w:r>
      <w:commentRangeEnd w:id="9"/>
      <w:r w:rsidR="00CE77EE">
        <w:rPr>
          <w:rStyle w:val="Kommentarzeichen"/>
        </w:rPr>
        <w:commentReference w:id="9"/>
      </w:r>
      <w:commentRangeEnd w:id="10"/>
      <w:r w:rsidR="00F9132F">
        <w:rPr>
          <w:rStyle w:val="Kommentarzeichen"/>
        </w:rPr>
        <w:commentReference w:id="10"/>
      </w:r>
    </w:p>
    <w:p w14:paraId="346C242E" w14:textId="35A4EE69" w:rsidR="00546F9F" w:rsidRDefault="00546F9F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</w:p>
    <w:p w14:paraId="7270721F" w14:textId="4E5F61EF" w:rsidR="00546F9F" w:rsidRPr="00886A9D" w:rsidRDefault="00787C6B" w:rsidP="00886A9D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commentRangeStart w:id="11"/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6672" behindDoc="0" locked="0" layoutInCell="1" allowOverlap="1" wp14:anchorId="57B92656" wp14:editId="6A4F46F9">
            <wp:simplePos x="0" y="0"/>
            <wp:positionH relativeFrom="column">
              <wp:posOffset>4573270</wp:posOffset>
            </wp:positionH>
            <wp:positionV relativeFrom="paragraph">
              <wp:posOffset>6350</wp:posOffset>
            </wp:positionV>
            <wp:extent cx="1344930" cy="1007110"/>
            <wp:effectExtent l="0" t="0" r="7620" b="254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P_Tinkercad_Circuits\gfx\code-dropdow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1"/>
      <w:r w:rsidR="002D3F74">
        <w:rPr>
          <w:rStyle w:val="Kommentarzeichen"/>
        </w:rPr>
        <w:commentReference w:id="11"/>
      </w:r>
      <w:r w:rsidR="003B5E31" w:rsidRPr="00886A9D">
        <w:rPr>
          <w:rFonts w:ascii="Sofia Pro Regular" w:hAnsi="Sofia Pro Regular"/>
          <w:lang w:val="de-DE"/>
        </w:rPr>
        <w:t>Kl</w:t>
      </w:r>
      <w:r w:rsidR="00217A3D" w:rsidRPr="00886A9D">
        <w:rPr>
          <w:rFonts w:ascii="Sofia Pro Regular" w:hAnsi="Sofia Pro Regular"/>
          <w:lang w:val="de-DE"/>
        </w:rPr>
        <w:t xml:space="preserve">icke rechts oben auf  </w:t>
      </w:r>
      <w:r w:rsidR="00217A3D" w:rsidRPr="00BB5B81">
        <w:rPr>
          <w:noProof/>
          <w:position w:val="-16"/>
          <w:lang w:eastAsia="de-AT"/>
        </w:rPr>
        <w:drawing>
          <wp:inline distT="0" distB="0" distL="0" distR="0" wp14:anchorId="74C600C3" wp14:editId="7E62C0FB">
            <wp:extent cx="769180" cy="28691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P_Tinkercad_Circuits\gfx\cod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180" cy="2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A3D" w:rsidRPr="00886A9D">
        <w:rPr>
          <w:rFonts w:ascii="Sofia Pro Regular" w:hAnsi="Sofia Pro Regular"/>
          <w:lang w:val="de-DE"/>
        </w:rPr>
        <w:t xml:space="preserve">  und wähle im Menü darunter „Text“</w:t>
      </w:r>
      <w:r w:rsidR="00A01013" w:rsidRPr="00886A9D">
        <w:rPr>
          <w:rFonts w:ascii="Sofia Pro Regular" w:hAnsi="Sofia Pro Regular"/>
          <w:lang w:val="de-DE"/>
        </w:rPr>
        <w:t xml:space="preserve"> </w:t>
      </w:r>
      <w:r w:rsidR="00217A3D" w:rsidRPr="00886A9D">
        <w:rPr>
          <w:rFonts w:ascii="Sofia Pro Regular" w:hAnsi="Sofia Pro Regular"/>
          <w:lang w:val="de-DE"/>
        </w:rPr>
        <w:t>aus</w:t>
      </w:r>
      <w:r w:rsidR="001C2BE7" w:rsidRPr="00886A9D">
        <w:rPr>
          <w:rFonts w:ascii="Sofia Pro Regular" w:hAnsi="Sofia Pro Regular"/>
          <w:lang w:val="de-DE"/>
        </w:rPr>
        <w:t xml:space="preserve"> (bestätige die Warnung)</w:t>
      </w:r>
      <w:r w:rsidR="00217A3D" w:rsidRPr="00886A9D">
        <w:rPr>
          <w:rFonts w:ascii="Sofia Pro Regular" w:hAnsi="Sofia Pro Regular"/>
          <w:lang w:val="de-DE"/>
        </w:rPr>
        <w:t>.</w:t>
      </w:r>
      <w:r w:rsidR="00BA478D" w:rsidRPr="00886A9D">
        <w:rPr>
          <w:rFonts w:ascii="Sofia Pro Regular" w:hAnsi="Sofia Pro Regular"/>
          <w:lang w:val="de-DE"/>
        </w:rPr>
        <w:t xml:space="preserve"> </w:t>
      </w:r>
      <w:r w:rsidR="00C040C2" w:rsidRPr="00886A9D">
        <w:rPr>
          <w:rFonts w:ascii="Sofia Pro Regular" w:hAnsi="Sofia Pro Regular"/>
          <w:lang w:val="de-DE"/>
        </w:rPr>
        <w:t>Jetz</w:t>
      </w:r>
      <w:r w:rsidR="00A01013" w:rsidRPr="00886A9D">
        <w:rPr>
          <w:rFonts w:ascii="Sofia Pro Regular" w:hAnsi="Sofia Pro Regular"/>
          <w:lang w:val="de-DE"/>
        </w:rPr>
        <w:t>t siehst du recht</w:t>
      </w:r>
      <w:r w:rsidR="007E1B82" w:rsidRPr="00886A9D">
        <w:rPr>
          <w:rFonts w:ascii="Sofia Pro Regular" w:hAnsi="Sofia Pro Regular"/>
          <w:lang w:val="de-DE"/>
        </w:rPr>
        <w:t xml:space="preserve">s </w:t>
      </w:r>
      <w:r w:rsidR="00E00B52">
        <w:rPr>
          <w:rFonts w:ascii="Sofia Pro Regular" w:hAnsi="Sofia Pro Regular"/>
          <w:lang w:val="de-DE"/>
        </w:rPr>
        <w:t>den Programmc</w:t>
      </w:r>
      <w:r w:rsidR="009E4A88" w:rsidRPr="00886A9D">
        <w:rPr>
          <w:rFonts w:ascii="Sofia Pro Regular" w:hAnsi="Sofia Pro Regular"/>
          <w:lang w:val="de-DE"/>
        </w:rPr>
        <w:t>ode</w:t>
      </w:r>
      <w:r w:rsidR="007E1B82" w:rsidRPr="00886A9D">
        <w:rPr>
          <w:rFonts w:ascii="Sofia Pro Regular" w:hAnsi="Sofia Pro Regular"/>
          <w:lang w:val="de-DE"/>
        </w:rPr>
        <w:t>, d</w:t>
      </w:r>
      <w:r w:rsidR="009E4A88" w:rsidRPr="00886A9D">
        <w:rPr>
          <w:rFonts w:ascii="Sofia Pro Regular" w:hAnsi="Sofia Pro Regular"/>
          <w:lang w:val="de-DE"/>
        </w:rPr>
        <w:t>er</w:t>
      </w:r>
      <w:r w:rsidR="007E1B82" w:rsidRPr="00886A9D">
        <w:rPr>
          <w:rFonts w:ascii="Sofia Pro Regular" w:hAnsi="Sofia Pro Regular"/>
          <w:lang w:val="de-DE"/>
        </w:rPr>
        <w:t xml:space="preserve"> die LED blinken lässt.</w:t>
      </w:r>
      <w:r w:rsidR="00C040C2" w:rsidRPr="00886A9D">
        <w:rPr>
          <w:rFonts w:ascii="Sofia Pro Regular" w:hAnsi="Sofia Pro Regular"/>
          <w:lang w:val="de-DE"/>
        </w:rPr>
        <w:t xml:space="preserve"> </w:t>
      </w:r>
      <w:r w:rsidR="00546F9F" w:rsidRPr="00886A9D">
        <w:rPr>
          <w:rFonts w:ascii="Sofia Pro Regular" w:hAnsi="Sofia Pro Regular"/>
          <w:lang w:val="de-DE"/>
        </w:rPr>
        <w:t>Der Code</w:t>
      </w:r>
      <w:r w:rsidR="00C040C2" w:rsidRPr="00886A9D">
        <w:rPr>
          <w:rFonts w:ascii="Sofia Pro Regular" w:hAnsi="Sofia Pro Regular"/>
          <w:lang w:val="de-DE"/>
        </w:rPr>
        <w:t xml:space="preserve"> ist </w:t>
      </w:r>
      <w:r w:rsidR="007E1B82" w:rsidRPr="00886A9D">
        <w:rPr>
          <w:rFonts w:ascii="Sofia Pro Regular" w:hAnsi="Sofia Pro Regular"/>
          <w:lang w:val="de-DE"/>
        </w:rPr>
        <w:t xml:space="preserve">für den </w:t>
      </w:r>
      <w:proofErr w:type="spellStart"/>
      <w:r w:rsidR="007E1B82" w:rsidRPr="00886A9D">
        <w:rPr>
          <w:rFonts w:ascii="Sofia Pro Regular" w:hAnsi="Sofia Pro Regular"/>
          <w:lang w:val="de-DE"/>
        </w:rPr>
        <w:t>Arduino</w:t>
      </w:r>
      <w:proofErr w:type="spellEnd"/>
      <w:r w:rsidR="007E1B82" w:rsidRPr="00886A9D">
        <w:rPr>
          <w:rFonts w:ascii="Sofia Pro Regular" w:hAnsi="Sofia Pro Regular"/>
          <w:lang w:val="de-DE"/>
        </w:rPr>
        <w:t xml:space="preserve"> eine Art </w:t>
      </w:r>
      <w:r w:rsidR="00546F9F" w:rsidRPr="00886A9D">
        <w:rPr>
          <w:rFonts w:ascii="Sofia Pro Regular" w:hAnsi="Sofia Pro Regular"/>
          <w:lang w:val="de-DE"/>
        </w:rPr>
        <w:t>„</w:t>
      </w:r>
      <w:r w:rsidR="00C040C2" w:rsidRPr="00886A9D">
        <w:rPr>
          <w:rFonts w:ascii="Sofia Pro Regular" w:hAnsi="Sofia Pro Regular"/>
          <w:lang w:val="de-DE"/>
        </w:rPr>
        <w:t>Schritt-für-Schritt Anleitung</w:t>
      </w:r>
      <w:r w:rsidR="007E1B82" w:rsidRPr="00886A9D">
        <w:rPr>
          <w:rFonts w:ascii="Sofia Pro Regular" w:hAnsi="Sofia Pro Regular"/>
          <w:lang w:val="de-DE"/>
        </w:rPr>
        <w:t xml:space="preserve">“ – </w:t>
      </w:r>
      <w:commentRangeStart w:id="12"/>
      <w:r w:rsidR="007E1B82" w:rsidRPr="00886A9D">
        <w:rPr>
          <w:rFonts w:ascii="Sofia Pro Regular" w:hAnsi="Sofia Pro Regular"/>
          <w:lang w:val="de-DE"/>
        </w:rPr>
        <w:t>er macht genau das, was du ihm sagst!</w:t>
      </w:r>
      <w:commentRangeEnd w:id="12"/>
      <w:r w:rsidR="00E62D39">
        <w:rPr>
          <w:rStyle w:val="Kommentarzeichen"/>
        </w:rPr>
        <w:commentReference w:id="12"/>
      </w:r>
    </w:p>
    <w:p w14:paraId="73B828B0" w14:textId="65698F99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ED17E60" w14:textId="1DB6D8B2" w:rsidR="00C040C2" w:rsidRDefault="00F05FE4" w:rsidP="00C040C2">
      <w:p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36371B6D" wp14:editId="2D92470F">
                <wp:simplePos x="0" y="0"/>
                <wp:positionH relativeFrom="margin">
                  <wp:posOffset>5080</wp:posOffset>
                </wp:positionH>
                <wp:positionV relativeFrom="paragraph">
                  <wp:posOffset>14605</wp:posOffset>
                </wp:positionV>
                <wp:extent cx="5916930" cy="4743450"/>
                <wp:effectExtent l="0" t="0" r="7620" b="0"/>
                <wp:wrapNone/>
                <wp:docPr id="25" name="Abgerundetes 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30" cy="47434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506034C" id="Abgerundetes Rechteck 25" o:spid="_x0000_s1026" style="position:absolute;margin-left:.4pt;margin-top:1.15pt;width:465.9pt;height:373.5pt;z-index:-2516654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5E9D3D0" w14:textId="0ADA7870" w:rsidR="00C040C2" w:rsidRPr="00884582" w:rsidRDefault="00C040C2" w:rsidP="00C040C2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proofErr w:type="spellStart"/>
      <w:r w:rsidRPr="00884582">
        <w:rPr>
          <w:rFonts w:ascii="Sofia Pro Black" w:hAnsi="Sofia Pro Black"/>
          <w:sz w:val="26"/>
          <w:szCs w:val="26"/>
          <w:lang w:val="de-DE"/>
        </w:rPr>
        <w:t>Arduino</w:t>
      </w:r>
      <w:proofErr w:type="spellEnd"/>
      <w:r w:rsidRPr="00884582">
        <w:rPr>
          <w:rFonts w:ascii="Sofia Pro Black" w:hAnsi="Sofia Pro Black"/>
          <w:sz w:val="26"/>
          <w:szCs w:val="26"/>
          <w:lang w:val="de-DE"/>
        </w:rPr>
        <w:t xml:space="preserve"> Code-Struktur</w:t>
      </w:r>
    </w:p>
    <w:p w14:paraId="06136B3F" w14:textId="3553AF32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1CAA0A5" w14:textId="36861953" w:rsidR="00787C6B" w:rsidRDefault="00AE30AD" w:rsidP="00787C6B">
      <w:pPr>
        <w:spacing w:after="0" w:line="240" w:lineRule="auto"/>
        <w:ind w:left="709" w:right="708" w:firstLine="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C32FC5E" wp14:editId="5FBCD740">
                <wp:simplePos x="0" y="0"/>
                <wp:positionH relativeFrom="margin">
                  <wp:posOffset>560070</wp:posOffset>
                </wp:positionH>
                <wp:positionV relativeFrom="paragraph">
                  <wp:posOffset>864870</wp:posOffset>
                </wp:positionV>
                <wp:extent cx="5187315" cy="2174875"/>
                <wp:effectExtent l="0" t="0" r="13335" b="0"/>
                <wp:wrapTopAndBottom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315" cy="2174875"/>
                          <a:chOff x="0" y="0"/>
                          <a:chExt cx="5187315" cy="2174875"/>
                        </a:xfrm>
                      </wpg:grpSpPr>
                      <pic:pic xmlns:pic="http://schemas.openxmlformats.org/drawingml/2006/picture">
                        <pic:nvPicPr>
                          <pic:cNvPr id="24" name="Grafik 2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4673600" cy="208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0" name="Rechteck 290"/>
                        <wps:cNvSpPr/>
                        <wps:spPr>
                          <a:xfrm>
                            <a:off x="390525" y="66675"/>
                            <a:ext cx="2217420" cy="8115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Abgerundete rechteckige Legende 291"/>
                        <wps:cNvSpPr/>
                        <wps:spPr>
                          <a:xfrm>
                            <a:off x="2809875" y="0"/>
                            <a:ext cx="2377440" cy="762000"/>
                          </a:xfrm>
                          <a:prstGeom prst="wedgeRoundRectCallout">
                            <a:avLst>
                              <a:gd name="adj1" fmla="val -98945"/>
                              <a:gd name="adj2" fmla="val -2348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C76FF" w14:textId="625B0D6A" w:rsidR="00F51423" w:rsidRPr="006123B8" w:rsidRDefault="00F51423" w:rsidP="00BD1AA8">
                              <w:pPr>
                                <w:jc w:val="center"/>
                                <w:rPr>
                                  <w:rFonts w:ascii="Sofia Pro Regular" w:hAnsi="Sofia Pro Regular"/>
                                  <w:color w:val="000000" w:themeColor="text1"/>
                                </w:rPr>
                              </w:pPr>
                              <w:r w:rsidRPr="006123B8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Alles was in </w:t>
                              </w:r>
                              <w:proofErr w:type="spellStart"/>
                              <w:r w:rsidRPr="006123B8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>setup</w:t>
                              </w:r>
                              <w:proofErr w:type="spellEnd"/>
                              <w:r w:rsidRPr="006123B8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>()</w:t>
                              </w:r>
                              <w:r w:rsidRPr="006123B8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s</w:t>
                              </w:r>
                              <w:r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>teht, wird nach dem Einschalten</w:t>
                              </w:r>
                              <w:r w:rsidRPr="006123B8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nur einmal ausgeführt.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hteck 288"/>
                        <wps:cNvSpPr/>
                        <wps:spPr>
                          <a:xfrm>
                            <a:off x="390525" y="942975"/>
                            <a:ext cx="4221480" cy="12071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Abgerundete rechteckige Legende 293"/>
                        <wps:cNvSpPr/>
                        <wps:spPr>
                          <a:xfrm>
                            <a:off x="2809875" y="819150"/>
                            <a:ext cx="2377440" cy="548640"/>
                          </a:xfrm>
                          <a:prstGeom prst="wedgeRoundRectCallout">
                            <a:avLst>
                              <a:gd name="adj1" fmla="val -98546"/>
                              <a:gd name="adj2" fmla="val -10793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971C9" w14:textId="7E2B4232" w:rsidR="00F51423" w:rsidRPr="00A530A0" w:rsidRDefault="00F51423" w:rsidP="006123B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Alles was in </w:t>
                              </w:r>
                              <w:proofErr w:type="spellStart"/>
                              <w:r w:rsidRPr="005A7238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>loop</w:t>
                              </w:r>
                              <w:proofErr w:type="spellEnd"/>
                              <w:r w:rsidRPr="005A7238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>()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 xml:space="preserve"> </w:t>
                              </w: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>steht</w:t>
                              </w:r>
                              <w:r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>,</w:t>
                              </w: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wird</w:t>
                              </w:r>
                              <w:r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danach</w:t>
                              </w: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endlos wiederholt.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C32FC5E" id="Gruppieren 18" o:spid="_x0000_s1026" style="position:absolute;left:0;text-align:left;margin-left:44.1pt;margin-top:68.1pt;width:408.45pt;height:171.25pt;z-index:251718656;mso-position-horizontal-relative:margin;mso-width-relative:margin;mso-height-relative:margin" coordsize="51873,21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">
                <v:shape id="Grafik 24" o:spid="_x0000_s1027" type="#_x0000_t75" style="position:absolute;top:857;width:46736;height:20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">
                  <v:imagedata r:id="rId32" o:title=""/>
                  <v:path arrowok="t"/>
                </v:shape>
                <v:rect id="Rechteck 290" o:spid="_x0000_s1028" style="position:absolute;left:3905;top:666;width:22174;height:8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" filled="f" strokecolor="red" strokeweight="2.25pt">
                  <v:stroke dashstyle="3 1"/>
                </v:re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bgerundete rechteckige Legende 291" o:spid="_x0000_s1029" type="#_x0000_t62" style="position:absolute;left:28098;width:23775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" adj="-10572,5728" fillcolor="white [3212]" strokecolor="black [3213]" strokeweight="1pt">
                  <v:textbox>
                    <w:txbxContent>
                      <w:p w14:paraId="0C9C76FF" w14:textId="625B0D6A" w:rsidR="00F51423" w:rsidRPr="006123B8" w:rsidRDefault="00F51423" w:rsidP="00BD1AA8">
                        <w:pPr>
                          <w:jc w:val="center"/>
                          <w:rPr>
                            <w:rFonts w:ascii="Sofia Pro Regular" w:hAnsi="Sofia Pro Regular"/>
                            <w:color w:val="000000" w:themeColor="text1"/>
                          </w:rPr>
                        </w:pPr>
                        <w:r w:rsidRPr="006123B8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Alles was in </w:t>
                        </w:r>
                        <w:proofErr w:type="spellStart"/>
                        <w:r w:rsidRPr="006123B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setup</w:t>
                        </w:r>
                        <w:proofErr w:type="spellEnd"/>
                        <w:r w:rsidRPr="006123B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()</w:t>
                        </w:r>
                        <w:r w:rsidRPr="006123B8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s</w:t>
                        </w:r>
                        <w:r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>teht, wird nach dem Einschalten</w:t>
                        </w:r>
                        <w:r w:rsidRPr="006123B8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nur einmal ausgeführt.</w:t>
                        </w:r>
                      </w:p>
                    </w:txbxContent>
                  </v:textbox>
                </v:shape>
                <v:rect id="Rechteck 288" o:spid="_x0000_s1030" style="position:absolute;left:3905;top:9429;width:42215;height:12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" filled="f" strokecolor="red" strokeweight="2.25pt">
                  <v:stroke dashstyle="3 1"/>
                </v:rect>
                <v:shape id="Abgerundete rechteckige Legende 293" o:spid="_x0000_s1031" type="#_x0000_t62" style="position:absolute;left:28098;top:8191;width:2377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" adj="-10486,8469" fillcolor="white [3212]" strokecolor="black [3213]" strokeweight="1pt">
                  <v:textbox>
                    <w:txbxContent>
                      <w:p w14:paraId="5AD971C9" w14:textId="7E2B4232" w:rsidR="00F51423" w:rsidRPr="00A530A0" w:rsidRDefault="00F51423" w:rsidP="006123B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Alles was in </w:t>
                        </w:r>
                        <w:proofErr w:type="spellStart"/>
                        <w:r w:rsidRPr="005A723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loop</w:t>
                        </w:r>
                        <w:proofErr w:type="spellEnd"/>
                        <w:r w:rsidRPr="005A723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()</w:t>
                        </w: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 xml:space="preserve"> </w:t>
                        </w: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>steht</w:t>
                        </w:r>
                        <w:r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>,</w:t>
                        </w: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wird</w:t>
                        </w:r>
                        <w:r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danach</w:t>
                        </w: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endlos wiederholt.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536E8">
        <w:rPr>
          <w:rFonts w:ascii="Sofia Pro Regular" w:hAnsi="Sofia Pro Regular"/>
          <w:lang w:val="de-DE"/>
        </w:rPr>
        <w:t xml:space="preserve">Ein </w:t>
      </w:r>
      <w:proofErr w:type="spellStart"/>
      <w:r w:rsidR="000536E8">
        <w:rPr>
          <w:rFonts w:ascii="Sofia Pro Regular" w:hAnsi="Sofia Pro Regular"/>
          <w:lang w:val="de-DE"/>
        </w:rPr>
        <w:t>Arduino</w:t>
      </w:r>
      <w:proofErr w:type="spellEnd"/>
      <w:r w:rsidR="000536E8">
        <w:rPr>
          <w:rFonts w:ascii="Sofia Pro Regular" w:hAnsi="Sofia Pro Regular"/>
          <w:lang w:val="de-DE"/>
        </w:rPr>
        <w:t xml:space="preserve">-Programm besteht aus den zwei </w:t>
      </w:r>
      <w:r w:rsidR="000536E8" w:rsidRPr="000536E8">
        <w:rPr>
          <w:rFonts w:ascii="Sofia Pro Regular" w:hAnsi="Sofia Pro Regular"/>
          <w:lang w:val="de-DE"/>
        </w:rPr>
        <w:t>Hauptfunktionen</w:t>
      </w:r>
      <w:r w:rsidR="000536E8">
        <w:rPr>
          <w:rFonts w:ascii="Sofia Pro Regular" w:hAnsi="Sofia Pro Regular"/>
          <w:b/>
          <w:lang w:val="de-DE"/>
        </w:rPr>
        <w:t xml:space="preserve"> </w:t>
      </w:r>
      <w:commentRangeStart w:id="13"/>
      <w:commentRangeStart w:id="14"/>
      <w:proofErr w:type="spellStart"/>
      <w:r w:rsidR="000536E8" w:rsidRPr="005A7238">
        <w:rPr>
          <w:rFonts w:ascii="Consolas" w:hAnsi="Consolas" w:cs="Consolas"/>
          <w:b/>
          <w:lang w:val="de-DE"/>
        </w:rPr>
        <w:t>setup</w:t>
      </w:r>
      <w:proofErr w:type="spellEnd"/>
      <w:r w:rsidR="000536E8" w:rsidRPr="005A7238">
        <w:rPr>
          <w:rFonts w:ascii="Consolas" w:hAnsi="Consolas" w:cs="Consolas"/>
          <w:b/>
          <w:lang w:val="de-DE"/>
        </w:rPr>
        <w:t>()</w:t>
      </w:r>
      <w:r w:rsidR="000536E8">
        <w:rPr>
          <w:rFonts w:ascii="Sofia Pro Regular" w:hAnsi="Sofia Pro Regular"/>
          <w:b/>
          <w:lang w:val="de-DE"/>
        </w:rPr>
        <w:t xml:space="preserve"> </w:t>
      </w:r>
      <w:commentRangeEnd w:id="13"/>
      <w:r w:rsidR="000536E8">
        <w:rPr>
          <w:rStyle w:val="Kommentarzeichen"/>
        </w:rPr>
        <w:commentReference w:id="13"/>
      </w:r>
      <w:commentRangeEnd w:id="14"/>
      <w:r w:rsidR="004A1E87">
        <w:rPr>
          <w:rStyle w:val="Kommentarzeichen"/>
        </w:rPr>
        <w:commentReference w:id="14"/>
      </w:r>
      <w:r w:rsidR="000536E8">
        <w:rPr>
          <w:rFonts w:ascii="Sofia Pro Regular" w:hAnsi="Sofia Pro Regular"/>
          <w:lang w:val="de-DE"/>
        </w:rPr>
        <w:t xml:space="preserve">und </w:t>
      </w:r>
      <w:proofErr w:type="spellStart"/>
      <w:r w:rsidR="000536E8" w:rsidRPr="005A7238">
        <w:rPr>
          <w:rFonts w:ascii="Consolas" w:hAnsi="Consolas" w:cs="Consolas"/>
          <w:b/>
          <w:lang w:val="de-DE"/>
        </w:rPr>
        <w:t>loop</w:t>
      </w:r>
      <w:proofErr w:type="spellEnd"/>
      <w:r w:rsidR="000536E8" w:rsidRPr="005A7238">
        <w:rPr>
          <w:rFonts w:ascii="Consolas" w:hAnsi="Consolas" w:cs="Consolas"/>
          <w:b/>
          <w:lang w:val="de-DE"/>
        </w:rPr>
        <w:t>()</w:t>
      </w:r>
      <w:r>
        <w:rPr>
          <w:rFonts w:ascii="Consolas" w:hAnsi="Consolas" w:cs="Consolas"/>
          <w:lang w:val="de-DE"/>
        </w:rPr>
        <w:t xml:space="preserve">. </w:t>
      </w:r>
      <w:r w:rsidR="00546F9F">
        <w:rPr>
          <w:rFonts w:ascii="Sofia Pro Regular" w:hAnsi="Sofia Pro Regular"/>
          <w:lang w:val="de-DE"/>
        </w:rPr>
        <w:t>Alle Befehle die zwischen den</w:t>
      </w:r>
      <w:r w:rsidR="000536E8">
        <w:rPr>
          <w:rFonts w:ascii="Sofia Pro Regular" w:hAnsi="Sofia Pro Regular"/>
          <w:lang w:val="de-DE"/>
        </w:rPr>
        <w:t xml:space="preserve"> geschwungene</w:t>
      </w:r>
      <w:r w:rsidR="004A1E87">
        <w:rPr>
          <w:rFonts w:ascii="Sofia Pro Regular" w:hAnsi="Sofia Pro Regular"/>
          <w:lang w:val="de-DE"/>
        </w:rPr>
        <w:t>n</w:t>
      </w:r>
      <w:r w:rsidR="000536E8">
        <w:rPr>
          <w:rFonts w:ascii="Sofia Pro Regular" w:hAnsi="Sofia Pro Regular"/>
          <w:lang w:val="de-DE"/>
        </w:rPr>
        <w:t xml:space="preserve"> Klammern</w:t>
      </w:r>
      <w:r w:rsidR="000536E8" w:rsidRPr="005A7238">
        <w:rPr>
          <w:rFonts w:ascii="Consolas" w:hAnsi="Consolas" w:cs="Consolas"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{</w:t>
      </w:r>
      <w:r w:rsidR="00DD767B">
        <w:rPr>
          <w:rFonts w:ascii="Consolas" w:hAnsi="Consolas" w:cs="Consolas"/>
          <w:b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}</w:t>
      </w:r>
      <w:r>
        <w:rPr>
          <w:rFonts w:ascii="Courier Std" w:hAnsi="Courier Std"/>
          <w:b/>
          <w:lang w:val="de-DE"/>
        </w:rPr>
        <w:t xml:space="preserve"> </w:t>
      </w:r>
      <w:r w:rsidR="00546F9F">
        <w:rPr>
          <w:rFonts w:ascii="Sofia Pro Regular" w:hAnsi="Sofia Pro Regular"/>
          <w:lang w:val="de-DE"/>
        </w:rPr>
        <w:t>stehen,</w:t>
      </w:r>
      <w:r w:rsidR="00546F9F">
        <w:rPr>
          <w:rFonts w:ascii="Courier Std" w:hAnsi="Courier Std"/>
          <w:lang w:val="de-DE"/>
        </w:rPr>
        <w:t xml:space="preserve"> </w:t>
      </w:r>
      <w:r w:rsidR="00A01013">
        <w:rPr>
          <w:rFonts w:ascii="Sofia Pro Regular" w:hAnsi="Sofia Pro Regular"/>
          <w:lang w:val="de-DE"/>
        </w:rPr>
        <w:t xml:space="preserve">werden </w:t>
      </w:r>
      <w:r w:rsidR="00546F9F">
        <w:rPr>
          <w:rFonts w:ascii="Sofia Pro Regular" w:hAnsi="Sofia Pro Regular"/>
          <w:lang w:val="de-DE"/>
        </w:rPr>
        <w:t xml:space="preserve">vom </w:t>
      </w:r>
      <w:proofErr w:type="spellStart"/>
      <w:r w:rsidR="00546F9F">
        <w:rPr>
          <w:rFonts w:ascii="Sofia Pro Regular" w:hAnsi="Sofia Pro Regular"/>
          <w:lang w:val="de-DE"/>
        </w:rPr>
        <w:t>Arduino</w:t>
      </w:r>
      <w:proofErr w:type="spellEnd"/>
      <w:r w:rsidR="00546F9F">
        <w:rPr>
          <w:rFonts w:ascii="Sofia Pro Regular" w:hAnsi="Sofia Pro Regular"/>
          <w:lang w:val="de-DE"/>
        </w:rPr>
        <w:t xml:space="preserve"> </w:t>
      </w:r>
      <w:r w:rsidR="00A01013">
        <w:rPr>
          <w:rFonts w:ascii="Sofia Pro Regular" w:hAnsi="Sofia Pro Regular"/>
          <w:lang w:val="de-DE"/>
        </w:rPr>
        <w:t>nacheinander</w:t>
      </w:r>
      <w:r w:rsidR="002E46E3">
        <w:rPr>
          <w:rFonts w:ascii="Sofia Pro Regular" w:hAnsi="Sofia Pro Regular"/>
          <w:lang w:val="de-DE"/>
        </w:rPr>
        <w:t xml:space="preserve"> ausgeführt.</w:t>
      </w:r>
      <w:r w:rsidR="005A7238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Nach jedem</w:t>
      </w:r>
      <w:r w:rsidR="002E46E3">
        <w:rPr>
          <w:rFonts w:ascii="Sofia Pro Regular" w:hAnsi="Sofia Pro Regular"/>
          <w:lang w:val="de-DE"/>
        </w:rPr>
        <w:t xml:space="preserve"> Befehl </w:t>
      </w:r>
      <w:r w:rsidR="002E46E3" w:rsidRPr="00584388">
        <w:rPr>
          <w:rFonts w:ascii="Sofia Pro Regular" w:hAnsi="Sofia Pro Regular"/>
          <w:b/>
          <w:lang w:val="de-DE"/>
        </w:rPr>
        <w:t>muss</w:t>
      </w:r>
      <w:r w:rsidR="00546F9F">
        <w:rPr>
          <w:rFonts w:ascii="Sofia Pro Regular" w:hAnsi="Sofia Pro Regular"/>
          <w:lang w:val="de-DE"/>
        </w:rPr>
        <w:t xml:space="preserve"> ein</w:t>
      </w:r>
      <w:r w:rsidR="002E46E3" w:rsidRPr="002E46E3">
        <w:rPr>
          <w:rFonts w:ascii="Sofia Pro Regular" w:hAnsi="Sofia Pro Regular"/>
          <w:lang w:val="de-DE"/>
        </w:rPr>
        <w:t xml:space="preserve"> Strich</w:t>
      </w:r>
      <w:r w:rsidR="002E46E3">
        <w:rPr>
          <w:rFonts w:ascii="Sofia Pro Regular" w:hAnsi="Sofia Pro Regular"/>
          <w:lang w:val="de-DE"/>
        </w:rPr>
        <w:t xml:space="preserve">punkt </w:t>
      </w:r>
      <w:r>
        <w:rPr>
          <w:rFonts w:ascii="Sofia Pro Regular" w:hAnsi="Sofia Pro Regular"/>
          <w:lang w:val="de-DE"/>
        </w:rPr>
        <w:t xml:space="preserve"> </w:t>
      </w:r>
      <w:r w:rsidR="005A7238" w:rsidRPr="00AE30AD">
        <w:rPr>
          <w:rFonts w:ascii="Courier Std" w:hAnsi="Courier Std"/>
          <w:b/>
          <w:color w:val="FF0000"/>
          <w:sz w:val="30"/>
          <w:szCs w:val="30"/>
          <w:lang w:val="de-DE"/>
        </w:rPr>
        <w:t>;</w:t>
      </w:r>
      <w:r w:rsidR="005A7238">
        <w:rPr>
          <w:rFonts w:ascii="Courier Std" w:hAnsi="Courier Std"/>
          <w:b/>
          <w:lang w:val="de-DE"/>
        </w:rPr>
        <w:t xml:space="preserve"> </w:t>
      </w:r>
      <w:r w:rsidRPr="00AE30AD">
        <w:rPr>
          <w:rFonts w:ascii="Sofia Pro Regular" w:hAnsi="Sofia Pro Regular"/>
          <w:lang w:val="de-DE"/>
        </w:rPr>
        <w:t>gesetzt werden</w:t>
      </w:r>
      <w:r w:rsidR="00A9466E">
        <w:rPr>
          <w:rFonts w:ascii="Sofia Pro Regular" w:hAnsi="Sofia Pro Regular"/>
          <w:lang w:val="de-DE"/>
        </w:rPr>
        <w:t>, sonst</w:t>
      </w:r>
      <w:r>
        <w:rPr>
          <w:rFonts w:ascii="Sofia Pro Regular" w:hAnsi="Sofia Pro Regular"/>
          <w:lang w:val="de-DE"/>
        </w:rPr>
        <w:t xml:space="preserve"> kommt</w:t>
      </w:r>
      <w:r w:rsidR="00A9466E">
        <w:rPr>
          <w:rFonts w:ascii="Sofia Pro Regular" w:hAnsi="Sofia Pro Regular"/>
          <w:lang w:val="de-DE"/>
        </w:rPr>
        <w:t xml:space="preserve"> es </w:t>
      </w:r>
      <w:r>
        <w:rPr>
          <w:rFonts w:ascii="Sofia Pro Regular" w:hAnsi="Sofia Pro Regular"/>
          <w:lang w:val="de-DE"/>
        </w:rPr>
        <w:t>zu</w:t>
      </w:r>
      <w:r w:rsidR="00A9466E">
        <w:rPr>
          <w:rFonts w:ascii="Sofia Pro Regular" w:hAnsi="Sofia Pro Regular"/>
          <w:lang w:val="de-DE"/>
        </w:rPr>
        <w:t xml:space="preserve"> Fehler</w:t>
      </w:r>
      <w:r>
        <w:rPr>
          <w:rFonts w:ascii="Sofia Pro Regular" w:hAnsi="Sofia Pro Regular"/>
          <w:lang w:val="de-DE"/>
        </w:rPr>
        <w:t>n</w:t>
      </w:r>
      <w:r w:rsidR="002E46E3">
        <w:rPr>
          <w:rFonts w:ascii="Sofia Pro Regular" w:hAnsi="Sofia Pro Regular"/>
          <w:lang w:val="de-DE"/>
        </w:rPr>
        <w:t>.</w:t>
      </w:r>
    </w:p>
    <w:p w14:paraId="542C3A29" w14:textId="677F75E6" w:rsidR="00EB7391" w:rsidRDefault="00EB7391" w:rsidP="00EB7391">
      <w:pPr>
        <w:spacing w:after="0" w:line="240" w:lineRule="auto"/>
        <w:ind w:right="708"/>
        <w:rPr>
          <w:rFonts w:ascii="Sofia Pro Regular" w:hAnsi="Sofia Pro Regular"/>
          <w:lang w:val="de-DE"/>
        </w:rPr>
      </w:pPr>
    </w:p>
    <w:p w14:paraId="45D35304" w14:textId="755472D2" w:rsidR="00F033AA" w:rsidRDefault="00F033AA" w:rsidP="00EB7391">
      <w:pPr>
        <w:spacing w:after="0" w:line="240" w:lineRule="auto"/>
        <w:ind w:left="709" w:right="708" w:firstLine="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Doppelte Schrägstriche </w:t>
      </w:r>
      <w:r w:rsidRPr="006123B8">
        <w:rPr>
          <w:rFonts w:ascii="Consolas" w:hAnsi="Consolas" w:cs="Consolas"/>
          <w:b/>
          <w:color w:val="ED7D31" w:themeColor="accent2"/>
          <w:lang w:val="de-DE"/>
        </w:rPr>
        <w:t>//</w:t>
      </w:r>
      <w:r w:rsidRPr="006123B8">
        <w:rPr>
          <w:rFonts w:ascii="Sofia Pro Regular" w:hAnsi="Sofia Pro Regular"/>
          <w:b/>
          <w:color w:val="ED7D31" w:themeColor="accent2"/>
          <w:lang w:val="de-DE"/>
        </w:rPr>
        <w:t xml:space="preserve"> </w:t>
      </w:r>
      <w:r w:rsidRPr="00F80854">
        <w:rPr>
          <w:rFonts w:ascii="Sofia Pro Regular" w:hAnsi="Sofia Pro Regular"/>
          <w:lang w:val="de-DE"/>
        </w:rPr>
        <w:t>Kennzeichnen ein</w:t>
      </w:r>
      <w:r w:rsidR="00584388">
        <w:rPr>
          <w:rFonts w:ascii="Sofia Pro Regular" w:hAnsi="Sofia Pro Regular"/>
          <w:lang w:val="de-DE"/>
        </w:rPr>
        <w:t>en</w:t>
      </w:r>
      <w:r w:rsidRPr="00F80854">
        <w:rPr>
          <w:rFonts w:ascii="Sofia Pro Regular" w:hAnsi="Sofia Pro Regular"/>
          <w:lang w:val="de-DE"/>
        </w:rPr>
        <w:t xml:space="preserve"> Kommentar.</w:t>
      </w:r>
      <w:r w:rsidR="00EB7391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Alles was </w:t>
      </w:r>
      <w:r w:rsidR="006123B8" w:rsidRPr="006123B8">
        <w:rPr>
          <w:rFonts w:ascii="Sofia Pro Regular" w:hAnsi="Sofia Pro Regular"/>
          <w:b/>
          <w:lang w:val="de-DE"/>
        </w:rPr>
        <w:t>danach</w:t>
      </w:r>
      <w:r w:rsidR="006123B8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in der</w:t>
      </w:r>
      <w:r w:rsidR="005A7238">
        <w:rPr>
          <w:rFonts w:ascii="Sofia Pro Regular" w:hAnsi="Sofia Pro Regular"/>
          <w:lang w:val="de-DE"/>
        </w:rPr>
        <w:t>selben</w:t>
      </w:r>
      <w:r>
        <w:rPr>
          <w:rFonts w:ascii="Sofia Pro Regular" w:hAnsi="Sofia Pro Regular"/>
          <w:lang w:val="de-DE"/>
        </w:rPr>
        <w:t xml:space="preserve"> Zeile </w:t>
      </w:r>
      <w:r w:rsidR="005A7238">
        <w:rPr>
          <w:rFonts w:ascii="Sofia Pro Regular" w:hAnsi="Sofia Pro Regular"/>
          <w:lang w:val="de-DE"/>
        </w:rPr>
        <w:t>steht</w:t>
      </w:r>
      <w:r w:rsidR="00F80854">
        <w:rPr>
          <w:rFonts w:ascii="Sofia Pro Regular" w:hAnsi="Sofia Pro Regular"/>
          <w:lang w:val="de-DE"/>
        </w:rPr>
        <w:t xml:space="preserve"> (</w:t>
      </w:r>
      <w:r w:rsidR="00F80854" w:rsidRPr="00F80854">
        <w:rPr>
          <w:rFonts w:ascii="Sofia Pro Regular" w:hAnsi="Sofia Pro Regular"/>
          <w:color w:val="ED7D31" w:themeColor="accent2"/>
          <w:lang w:val="de-DE"/>
        </w:rPr>
        <w:t>in Orange</w:t>
      </w:r>
      <w:r w:rsidR="00F80854">
        <w:rPr>
          <w:rFonts w:ascii="Sofia Pro Regular" w:hAnsi="Sofia Pro Regular"/>
          <w:lang w:val="de-DE"/>
        </w:rPr>
        <w:t>)</w:t>
      </w:r>
      <w:r w:rsidR="005A7238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wird </w:t>
      </w:r>
      <w:r w:rsidR="005A7238">
        <w:rPr>
          <w:rFonts w:ascii="Sofia Pro Regular" w:hAnsi="Sofia Pro Regular"/>
          <w:lang w:val="de-DE"/>
        </w:rPr>
        <w:t xml:space="preserve">vom </w:t>
      </w:r>
      <w:proofErr w:type="spellStart"/>
      <w:r w:rsidR="005A7238">
        <w:rPr>
          <w:rFonts w:ascii="Sofia Pro Regular" w:hAnsi="Sofia Pro Regular"/>
          <w:lang w:val="de-DE"/>
        </w:rPr>
        <w:t>Arduino</w:t>
      </w:r>
      <w:proofErr w:type="spellEnd"/>
      <w:r w:rsidR="005A7238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ignoriert</w:t>
      </w:r>
      <w:r w:rsidR="00F80854">
        <w:rPr>
          <w:rFonts w:ascii="Sofia Pro Regular" w:hAnsi="Sofia Pro Regular"/>
          <w:lang w:val="de-DE"/>
        </w:rPr>
        <w:t>.</w:t>
      </w:r>
      <w:r w:rsidR="00EB7391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Du kannst </w:t>
      </w:r>
      <w:r w:rsidR="00AC7435" w:rsidRPr="00F80854">
        <w:rPr>
          <w:rFonts w:ascii="Sofia Pro Regular" w:hAnsi="Sofia Pro Regular"/>
          <w:color w:val="ED7D31" w:themeColor="accent2"/>
          <w:lang w:val="de-DE"/>
        </w:rPr>
        <w:t>//</w:t>
      </w:r>
      <w:r>
        <w:rPr>
          <w:rFonts w:ascii="Sofia Pro Regular" w:hAnsi="Sofia Pro Regular"/>
          <w:lang w:val="de-DE"/>
        </w:rPr>
        <w:t xml:space="preserve"> verwenden</w:t>
      </w:r>
      <w:r w:rsidR="00AC7435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um dir </w:t>
      </w:r>
      <w:r w:rsidR="00F002E1">
        <w:rPr>
          <w:rFonts w:ascii="Sofia Pro Regular" w:hAnsi="Sofia Pro Regular"/>
          <w:lang w:val="de-DE"/>
        </w:rPr>
        <w:t>im Code Notizen zu machen!</w:t>
      </w:r>
    </w:p>
    <w:p w14:paraId="3A742854" w14:textId="6222CE60" w:rsidR="00886A9D" w:rsidRDefault="00886A9D">
      <w:pPr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br w:type="page"/>
      </w:r>
    </w:p>
    <w:p w14:paraId="7E5C575B" w14:textId="42390EF5" w:rsidR="004D7567" w:rsidRDefault="00D60E62" w:rsidP="00F842FF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C8B40A" wp14:editId="1D3BE7BB">
                <wp:simplePos x="0" y="0"/>
                <wp:positionH relativeFrom="column">
                  <wp:posOffset>609600</wp:posOffset>
                </wp:positionH>
                <wp:positionV relativeFrom="paragraph">
                  <wp:posOffset>266700</wp:posOffset>
                </wp:positionV>
                <wp:extent cx="199390" cy="266065"/>
                <wp:effectExtent l="19050" t="19050" r="10160" b="19685"/>
                <wp:wrapNone/>
                <wp:docPr id="29" name="Abgerundetes 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26606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E815104" id="Abgerundetes Rechteck 29" o:spid="_x0000_s1026" style="position:absolute;margin-left:48pt;margin-top:21pt;width:15.7pt;height:20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" filled="f" strokecolor="#5b9bd5 [3204]" strokeweight="3pt">
                <v:stroke joinstyle="miter"/>
              </v:roundrect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50044" behindDoc="0" locked="0" layoutInCell="1" allowOverlap="1" wp14:anchorId="4977AA27" wp14:editId="1A0DD426">
            <wp:simplePos x="0" y="0"/>
            <wp:positionH relativeFrom="column">
              <wp:posOffset>372745</wp:posOffset>
            </wp:positionH>
            <wp:positionV relativeFrom="paragraph">
              <wp:posOffset>283210</wp:posOffset>
            </wp:positionV>
            <wp:extent cx="3791585" cy="221615"/>
            <wp:effectExtent l="0" t="0" r="0" b="6985"/>
            <wp:wrapTopAndBottom/>
            <wp:docPr id="300" name="Grafik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r="1"/>
                    <a:stretch/>
                  </pic:blipFill>
                  <pic:spPr bwMode="auto">
                    <a:xfrm>
                      <a:off x="0" y="0"/>
                      <a:ext cx="3791585" cy="2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567">
        <w:rPr>
          <w:rFonts w:ascii="Sofia Pro Regular" w:hAnsi="Sofia Pro Regular"/>
          <w:lang w:val="de-DE"/>
        </w:rPr>
        <w:t>Sehen wir uns den Code etwas genauer an</w:t>
      </w:r>
      <w:r w:rsidR="00300588">
        <w:rPr>
          <w:rFonts w:ascii="Sofia Pro Regular" w:hAnsi="Sofia Pro Regular"/>
          <w:lang w:val="de-DE"/>
        </w:rPr>
        <w:t>!</w:t>
      </w:r>
      <w:r w:rsidR="004D7567">
        <w:rPr>
          <w:rFonts w:ascii="Sofia Pro Regular" w:hAnsi="Sofia Pro Regular"/>
          <w:lang w:val="de-DE"/>
        </w:rPr>
        <w:t xml:space="preserve"> </w:t>
      </w:r>
      <w:r w:rsidR="006A7393">
        <w:rPr>
          <w:rFonts w:ascii="Sofia Pro Regular" w:hAnsi="Sofia Pro Regular"/>
          <w:lang w:val="de-DE"/>
        </w:rPr>
        <w:t xml:space="preserve">In </w:t>
      </w:r>
      <w:r w:rsidR="00CA4D1B">
        <w:rPr>
          <w:rFonts w:ascii="Sofia Pro Regular" w:hAnsi="Sofia Pro Regular"/>
          <w:color w:val="5B9BD5" w:themeColor="accent1"/>
          <w:lang w:val="de-DE"/>
        </w:rPr>
        <w:t xml:space="preserve">Zeile 3 </w:t>
      </w:r>
      <w:r w:rsidR="00CA4D1B">
        <w:rPr>
          <w:rFonts w:ascii="Sofia Pro Regular" w:hAnsi="Sofia Pro Regular"/>
          <w:lang w:val="de-DE"/>
        </w:rPr>
        <w:t>in d</w:t>
      </w:r>
      <w:r w:rsidR="006A7393">
        <w:rPr>
          <w:rFonts w:ascii="Sofia Pro Regular" w:hAnsi="Sofia Pro Regular"/>
          <w:lang w:val="de-DE"/>
        </w:rPr>
        <w:t xml:space="preserve">er </w:t>
      </w:r>
      <w:proofErr w:type="spellStart"/>
      <w:r w:rsidR="006A7393" w:rsidRPr="0023743D">
        <w:rPr>
          <w:rFonts w:ascii="Consolas" w:hAnsi="Consolas" w:cs="Consolas"/>
          <w:lang w:val="de-DE"/>
        </w:rPr>
        <w:t>setup</w:t>
      </w:r>
      <w:proofErr w:type="spellEnd"/>
      <w:r w:rsidR="0023743D" w:rsidRPr="0023743D">
        <w:rPr>
          <w:rFonts w:ascii="Consolas" w:hAnsi="Consolas" w:cs="Consolas"/>
          <w:lang w:val="de-DE"/>
        </w:rPr>
        <w:t>()</w:t>
      </w:r>
      <w:r w:rsidR="00CA4D1B">
        <w:rPr>
          <w:rFonts w:ascii="Sofia Pro Regular" w:hAnsi="Sofia Pro Regular"/>
          <w:lang w:val="de-DE"/>
        </w:rPr>
        <w:t>-Funktion</w:t>
      </w:r>
      <w:commentRangeStart w:id="15"/>
      <w:r w:rsidR="00614B77" w:rsidRPr="00F842FF">
        <w:rPr>
          <w:rFonts w:ascii="Sofia Pro Regular" w:hAnsi="Sofia Pro Regular"/>
          <w:lang w:val="de-DE"/>
        </w:rPr>
        <w:t>:</w:t>
      </w:r>
      <w:r w:rsidR="00F842FF">
        <w:rPr>
          <w:rFonts w:ascii="Sofia Pro Regular" w:hAnsi="Sofia Pro Regular"/>
          <w:lang w:val="de-DE"/>
        </w:rPr>
        <w:t xml:space="preserve"> </w:t>
      </w:r>
      <w:commentRangeEnd w:id="15"/>
      <w:r w:rsidR="00E85131">
        <w:rPr>
          <w:rStyle w:val="Kommentarzeichen"/>
        </w:rPr>
        <w:commentReference w:id="15"/>
      </w:r>
    </w:p>
    <w:p w14:paraId="5B1E46A5" w14:textId="2725CFFA" w:rsidR="0020339E" w:rsidRPr="0020339E" w:rsidRDefault="0020339E" w:rsidP="0020339E">
      <w:pPr>
        <w:pStyle w:val="Listenabsatz"/>
        <w:spacing w:after="0" w:line="240" w:lineRule="auto"/>
        <w:ind w:left="567"/>
        <w:rPr>
          <w:rFonts w:ascii="Sofia Pro Regular" w:hAnsi="Sofia Pro Regular"/>
          <w:sz w:val="16"/>
          <w:szCs w:val="16"/>
          <w:lang w:val="de-DE"/>
        </w:rPr>
      </w:pPr>
      <w:r w:rsidRPr="0020339E">
        <w:rPr>
          <w:rFonts w:ascii="Sofia Pro Regular" w:hAnsi="Sofia Pro Regular"/>
          <w:sz w:val="18"/>
          <w:szCs w:val="18"/>
          <w:lang w:val="de-DE"/>
        </w:rPr>
        <w:t xml:space="preserve"> </w:t>
      </w:r>
    </w:p>
    <w:p w14:paraId="119E23E6" w14:textId="032C948A" w:rsidR="006A7393" w:rsidRDefault="00AA618B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wird </w:t>
      </w:r>
      <w:r w:rsidR="00160A16">
        <w:rPr>
          <w:rFonts w:ascii="Sofia Pro Regular" w:hAnsi="Sofia Pro Regular"/>
          <w:lang w:val="de-DE"/>
        </w:rPr>
        <w:t>nur f</w:t>
      </w:r>
      <w:r>
        <w:rPr>
          <w:rFonts w:ascii="Sofia Pro Regular" w:hAnsi="Sofia Pro Regular"/>
          <w:lang w:val="de-DE"/>
        </w:rPr>
        <w:t xml:space="preserve">estgelegt, dass </w:t>
      </w:r>
      <w:r w:rsidR="00D60E62">
        <w:rPr>
          <w:rFonts w:ascii="Sofia Pro Regular" w:hAnsi="Sofia Pro Regular"/>
          <w:lang w:val="de-DE"/>
        </w:rPr>
        <w:t xml:space="preserve">später </w:t>
      </w:r>
      <w:r w:rsidR="00160A16">
        <w:rPr>
          <w:rFonts w:ascii="Sofia Pro Regular" w:hAnsi="Sofia Pro Regular"/>
          <w:lang w:val="de-DE"/>
        </w:rPr>
        <w:t xml:space="preserve">vom </w:t>
      </w:r>
      <w:r w:rsidR="00E96294" w:rsidRPr="0023743D">
        <w:rPr>
          <w:rFonts w:ascii="Sofia Pro Regular" w:hAnsi="Sofia Pro Regular"/>
          <w:color w:val="00B050"/>
          <w:lang w:val="de-DE"/>
        </w:rPr>
        <w:t>Pin</w:t>
      </w:r>
      <w:r w:rsidR="00E96294" w:rsidRPr="0023743D">
        <w:rPr>
          <w:rFonts w:ascii="Calibri" w:hAnsi="Calibri" w:cs="Calibri"/>
          <w:color w:val="00B050"/>
          <w:lang w:val="de-DE"/>
        </w:rPr>
        <w:t> </w:t>
      </w:r>
      <w:r w:rsidR="00E96294" w:rsidRPr="0023743D">
        <w:rPr>
          <w:rFonts w:ascii="Sofia Pro Regular" w:hAnsi="Sofia Pro Regular"/>
          <w:color w:val="00B050"/>
          <w:lang w:val="de-DE"/>
        </w:rPr>
        <w:t>13</w:t>
      </w:r>
      <w:r w:rsidR="00E96294" w:rsidRPr="0023743D">
        <w:rPr>
          <w:rFonts w:ascii="Sofia Pro Regular" w:hAnsi="Sofia Pro Regular"/>
          <w:color w:val="70AD47" w:themeColor="accent6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Strom „ausgegeben“ wird. </w:t>
      </w:r>
      <w:r w:rsidR="00CA4D1B">
        <w:rPr>
          <w:rFonts w:ascii="Sofia Pro Regular" w:hAnsi="Sofia Pro Regular"/>
          <w:lang w:val="de-DE"/>
        </w:rPr>
        <w:t xml:space="preserve">In der </w:t>
      </w:r>
      <w:proofErr w:type="spellStart"/>
      <w:r w:rsidR="00B15301" w:rsidRPr="0023743D">
        <w:rPr>
          <w:rFonts w:ascii="Consolas" w:hAnsi="Consolas" w:cs="Consolas"/>
          <w:lang w:val="de-DE"/>
        </w:rPr>
        <w:t>loop</w:t>
      </w:r>
      <w:proofErr w:type="spellEnd"/>
      <w:r w:rsidR="00B15301" w:rsidRPr="0023743D">
        <w:rPr>
          <w:rFonts w:ascii="Consolas" w:hAnsi="Consolas" w:cs="Consolas"/>
          <w:lang w:val="de-DE"/>
        </w:rPr>
        <w:t>()</w:t>
      </w:r>
      <w:r w:rsidR="00B15301">
        <w:rPr>
          <w:rFonts w:ascii="Sofia Pro Regular" w:hAnsi="Sofia Pro Regular"/>
          <w:lang w:val="de-DE"/>
        </w:rPr>
        <w:t>-Funktion ge</w:t>
      </w:r>
      <w:r w:rsidR="00740A0B">
        <w:rPr>
          <w:rFonts w:ascii="Sofia Pro Regular" w:hAnsi="Sofia Pro Regular"/>
          <w:lang w:val="de-DE"/>
        </w:rPr>
        <w:t xml:space="preserve">ht das Programm </w:t>
      </w:r>
      <w:r w:rsidR="00B15301">
        <w:rPr>
          <w:rFonts w:ascii="Sofia Pro Regular" w:hAnsi="Sofia Pro Regular"/>
          <w:lang w:val="de-DE"/>
        </w:rPr>
        <w:t xml:space="preserve">dann </w:t>
      </w:r>
      <w:r w:rsidR="00740A0B">
        <w:rPr>
          <w:rFonts w:ascii="Sofia Pro Regular" w:hAnsi="Sofia Pro Regular"/>
          <w:lang w:val="de-DE"/>
        </w:rPr>
        <w:t>richtig los</w:t>
      </w:r>
      <w:r w:rsidR="00300588">
        <w:rPr>
          <w:rFonts w:ascii="Sofia Pro Regular" w:hAnsi="Sofia Pro Regular"/>
          <w:lang w:val="de-DE"/>
        </w:rPr>
        <w:t>!</w:t>
      </w:r>
      <w:r w:rsidR="00160A16">
        <w:rPr>
          <w:rFonts w:ascii="Sofia Pro Regular" w:hAnsi="Sofia Pro Regular"/>
          <w:lang w:val="de-DE"/>
        </w:rPr>
        <w:t xml:space="preserve"> </w:t>
      </w:r>
      <w:r w:rsidR="00473DE7">
        <w:rPr>
          <w:rFonts w:ascii="Sofia Pro Regular" w:hAnsi="Sofia Pro Regular"/>
          <w:lang w:val="de-DE"/>
        </w:rPr>
        <w:t>D</w:t>
      </w:r>
      <w:r w:rsidR="00E41004">
        <w:rPr>
          <w:rFonts w:ascii="Sofia Pro Regular" w:hAnsi="Sofia Pro Regular"/>
          <w:lang w:val="de-DE"/>
        </w:rPr>
        <w:t>er Code in</w:t>
      </w:r>
      <w:r w:rsidR="00D60E62">
        <w:rPr>
          <w:rFonts w:ascii="Sofia Pro Regular" w:hAnsi="Sofia Pro Regular"/>
          <w:lang w:val="de-DE"/>
        </w:rPr>
        <w:t xml:space="preserve"> </w:t>
      </w:r>
      <w:r w:rsidR="00D60E62" w:rsidRPr="00160A16">
        <w:rPr>
          <w:rFonts w:ascii="Sofia Pro Regular" w:hAnsi="Sofia Pro Regular"/>
          <w:color w:val="5B9BD5" w:themeColor="accent1"/>
          <w:lang w:val="de-DE"/>
        </w:rPr>
        <w:t>Zeile 8</w:t>
      </w:r>
    </w:p>
    <w:p w14:paraId="5A2D4584" w14:textId="7B8B9CAF" w:rsidR="00F96D14" w:rsidRDefault="00160A16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CEF85" wp14:editId="7AC73FAA">
                <wp:simplePos x="0" y="0"/>
                <wp:positionH relativeFrom="column">
                  <wp:posOffset>602776</wp:posOffset>
                </wp:positionH>
                <wp:positionV relativeFrom="paragraph">
                  <wp:posOffset>180975</wp:posOffset>
                </wp:positionV>
                <wp:extent cx="199390" cy="266065"/>
                <wp:effectExtent l="19050" t="19050" r="10160" b="19685"/>
                <wp:wrapNone/>
                <wp:docPr id="301" name="Abgerundetes Rechtec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26606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6E8DC77" id="Abgerundetes Rechteck 301" o:spid="_x0000_s1026" style="position:absolute;margin-left:47.45pt;margin-top:14.25pt;width:15.7pt;height:20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" filled="f" strokecolor="#5b9bd5 [3204]" strokeweight="3pt">
                <v:stroke joinstyle="miter"/>
              </v:roundrect>
            </w:pict>
          </mc:Fallback>
        </mc:AlternateContent>
      </w:r>
      <w:r w:rsidR="004D7567">
        <w:rPr>
          <w:rFonts w:ascii="Sofia Pro Regular" w:hAnsi="Sofia Pro Regular"/>
          <w:lang w:val="de-DE"/>
        </w:rPr>
        <w:br/>
      </w:r>
      <w:r w:rsidR="00F96D14">
        <w:rPr>
          <w:noProof/>
          <w:lang w:eastAsia="de-AT"/>
        </w:rPr>
        <w:drawing>
          <wp:anchor distT="0" distB="0" distL="114300" distR="114300" simplePos="0" relativeHeight="251709440" behindDoc="1" locked="0" layoutInCell="1" allowOverlap="1" wp14:anchorId="40114AC4" wp14:editId="47087400">
            <wp:simplePos x="0" y="0"/>
            <wp:positionH relativeFrom="column">
              <wp:posOffset>362585</wp:posOffset>
            </wp:positionH>
            <wp:positionV relativeFrom="paragraph">
              <wp:posOffset>188595</wp:posOffset>
            </wp:positionV>
            <wp:extent cx="5760720" cy="23114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3B5">
        <w:rPr>
          <w:rStyle w:val="Kommentarzeichen"/>
        </w:rPr>
        <w:commentReference w:id="16"/>
      </w:r>
    </w:p>
    <w:p w14:paraId="78FC0174" w14:textId="1BC72FFA" w:rsidR="00614B77" w:rsidRPr="00213FFE" w:rsidRDefault="00D36085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bewirkt</w:t>
      </w:r>
      <w:r w:rsidR="00F842FF">
        <w:rPr>
          <w:rFonts w:ascii="Sofia Pro Regular" w:hAnsi="Sofia Pro Regular"/>
          <w:lang w:val="de-DE"/>
        </w:rPr>
        <w:t>,</w:t>
      </w:r>
      <w:r w:rsidR="00614B77" w:rsidRPr="00F842FF">
        <w:rPr>
          <w:rFonts w:ascii="Sofia Pro Regular" w:hAnsi="Sofia Pro Regular"/>
          <w:lang w:val="de-DE"/>
        </w:rPr>
        <w:t xml:space="preserve"> dass </w:t>
      </w:r>
      <w:r w:rsidR="00614B77" w:rsidRPr="00213FFE">
        <w:rPr>
          <w:rFonts w:ascii="Sofia Pro Regular" w:hAnsi="Sofia Pro Regular"/>
          <w:color w:val="00B050"/>
          <w:lang w:val="de-DE"/>
        </w:rPr>
        <w:t xml:space="preserve">Pin </w:t>
      </w:r>
      <w:r w:rsidR="00614B77" w:rsidRPr="00213FFE">
        <w:rPr>
          <w:rFonts w:ascii="Sofia Pro Regular" w:hAnsi="Sofia Pro Regular" w:cs="Consolas"/>
          <w:color w:val="00B050"/>
          <w:lang w:val="de-DE"/>
        </w:rPr>
        <w:t>13</w:t>
      </w:r>
      <w:r w:rsidR="00614B77" w:rsidRPr="00213FFE">
        <w:rPr>
          <w:rFonts w:ascii="Sofia Pro Regular" w:hAnsi="Sofia Pro Regular"/>
          <w:color w:val="00B050"/>
          <w:lang w:val="de-DE"/>
        </w:rPr>
        <w:t xml:space="preserve"> </w:t>
      </w:r>
      <w:r w:rsidR="00614B77" w:rsidRPr="00213FFE">
        <w:rPr>
          <w:rFonts w:ascii="Sofia Pro Regular" w:hAnsi="Sofia Pro Regular"/>
          <w:lang w:val="de-DE"/>
        </w:rPr>
        <w:t>(an den du die</w:t>
      </w:r>
      <w:r w:rsidR="008E6A21" w:rsidRPr="00213FFE">
        <w:rPr>
          <w:rFonts w:ascii="Sofia Pro Regular" w:hAnsi="Sofia Pro Regular"/>
          <w:lang w:val="de-DE"/>
        </w:rPr>
        <w:t xml:space="preserve"> LED angeschlossen hast) „eingeschaltet</w:t>
      </w:r>
      <w:r w:rsidR="00614B77" w:rsidRPr="00213FFE">
        <w:rPr>
          <w:rFonts w:ascii="Sofia Pro Regular" w:hAnsi="Sofia Pro Regular"/>
          <w:lang w:val="de-DE"/>
        </w:rPr>
        <w:t>“</w:t>
      </w:r>
      <w:r w:rsidR="004D7567" w:rsidRPr="00213FFE">
        <w:rPr>
          <w:rFonts w:ascii="Sofia Pro Regular" w:hAnsi="Sofia Pro Regular"/>
          <w:lang w:val="de-DE"/>
        </w:rPr>
        <w:t xml:space="preserve"> und mit Strom versorgt wird. D</w:t>
      </w:r>
      <w:r w:rsidR="00614B77" w:rsidRPr="00213FFE">
        <w:rPr>
          <w:rFonts w:ascii="Sofia Pro Regular" w:hAnsi="Sofia Pro Regular"/>
          <w:lang w:val="de-DE"/>
        </w:rPr>
        <w:t>ie LED leu</w:t>
      </w:r>
      <w:r w:rsidR="000F0C7B" w:rsidRPr="00213FFE">
        <w:rPr>
          <w:rFonts w:ascii="Sofia Pro Regular" w:hAnsi="Sofia Pro Regular"/>
          <w:lang w:val="de-DE"/>
        </w:rPr>
        <w:t>ch</w:t>
      </w:r>
      <w:r w:rsidR="004D7567" w:rsidRPr="00213FFE">
        <w:rPr>
          <w:rFonts w:ascii="Sofia Pro Regular" w:hAnsi="Sofia Pro Regular"/>
          <w:lang w:val="de-DE"/>
        </w:rPr>
        <w:t>tet! Der Befehl in der nächsten Zeile:</w:t>
      </w:r>
    </w:p>
    <w:p w14:paraId="78221D37" w14:textId="77777777" w:rsidR="004D7567" w:rsidRPr="00213FFE" w:rsidRDefault="004D7567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0BF2D954" w14:textId="3433419C" w:rsidR="004D7567" w:rsidRPr="00213FFE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  <w:r w:rsidRPr="00213FFE">
        <w:rPr>
          <w:noProof/>
          <w:lang w:eastAsia="de-AT"/>
        </w:rPr>
        <w:drawing>
          <wp:inline distT="0" distB="0" distL="0" distR="0" wp14:anchorId="255FE2DF" wp14:editId="2A56FDC4">
            <wp:extent cx="5760720" cy="22479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D1F8" w14:textId="77777777" w:rsidR="00F96D14" w:rsidRPr="00213FFE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</w:p>
    <w:p w14:paraId="08E0D3E8" w14:textId="55EC22C7" w:rsidR="001158DF" w:rsidRPr="00213FFE" w:rsidRDefault="004D7567" w:rsidP="001158DF">
      <w:pPr>
        <w:pStyle w:val="Listenabsatz"/>
        <w:spacing w:after="0" w:line="240" w:lineRule="auto"/>
        <w:ind w:left="567"/>
        <w:rPr>
          <w:rFonts w:ascii="Sofia Pro Regular" w:hAnsi="Sofia Pro Regular"/>
          <w:color w:val="5B9BD5" w:themeColor="accent1"/>
          <w:lang w:val="de-DE"/>
        </w:rPr>
      </w:pPr>
      <w:r w:rsidRPr="00213FFE">
        <w:rPr>
          <w:rFonts w:ascii="Sofia Pro Regular" w:hAnsi="Sofia Pro Regular"/>
          <w:lang w:val="de-DE"/>
        </w:rPr>
        <w:t>l</w:t>
      </w:r>
      <w:r w:rsidR="000F0C7B" w:rsidRPr="00213FFE">
        <w:rPr>
          <w:rFonts w:ascii="Sofia Pro Regular" w:hAnsi="Sofia Pro Regular"/>
          <w:lang w:val="de-DE"/>
        </w:rPr>
        <w:t xml:space="preserve">ässt den </w:t>
      </w:r>
      <w:proofErr w:type="spellStart"/>
      <w:r w:rsidR="000F0C7B" w:rsidRPr="00213FFE">
        <w:rPr>
          <w:rFonts w:ascii="Sofia Pro Regular" w:hAnsi="Sofia Pro Regular"/>
          <w:lang w:val="de-DE"/>
        </w:rPr>
        <w:t>Arduino</w:t>
      </w:r>
      <w:proofErr w:type="spellEnd"/>
      <w:r w:rsidR="000F0C7B" w:rsidRPr="00213FFE">
        <w:rPr>
          <w:rFonts w:ascii="Sofia Pro Regular" w:hAnsi="Sofia Pro Regular"/>
          <w:lang w:val="de-DE"/>
        </w:rPr>
        <w:t xml:space="preserve"> für 1000 </w:t>
      </w:r>
      <w:r w:rsidRPr="00213FFE">
        <w:rPr>
          <w:rFonts w:ascii="Sofia Pro Regular" w:hAnsi="Sofia Pro Regular"/>
          <w:lang w:val="de-DE"/>
        </w:rPr>
        <w:t>M</w:t>
      </w:r>
      <w:r w:rsidR="00515489" w:rsidRPr="00213FFE">
        <w:rPr>
          <w:rFonts w:ascii="Sofia Pro Regular" w:hAnsi="Sofia Pro Regular"/>
          <w:lang w:val="de-DE"/>
        </w:rPr>
        <w:t>illisekunden (</w:t>
      </w:r>
      <w:r w:rsidR="00D36085" w:rsidRPr="00213FFE">
        <w:rPr>
          <w:rFonts w:ascii="Sofia Pro Regular" w:hAnsi="Sofia Pro Regular"/>
          <w:lang w:val="de-DE"/>
        </w:rPr>
        <w:t>=</w:t>
      </w:r>
      <w:r w:rsidRPr="00213FFE">
        <w:rPr>
          <w:rFonts w:ascii="Sofia Pro Regular" w:hAnsi="Sofia Pro Regular"/>
          <w:lang w:val="de-DE"/>
        </w:rPr>
        <w:t xml:space="preserve"> </w:t>
      </w:r>
      <w:r w:rsidR="000F0C7B" w:rsidRPr="00213FFE">
        <w:rPr>
          <w:rFonts w:ascii="Sofia Pro Regular" w:hAnsi="Sofia Pro Regular"/>
          <w:lang w:val="de-DE"/>
        </w:rPr>
        <w:t>1 Sekunde) warten.</w:t>
      </w:r>
      <w:r w:rsidRPr="00213FFE">
        <w:rPr>
          <w:rFonts w:ascii="Sofia Pro Regular" w:hAnsi="Sofia Pro Regular"/>
          <w:lang w:val="de-DE"/>
        </w:rPr>
        <w:t xml:space="preserve"> Der </w:t>
      </w:r>
      <w:r w:rsidRPr="00213FFE">
        <w:rPr>
          <w:rFonts w:ascii="Sofia Pro Regular" w:hAnsi="Sofia Pro Regular"/>
          <w:color w:val="00B050"/>
          <w:lang w:val="de-DE"/>
        </w:rPr>
        <w:t xml:space="preserve">Pin </w:t>
      </w:r>
      <w:r w:rsidRPr="00213FFE">
        <w:rPr>
          <w:rFonts w:ascii="Sofia Pro Regular" w:hAnsi="Sofia Pro Regular" w:cs="Consolas"/>
          <w:color w:val="00B050"/>
          <w:lang w:val="de-DE"/>
        </w:rPr>
        <w:t>13</w:t>
      </w:r>
      <w:r w:rsidRPr="00213FFE">
        <w:rPr>
          <w:rFonts w:ascii="Consolas" w:hAnsi="Consolas" w:cs="Consolas"/>
          <w:color w:val="00B050"/>
          <w:lang w:val="de-DE"/>
        </w:rPr>
        <w:t xml:space="preserve"> </w:t>
      </w:r>
      <w:r w:rsidRPr="00213FFE">
        <w:rPr>
          <w:rFonts w:ascii="Sofia Pro Regular" w:hAnsi="Sofia Pro Regular"/>
          <w:lang w:val="de-DE"/>
        </w:rPr>
        <w:t>wird</w:t>
      </w:r>
      <w:r w:rsidR="0090762E">
        <w:rPr>
          <w:rFonts w:ascii="Sofia Pro Regular" w:hAnsi="Sofia Pro Regular"/>
          <w:lang w:val="de-DE"/>
        </w:rPr>
        <w:t xml:space="preserve"> in dieser Zeit</w:t>
      </w:r>
      <w:r w:rsidRPr="00213FFE">
        <w:rPr>
          <w:rFonts w:ascii="Sofia Pro Regular" w:hAnsi="Sofia Pro Regular"/>
          <w:lang w:val="de-DE"/>
        </w:rPr>
        <w:t xml:space="preserve"> weiter mit Strom versorgt</w:t>
      </w:r>
      <w:r w:rsidR="00515489" w:rsidRPr="00213FFE">
        <w:rPr>
          <w:rFonts w:ascii="Sofia Pro Regular" w:hAnsi="Sofia Pro Regular"/>
          <w:lang w:val="de-DE"/>
        </w:rPr>
        <w:t xml:space="preserve"> und die LED leuchtet</w:t>
      </w:r>
      <w:r w:rsidRPr="00213FFE">
        <w:rPr>
          <w:rFonts w:ascii="Sofia Pro Regular" w:hAnsi="Sofia Pro Regular"/>
          <w:lang w:val="de-DE"/>
        </w:rPr>
        <w:t>, sonst passiert nichts.</w:t>
      </w:r>
    </w:p>
    <w:p w14:paraId="6F61C827" w14:textId="77777777" w:rsidR="00F96D14" w:rsidRPr="00213FFE" w:rsidRDefault="00F96D14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322C30A8" w14:textId="792639E9" w:rsidR="000F0C7B" w:rsidRPr="00213FFE" w:rsidRDefault="00F96D14" w:rsidP="00F96D14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 w:rsidRPr="00213FFE">
        <w:rPr>
          <w:noProof/>
          <w:lang w:eastAsia="de-AT"/>
        </w:rPr>
        <w:drawing>
          <wp:inline distT="0" distB="0" distL="0" distR="0" wp14:anchorId="212C7748" wp14:editId="665212E8">
            <wp:extent cx="5760720" cy="2368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1A5" w14:textId="77777777" w:rsidR="004D7567" w:rsidRPr="00213FFE" w:rsidRDefault="004D7567" w:rsidP="004D7567">
      <w:pPr>
        <w:spacing w:after="0" w:line="240" w:lineRule="auto"/>
        <w:rPr>
          <w:rFonts w:ascii="Courier Std" w:hAnsi="Courier Std"/>
          <w:lang w:val="de-DE"/>
        </w:rPr>
      </w:pPr>
    </w:p>
    <w:p w14:paraId="396F24A1" w14:textId="1B613F1F" w:rsidR="000F0C7B" w:rsidRPr="004D7567" w:rsidRDefault="00300588" w:rsidP="004D7567">
      <w:pPr>
        <w:spacing w:after="0" w:line="240" w:lineRule="auto"/>
        <w:ind w:firstLine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Dieser Befehl s</w:t>
      </w:r>
      <w:r w:rsidR="004D7567" w:rsidRPr="00213FFE">
        <w:rPr>
          <w:rFonts w:ascii="Sofia Pro Regular" w:hAnsi="Sofia Pro Regular"/>
          <w:lang w:val="de-DE"/>
        </w:rPr>
        <w:t xml:space="preserve">chaltet den Strom auf </w:t>
      </w:r>
      <w:r w:rsidR="000F0C7B" w:rsidRPr="00213FFE">
        <w:rPr>
          <w:rFonts w:ascii="Sofia Pro Regular" w:hAnsi="Sofia Pro Regular"/>
          <w:color w:val="00B050"/>
          <w:lang w:val="de-DE"/>
        </w:rPr>
        <w:t xml:space="preserve">Pin </w:t>
      </w:r>
      <w:r w:rsidR="000F0C7B" w:rsidRPr="00213FFE">
        <w:rPr>
          <w:rFonts w:ascii="Sofia Pro Regular" w:hAnsi="Sofia Pro Regular" w:cs="Consolas"/>
          <w:color w:val="00B050"/>
          <w:lang w:val="de-DE"/>
        </w:rPr>
        <w:t>13</w:t>
      </w:r>
      <w:r w:rsidR="000F0C7B" w:rsidRPr="00213FFE">
        <w:rPr>
          <w:rFonts w:ascii="Sofia Pro Regular" w:hAnsi="Sofia Pro Regular"/>
          <w:color w:val="00B050"/>
          <w:lang w:val="de-DE"/>
        </w:rPr>
        <w:t xml:space="preserve"> </w:t>
      </w:r>
      <w:r w:rsidR="004D7567" w:rsidRPr="00213FFE">
        <w:rPr>
          <w:rFonts w:ascii="Sofia Pro Regular" w:hAnsi="Sofia Pro Regular"/>
          <w:lang w:val="de-DE"/>
        </w:rPr>
        <w:t>wieder</w:t>
      </w:r>
      <w:r w:rsidR="004D7567">
        <w:rPr>
          <w:rFonts w:ascii="Sofia Pro Regular" w:hAnsi="Sofia Pro Regular"/>
          <w:lang w:val="de-DE"/>
        </w:rPr>
        <w:t xml:space="preserve"> aus. D</w:t>
      </w:r>
      <w:r w:rsidR="000F0C7B" w:rsidRPr="004D7567">
        <w:rPr>
          <w:rFonts w:ascii="Sofia Pro Regular" w:hAnsi="Sofia Pro Regular"/>
          <w:lang w:val="de-DE"/>
        </w:rPr>
        <w:t>ie LED</w:t>
      </w:r>
      <w:r w:rsidR="008938E7">
        <w:rPr>
          <w:rFonts w:ascii="Sofia Pro Regular" w:hAnsi="Sofia Pro Regular"/>
          <w:lang w:val="de-DE"/>
        </w:rPr>
        <w:t xml:space="preserve"> leuchtet nicht mehr</w:t>
      </w:r>
      <w:r w:rsidR="000F0C7B" w:rsidRPr="004D7567">
        <w:rPr>
          <w:rFonts w:ascii="Sofia Pro Regular" w:hAnsi="Sofia Pro Regular"/>
          <w:lang w:val="de-DE"/>
        </w:rPr>
        <w:t>.</w:t>
      </w:r>
    </w:p>
    <w:p w14:paraId="195CFC7A" w14:textId="77777777" w:rsidR="00E41290" w:rsidRDefault="00E41290" w:rsidP="00F842FF">
      <w:pPr>
        <w:pStyle w:val="Listenabsatz"/>
        <w:spacing w:after="0" w:line="240" w:lineRule="auto"/>
        <w:ind w:left="567" w:hanging="425"/>
        <w:rPr>
          <w:rFonts w:ascii="Sofia Pro Regular" w:hAnsi="Sofia Pro Regular"/>
          <w:lang w:val="de-DE"/>
        </w:rPr>
      </w:pPr>
    </w:p>
    <w:p w14:paraId="79D72AA1" w14:textId="25590413" w:rsidR="00740A0B" w:rsidRDefault="003B29BD" w:rsidP="00740A0B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 w:rsidRPr="00740A0B">
        <w:rPr>
          <w:rFonts w:ascii="Sofia Pro Regular" w:hAnsi="Sofia Pro Regular"/>
          <w:lang w:val="de-DE"/>
        </w:rPr>
        <w:t xml:space="preserve">Jetzt ist es Zeit selbst zu programmieren! </w:t>
      </w:r>
      <w:r w:rsidR="000F0C7B" w:rsidRPr="00740A0B">
        <w:rPr>
          <w:rFonts w:ascii="Sofia Pro Regular" w:hAnsi="Sofia Pro Regular"/>
          <w:lang w:val="de-DE"/>
        </w:rPr>
        <w:t xml:space="preserve">Ändere die </w:t>
      </w:r>
      <w:r w:rsidRPr="00740A0B">
        <w:rPr>
          <w:rFonts w:ascii="Sofia Pro Regular" w:hAnsi="Sofia Pro Regular"/>
          <w:lang w:val="de-DE"/>
        </w:rPr>
        <w:t>Dauer der</w:t>
      </w:r>
      <w:r w:rsidR="006F418F" w:rsidRPr="00740A0B">
        <w:rPr>
          <w:rFonts w:ascii="Sofia Pro Regular" w:hAnsi="Sofia Pro Regular"/>
          <w:lang w:val="de-DE"/>
        </w:rPr>
        <w:t xml:space="preserve"> beiden</w:t>
      </w:r>
      <w:r w:rsidRPr="00740A0B">
        <w:rPr>
          <w:rFonts w:ascii="Sofia Pro Regular" w:hAnsi="Sofia Pro Regular"/>
          <w:lang w:val="de-DE"/>
        </w:rPr>
        <w:t xml:space="preserve"> </w:t>
      </w:r>
      <w:r w:rsidR="000F0C7B" w:rsidRPr="00740A0B">
        <w:rPr>
          <w:rFonts w:ascii="Sofia Pro Regular" w:hAnsi="Sofia Pro Regular"/>
          <w:lang w:val="de-DE"/>
        </w:rPr>
        <w:t xml:space="preserve">Wartezeiten von </w:t>
      </w:r>
      <w:proofErr w:type="spellStart"/>
      <w:r w:rsidR="00E76134" w:rsidRPr="00740A0B">
        <w:rPr>
          <w:rFonts w:ascii="Consolas" w:hAnsi="Consolas" w:cs="Consolas"/>
          <w:lang w:val="de-DE"/>
        </w:rPr>
        <w:t>delay</w:t>
      </w:r>
      <w:proofErr w:type="spellEnd"/>
      <w:r w:rsidR="00E76134" w:rsidRPr="00740A0B">
        <w:rPr>
          <w:rFonts w:ascii="Consolas" w:hAnsi="Consolas" w:cs="Consolas"/>
          <w:lang w:val="de-DE"/>
        </w:rPr>
        <w:t>(1000)</w:t>
      </w:r>
      <w:r w:rsidR="002B1E8C" w:rsidRPr="00740A0B">
        <w:rPr>
          <w:rFonts w:ascii="Consolas" w:hAnsi="Consolas" w:cs="Consolas"/>
          <w:lang w:val="de-DE"/>
        </w:rPr>
        <w:t xml:space="preserve"> </w:t>
      </w:r>
      <w:r w:rsidR="000F0C7B" w:rsidRPr="00740A0B">
        <w:rPr>
          <w:rFonts w:ascii="Sofia Pro Regular" w:hAnsi="Sofia Pro Regular"/>
          <w:lang w:val="de-DE"/>
        </w:rPr>
        <w:t xml:space="preserve">auf </w:t>
      </w:r>
      <w:proofErr w:type="spellStart"/>
      <w:r w:rsidR="00E41290" w:rsidRPr="00740A0B">
        <w:rPr>
          <w:rFonts w:ascii="Consolas" w:hAnsi="Consolas" w:cs="Consolas"/>
          <w:lang w:val="de-DE"/>
        </w:rPr>
        <w:t>delay</w:t>
      </w:r>
      <w:proofErr w:type="spellEnd"/>
      <w:r w:rsidR="00E41290" w:rsidRPr="00740A0B">
        <w:rPr>
          <w:rFonts w:ascii="Consolas" w:hAnsi="Consolas" w:cs="Consolas"/>
          <w:lang w:val="de-DE"/>
        </w:rPr>
        <w:t>(200)</w:t>
      </w:r>
      <w:r w:rsidRPr="00740A0B">
        <w:rPr>
          <w:rFonts w:ascii="Sofia Pro Regular" w:hAnsi="Sofia Pro Regular"/>
          <w:lang w:val="de-DE"/>
        </w:rPr>
        <w:t xml:space="preserve">. </w:t>
      </w:r>
      <w:r w:rsidR="000F0C7B" w:rsidRPr="00740A0B">
        <w:rPr>
          <w:rFonts w:ascii="Sofia Pro Regular" w:hAnsi="Sofia Pro Regular"/>
          <w:lang w:val="de-DE"/>
        </w:rPr>
        <w:t>Was Passiert?</w:t>
      </w:r>
      <w:r w:rsidR="00D33454" w:rsidRPr="00740A0B">
        <w:rPr>
          <w:rFonts w:ascii="Sofia Pro Regular" w:hAnsi="Sofia Pro Regular"/>
          <w:lang w:val="de-DE"/>
        </w:rPr>
        <w:t xml:space="preserve"> Probiere verschieden</w:t>
      </w:r>
      <w:r w:rsidR="00D233E4" w:rsidRPr="00740A0B">
        <w:rPr>
          <w:rFonts w:ascii="Sofia Pro Regular" w:hAnsi="Sofia Pro Regular"/>
          <w:lang w:val="de-DE"/>
        </w:rPr>
        <w:t>e</w:t>
      </w:r>
      <w:r w:rsidR="00D33454" w:rsidRPr="00740A0B">
        <w:rPr>
          <w:rFonts w:ascii="Sofia Pro Regular" w:hAnsi="Sofia Pro Regular"/>
          <w:lang w:val="de-DE"/>
        </w:rPr>
        <w:t xml:space="preserve"> Werte</w:t>
      </w:r>
      <w:r w:rsidR="00D233E4" w:rsidRPr="00740A0B">
        <w:rPr>
          <w:rFonts w:ascii="Sofia Pro Regular" w:hAnsi="Sofia Pro Regular"/>
          <w:lang w:val="de-DE"/>
        </w:rPr>
        <w:t xml:space="preserve"> aus</w:t>
      </w:r>
      <w:r w:rsidR="00BC5884" w:rsidRPr="00740A0B">
        <w:rPr>
          <w:rFonts w:ascii="Sofia Pro Regular" w:hAnsi="Sofia Pro Regular"/>
          <w:lang w:val="de-DE"/>
        </w:rPr>
        <w:t>!</w:t>
      </w:r>
    </w:p>
    <w:p w14:paraId="62FE1488" w14:textId="77777777" w:rsidR="00740A0B" w:rsidRPr="00111436" w:rsidRDefault="00740A0B" w:rsidP="00740A0B">
      <w:pPr>
        <w:pStyle w:val="Listenabsatz"/>
        <w:spacing w:after="0" w:line="240" w:lineRule="auto"/>
        <w:rPr>
          <w:rFonts w:ascii="Sofia Pro Regular" w:hAnsi="Sofia Pro Regular"/>
          <w:lang w:val="de-DE"/>
        </w:rPr>
      </w:pPr>
    </w:p>
    <w:p w14:paraId="6B2B3697" w14:textId="24E97E08" w:rsidR="003B29BD" w:rsidRPr="00111436" w:rsidRDefault="003B29BD" w:rsidP="00111436">
      <w:pPr>
        <w:pStyle w:val="Listenabsatz"/>
        <w:spacing w:after="0" w:line="360" w:lineRule="auto"/>
        <w:ind w:left="567"/>
        <w:rPr>
          <w:rFonts w:ascii="Sofia Pro Regular" w:hAnsi="Sofia Pro Regular"/>
          <w:sz w:val="14"/>
          <w:szCs w:val="14"/>
          <w:lang w:val="de-DE"/>
        </w:rPr>
      </w:pPr>
      <w:r w:rsidRPr="00111436">
        <w:rPr>
          <w:rFonts w:ascii="Consolas" w:hAnsi="Consolas" w:cs="Consolas"/>
          <w:noProof/>
          <w:sz w:val="14"/>
          <w:szCs w:val="14"/>
          <w:lang w:eastAsia="de-AT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1963AA1" wp14:editId="3992F527">
                <wp:simplePos x="0" y="0"/>
                <wp:positionH relativeFrom="margin">
                  <wp:posOffset>52705</wp:posOffset>
                </wp:positionH>
                <wp:positionV relativeFrom="paragraph">
                  <wp:posOffset>85090</wp:posOffset>
                </wp:positionV>
                <wp:extent cx="5924550" cy="283845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8384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044EBD0" id="Abgerundetes Rechteck 192" o:spid="_x0000_s1026" style="position:absolute;margin-left:4.15pt;margin-top:6.7pt;width:466.5pt;height:223.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535BAB3A" w14:textId="2844F751" w:rsidR="003B29BD" w:rsidRPr="00D32DD5" w:rsidRDefault="003B29BD" w:rsidP="003B29BD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r w:rsidRPr="00D32DD5">
        <w:rPr>
          <w:rFonts w:ascii="Helvetica" w:hAnsi="Helvetica"/>
          <w:noProof/>
          <w:color w:val="2458A1"/>
          <w:sz w:val="26"/>
          <w:szCs w:val="26"/>
          <w:lang w:eastAsia="de-AT"/>
        </w:rPr>
        <w:drawing>
          <wp:anchor distT="0" distB="0" distL="114300" distR="114300" simplePos="0" relativeHeight="251700224" behindDoc="0" locked="0" layoutInCell="1" allowOverlap="1" wp14:anchorId="717B5E72" wp14:editId="6918D898">
            <wp:simplePos x="0" y="0"/>
            <wp:positionH relativeFrom="margin">
              <wp:posOffset>4989195</wp:posOffset>
            </wp:positionH>
            <wp:positionV relativeFrom="paragraph">
              <wp:posOffset>51435</wp:posOffset>
            </wp:positionV>
            <wp:extent cx="771525" cy="771525"/>
            <wp:effectExtent l="0" t="0" r="9525" b="9525"/>
            <wp:wrapNone/>
            <wp:docPr id="298" name="Grafik 298" descr="H:\Museumspädagogik\techLAB\easy things to do\_Grafikvorlagen\emoji\thinking-face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DD5">
        <w:rPr>
          <w:rFonts w:ascii="Sofia Pro Black" w:hAnsi="Sofia Pro Black"/>
          <w:sz w:val="26"/>
          <w:szCs w:val="26"/>
          <w:lang w:val="de-DE"/>
        </w:rPr>
        <w:t>B</w:t>
      </w:r>
      <w:r w:rsidR="00D32DD5" w:rsidRPr="00D32DD5">
        <w:rPr>
          <w:rFonts w:ascii="Sofia Pro Black" w:hAnsi="Sofia Pro Black"/>
          <w:sz w:val="26"/>
          <w:szCs w:val="26"/>
          <w:lang w:val="de-DE"/>
        </w:rPr>
        <w:t>onus-</w:t>
      </w:r>
      <w:r w:rsidRPr="00D32DD5">
        <w:rPr>
          <w:rFonts w:ascii="Sofia Pro Black" w:hAnsi="Sofia Pro Black"/>
          <w:sz w:val="26"/>
          <w:szCs w:val="26"/>
          <w:lang w:val="de-DE"/>
        </w:rPr>
        <w:t>Level</w:t>
      </w:r>
      <w:r w:rsidR="00884582" w:rsidRPr="00D32DD5">
        <w:rPr>
          <w:rFonts w:ascii="Sofia Pro Black" w:hAnsi="Sofia Pro Black"/>
          <w:sz w:val="26"/>
          <w:szCs w:val="26"/>
          <w:lang w:val="de-DE"/>
        </w:rPr>
        <w:t>!</w:t>
      </w:r>
    </w:p>
    <w:p w14:paraId="7EC4C3E8" w14:textId="322A7876" w:rsidR="003B29BD" w:rsidRPr="0020339E" w:rsidRDefault="003B29BD" w:rsidP="003B29BD">
      <w:pPr>
        <w:spacing w:after="0"/>
        <w:jc w:val="center"/>
        <w:rPr>
          <w:rFonts w:ascii="Sofia Pro Black" w:hAnsi="Sofia Pro Black"/>
          <w:sz w:val="10"/>
          <w:szCs w:val="10"/>
          <w:lang w:val="de-DE"/>
        </w:rPr>
      </w:pPr>
    </w:p>
    <w:p w14:paraId="69798B4B" w14:textId="77777777" w:rsidR="00740A0B" w:rsidRPr="00B21359" w:rsidRDefault="003B29BD" w:rsidP="00740A0B">
      <w:pPr>
        <w:spacing w:after="0"/>
        <w:ind w:left="567"/>
        <w:rPr>
          <w:rFonts w:ascii="Sofia Pro Regular" w:hAnsi="Sofia Pro Regular"/>
          <w:sz w:val="14"/>
          <w:szCs w:val="14"/>
          <w:lang w:val="de-DE"/>
        </w:rPr>
      </w:pPr>
      <w:r>
        <w:rPr>
          <w:rFonts w:ascii="Sofia Pro Regular" w:hAnsi="Sofia Pro Regular"/>
          <w:lang w:val="de-DE"/>
        </w:rPr>
        <w:t xml:space="preserve">Mache folgenden Änderungen an deinem Schaltkreis </w:t>
      </w:r>
      <w:r w:rsidR="00D54C7A">
        <w:rPr>
          <w:rFonts w:ascii="Sofia Pro Regular" w:hAnsi="Sofia Pro Regular"/>
          <w:lang w:val="de-DE"/>
        </w:rPr>
        <w:t xml:space="preserve">und im </w:t>
      </w:r>
      <w:r w:rsidR="00D54C7A">
        <w:rPr>
          <w:rFonts w:ascii="Sofia Pro Regular" w:hAnsi="Sofia Pro Regular"/>
          <w:lang w:val="de-DE"/>
        </w:rPr>
        <w:br/>
        <w:t>Programm-Code (</w:t>
      </w:r>
      <w:r w:rsidR="00D54C7A" w:rsidRPr="00A4251C">
        <w:rPr>
          <w:rFonts w:ascii="Sofia Pro Regular" w:hAnsi="Sofia Pro Regular"/>
          <w:i/>
          <w:lang w:val="de-DE"/>
        </w:rPr>
        <w:t>vergiss nicht die Simulation zu stoppen/starten</w:t>
      </w:r>
      <w:r w:rsidR="00D54C7A">
        <w:rPr>
          <w:rFonts w:ascii="Sofia Pro Regular" w:hAnsi="Sofia Pro Regular"/>
          <w:lang w:val="de-DE"/>
        </w:rPr>
        <w:t>)</w:t>
      </w:r>
      <w:r>
        <w:rPr>
          <w:rFonts w:ascii="Sofia Pro Regular" w:hAnsi="Sofia Pro Regular"/>
          <w:lang w:val="de-DE"/>
        </w:rPr>
        <w:t>:</w:t>
      </w:r>
      <w:r w:rsidR="002B1E8C">
        <w:rPr>
          <w:rFonts w:ascii="Sofia Pro Regular" w:hAnsi="Sofia Pro Regular"/>
          <w:lang w:val="de-DE"/>
        </w:rPr>
        <w:br/>
      </w:r>
    </w:p>
    <w:p w14:paraId="64412B61" w14:textId="2DA67EB4" w:rsidR="003B29BD" w:rsidRPr="00B21359" w:rsidRDefault="003B29BD" w:rsidP="00B21359">
      <w:pPr>
        <w:pStyle w:val="Listenabsatz"/>
        <w:numPr>
          <w:ilvl w:val="0"/>
          <w:numId w:val="24"/>
        </w:numPr>
        <w:spacing w:after="0"/>
        <w:ind w:left="1276" w:hanging="425"/>
        <w:rPr>
          <w:rFonts w:ascii="Sofia Pro Black" w:hAnsi="Sofia Pro Black"/>
          <w:lang w:val="de-DE"/>
        </w:rPr>
      </w:pPr>
      <w:r w:rsidRPr="00B21359">
        <w:rPr>
          <w:rFonts w:ascii="Sofia Pro Regular" w:hAnsi="Sofia Pro Regular"/>
          <w:lang w:val="de-DE"/>
        </w:rPr>
        <w:t xml:space="preserve">Verbinde den Widerstand mit </w:t>
      </w:r>
      <w:r w:rsidRPr="00B21359">
        <w:rPr>
          <w:rFonts w:ascii="Sofia Pro Regular" w:hAnsi="Sofia Pro Regular"/>
          <w:color w:val="00B050"/>
          <w:lang w:val="de-DE"/>
        </w:rPr>
        <w:t xml:space="preserve">Pin 11 </w:t>
      </w:r>
      <w:r w:rsidRPr="00B21359">
        <w:rPr>
          <w:rFonts w:ascii="Sofia Pro Regular" w:hAnsi="Sofia Pro Regular"/>
          <w:lang w:val="de-DE"/>
        </w:rPr>
        <w:t xml:space="preserve">anstelle von </w:t>
      </w:r>
      <w:r w:rsidRPr="00B21359">
        <w:rPr>
          <w:rFonts w:ascii="Sofia Pro Regular" w:hAnsi="Sofia Pro Regular"/>
          <w:color w:val="00B050"/>
          <w:lang w:val="de-DE"/>
        </w:rPr>
        <w:t>Pin 13</w:t>
      </w:r>
      <w:r w:rsidRPr="00B21359">
        <w:rPr>
          <w:rFonts w:ascii="Sofia Pro Regular" w:hAnsi="Sofia Pro Regular"/>
          <w:lang w:val="de-DE"/>
        </w:rPr>
        <w:t>. Blinkt die LED, wenn du die Simulation startest?</w:t>
      </w:r>
    </w:p>
    <w:p w14:paraId="43049EAA" w14:textId="59983945" w:rsidR="00D54C7A" w:rsidRPr="007C0484" w:rsidRDefault="003B29BD" w:rsidP="00B21359">
      <w:pPr>
        <w:pStyle w:val="Listenabsatz"/>
        <w:numPr>
          <w:ilvl w:val="0"/>
          <w:numId w:val="24"/>
        </w:numPr>
        <w:spacing w:after="0"/>
        <w:ind w:left="1276" w:hanging="425"/>
        <w:rPr>
          <w:rFonts w:ascii="Sofia Pro Regular" w:hAnsi="Sofia Pro Regular"/>
          <w:i/>
          <w:lang w:val="de-DE"/>
        </w:rPr>
      </w:pPr>
      <w:r w:rsidRPr="003B29BD">
        <w:rPr>
          <w:rFonts w:ascii="Sofia Pro Regular" w:hAnsi="Sofia Pro Regular"/>
          <w:lang w:val="de-DE"/>
        </w:rPr>
        <w:t xml:space="preserve">Suche die </w:t>
      </w:r>
      <w:r>
        <w:rPr>
          <w:rFonts w:ascii="Sofia Pro Regular" w:hAnsi="Sofia Pro Regular"/>
          <w:lang w:val="de-DE"/>
        </w:rPr>
        <w:t xml:space="preserve">Stellen im Programmcode, die du ändern musst, um die LED wieder zum Blinken zu bekommen. Tipp: </w:t>
      </w:r>
      <w:r w:rsidRPr="007C0484">
        <w:rPr>
          <w:rFonts w:ascii="Sofia Pro Regular" w:hAnsi="Sofia Pro Regular"/>
          <w:i/>
          <w:lang w:val="de-DE"/>
        </w:rPr>
        <w:t xml:space="preserve">Du musst den Code an </w:t>
      </w:r>
      <w:r w:rsidR="006A7393">
        <w:rPr>
          <w:rFonts w:ascii="Sofia Pro Regular" w:hAnsi="Sofia Pro Regular"/>
          <w:i/>
          <w:lang w:val="de-DE"/>
        </w:rPr>
        <w:t>3</w:t>
      </w:r>
      <w:r w:rsidRPr="007C0484">
        <w:rPr>
          <w:rFonts w:ascii="Sofia Pro Regular" w:hAnsi="Sofia Pro Regular"/>
          <w:i/>
          <w:lang w:val="de-DE"/>
        </w:rPr>
        <w:t xml:space="preserve"> Stellen ändern</w:t>
      </w:r>
      <w:r w:rsidR="0023743D">
        <w:rPr>
          <w:rFonts w:ascii="Sofia Pro Regular" w:hAnsi="Sofia Pro Regular"/>
          <w:i/>
          <w:lang w:val="de-DE"/>
        </w:rPr>
        <w:t xml:space="preserve">: 1 x in der </w:t>
      </w:r>
      <w:proofErr w:type="spellStart"/>
      <w:r w:rsidR="0023743D" w:rsidRPr="0023743D">
        <w:rPr>
          <w:rFonts w:ascii="Consolas" w:hAnsi="Consolas" w:cs="Consolas"/>
          <w:i/>
          <w:lang w:val="de-DE"/>
        </w:rPr>
        <w:t>setup</w:t>
      </w:r>
      <w:proofErr w:type="spellEnd"/>
      <w:r w:rsidR="0023743D" w:rsidRPr="0023743D">
        <w:rPr>
          <w:rFonts w:ascii="Consolas" w:hAnsi="Consolas" w:cs="Consolas"/>
          <w:i/>
          <w:lang w:val="de-DE"/>
        </w:rPr>
        <w:t>()</w:t>
      </w:r>
      <w:r w:rsidR="0023743D">
        <w:rPr>
          <w:rFonts w:ascii="Sofia Pro Regular" w:hAnsi="Sofia Pro Regular"/>
          <w:i/>
          <w:lang w:val="de-DE"/>
        </w:rPr>
        <w:t xml:space="preserve">-Funktion und 2 x in der </w:t>
      </w:r>
      <w:proofErr w:type="spellStart"/>
      <w:r w:rsidR="0023743D" w:rsidRPr="0023743D">
        <w:rPr>
          <w:rFonts w:ascii="Consolas" w:hAnsi="Consolas" w:cs="Consolas"/>
          <w:i/>
          <w:lang w:val="de-DE"/>
        </w:rPr>
        <w:t>loop</w:t>
      </w:r>
      <w:proofErr w:type="spellEnd"/>
      <w:r w:rsidR="0023743D" w:rsidRPr="0023743D">
        <w:rPr>
          <w:rFonts w:ascii="Consolas" w:hAnsi="Consolas" w:cs="Consolas"/>
          <w:i/>
          <w:lang w:val="de-DE"/>
        </w:rPr>
        <w:t>()</w:t>
      </w:r>
      <w:r w:rsidR="0023743D">
        <w:rPr>
          <w:rFonts w:ascii="Sofia Pro Regular" w:hAnsi="Sofia Pro Regular"/>
          <w:i/>
          <w:lang w:val="de-DE"/>
        </w:rPr>
        <w:t>-Funktion</w:t>
      </w:r>
      <w:r w:rsidR="003F7629">
        <w:rPr>
          <w:rFonts w:ascii="Sofia Pro Regular" w:hAnsi="Sofia Pro Regular"/>
          <w:i/>
          <w:lang w:val="de-DE"/>
        </w:rPr>
        <w:t>.</w:t>
      </w:r>
      <w:r w:rsidR="00D54C7A" w:rsidRPr="007C0484">
        <w:rPr>
          <w:rFonts w:ascii="Sofia Pro Regular" w:hAnsi="Sofia Pro Regular"/>
          <w:i/>
          <w:lang w:val="de-DE"/>
        </w:rPr>
        <w:t xml:space="preserve"> </w:t>
      </w:r>
    </w:p>
    <w:p w14:paraId="306C6E21" w14:textId="2575ECFD" w:rsidR="00D54C7A" w:rsidRPr="00A4251C" w:rsidRDefault="00740A0B" w:rsidP="00A4251C">
      <w:pPr>
        <w:pStyle w:val="Listenabsatz"/>
        <w:numPr>
          <w:ilvl w:val="0"/>
          <w:numId w:val="24"/>
        </w:numPr>
        <w:spacing w:after="0" w:line="240" w:lineRule="auto"/>
        <w:ind w:left="1276" w:hanging="425"/>
        <w:rPr>
          <w:rFonts w:ascii="Sofia Pro Regular" w:hAnsi="Sofia Pro Regular"/>
          <w:sz w:val="14"/>
          <w:szCs w:val="14"/>
          <w:lang w:val="de-DE"/>
        </w:rPr>
      </w:pPr>
      <w:r>
        <w:rPr>
          <w:rFonts w:ascii="Sofia Pro Regular" w:hAnsi="Sofia Pro Regular"/>
          <w:lang w:val="de-DE"/>
        </w:rPr>
        <w:t>Versuche 2 LEDs anzuschließen und sie abwechselnd blinken zu lassen!</w:t>
      </w:r>
      <w:r w:rsidR="00A4251C">
        <w:rPr>
          <w:rFonts w:ascii="Sofia Pro Regular" w:hAnsi="Sofia Pro Regular"/>
          <w:lang w:val="de-DE"/>
        </w:rPr>
        <w:br/>
      </w:r>
    </w:p>
    <w:p w14:paraId="6890587C" w14:textId="04A5C63A" w:rsidR="004F22C9" w:rsidRPr="004F22C9" w:rsidRDefault="004F22C9" w:rsidP="004F22C9">
      <w:pPr>
        <w:spacing w:after="0" w:line="360" w:lineRule="auto"/>
        <w:ind w:firstLine="567"/>
        <w:rPr>
          <w:rFonts w:ascii="Sofia Pro Regular" w:hAnsi="Sofia Pro Regular"/>
          <w:lang w:val="de-DE"/>
        </w:rPr>
      </w:pPr>
      <w:r w:rsidRPr="004F22C9">
        <w:rPr>
          <w:rFonts w:ascii="Sofia Pro Regular" w:hAnsi="Sofia Pro Regular"/>
          <w:lang w:val="de-DE"/>
        </w:rPr>
        <w:t xml:space="preserve">Tipp: </w:t>
      </w:r>
      <w:r w:rsidRPr="004F22C9">
        <w:rPr>
          <w:rFonts w:ascii="Sofia Pro Regular" w:hAnsi="Sofia Pro Regular"/>
          <w:i/>
          <w:lang w:val="de-DE"/>
        </w:rPr>
        <w:t xml:space="preserve">Klicke oben rechts auf </w:t>
      </w:r>
      <w:r w:rsidRPr="0020339E">
        <w:rPr>
          <w:noProof/>
          <w:position w:val="-16"/>
          <w:lang w:eastAsia="de-AT"/>
        </w:rPr>
        <w:drawing>
          <wp:inline distT="0" distB="0" distL="0" distR="0" wp14:anchorId="049F8BC1" wp14:editId="77C12481">
            <wp:extent cx="687689" cy="286916"/>
            <wp:effectExtent l="0" t="0" r="0" b="0"/>
            <wp:docPr id="296" name="Grafik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P_Tinkercad_Circuits\gfx\cod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89" cy="2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i/>
          <w:lang w:val="de-DE"/>
        </w:rPr>
        <w:t>,</w:t>
      </w:r>
      <w:r w:rsidRPr="004F22C9">
        <w:rPr>
          <w:rFonts w:ascii="Sofia Pro Regular" w:hAnsi="Sofia Pro Regular"/>
          <w:i/>
          <w:lang w:val="de-DE"/>
        </w:rPr>
        <w:t xml:space="preserve"> um wieder in den „</w:t>
      </w:r>
      <w:proofErr w:type="spellStart"/>
      <w:r w:rsidRPr="004F22C9">
        <w:rPr>
          <w:rFonts w:ascii="Sofia Pro Regular" w:hAnsi="Sofia Pro Regular"/>
          <w:i/>
          <w:lang w:val="de-DE"/>
        </w:rPr>
        <w:t>Baumodus</w:t>
      </w:r>
      <w:proofErr w:type="spellEnd"/>
      <w:r w:rsidRPr="004F22C9">
        <w:rPr>
          <w:rFonts w:ascii="Sofia Pro Regular" w:hAnsi="Sofia Pro Regular"/>
          <w:i/>
          <w:lang w:val="de-DE"/>
        </w:rPr>
        <w:t>“ zu kommen.</w:t>
      </w:r>
      <w:r w:rsidRPr="004F22C9">
        <w:rPr>
          <w:rFonts w:ascii="Sofia Pro Regular" w:hAnsi="Sofia Pro Regular"/>
          <w:lang w:val="de-DE"/>
        </w:rPr>
        <w:t xml:space="preserve"> </w:t>
      </w:r>
    </w:p>
    <w:p w14:paraId="50593BF2" w14:textId="77777777" w:rsidR="0020339E" w:rsidRPr="004F22C9" w:rsidRDefault="0020339E" w:rsidP="0020339E">
      <w:pPr>
        <w:spacing w:after="0"/>
        <w:ind w:left="567"/>
        <w:rPr>
          <w:rFonts w:ascii="Sofia Pro Regular" w:hAnsi="Sofia Pro Regular"/>
          <w:sz w:val="26"/>
          <w:szCs w:val="26"/>
          <w:lang w:val="de-DE"/>
        </w:rPr>
      </w:pPr>
    </w:p>
    <w:p w14:paraId="3471A5B9" w14:textId="09B919CF" w:rsidR="00197D61" w:rsidRPr="00F96D14" w:rsidRDefault="00197D61" w:rsidP="003F7629">
      <w:pPr>
        <w:spacing w:after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haben wir „echte“ </w:t>
      </w:r>
      <w:proofErr w:type="spellStart"/>
      <w:r>
        <w:rPr>
          <w:rFonts w:ascii="Sofia Pro Regular" w:hAnsi="Sofia Pro Regular" w:cstheme="minorHAnsi"/>
          <w:lang w:val="de-DE"/>
        </w:rPr>
        <w:t>Arduinos</w:t>
      </w:r>
      <w:proofErr w:type="spellEnd"/>
      <w:r>
        <w:rPr>
          <w:rFonts w:ascii="Sofia Pro Regular" w:hAnsi="Sofia Pro Regular" w:cstheme="minorHAnsi"/>
          <w:lang w:val="de-DE"/>
        </w:rPr>
        <w:t xml:space="preserve"> u</w:t>
      </w:r>
      <w:r w:rsidR="009E7B66">
        <w:rPr>
          <w:rFonts w:ascii="Sofia Pro Regular" w:hAnsi="Sofia Pro Regular" w:cstheme="minorHAnsi"/>
          <w:lang w:val="de-DE"/>
        </w:rPr>
        <w:t>nd viele elektronische Bauteile</w:t>
      </w:r>
      <w:r w:rsidR="00F05FE4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mit denen du experimentieren kannst! Im techLAB gibt es aber noch viel mehr spannende Technologien zu entdecken.</w:t>
      </w:r>
      <w:r w:rsidR="008203B5">
        <w:rPr>
          <w:rFonts w:ascii="Sofia Pro Regular" w:hAnsi="Sofia Pro Regular" w:cstheme="minorHAnsi"/>
          <w:lang w:val="de-DE"/>
        </w:rPr>
        <w:t xml:space="preserve"> Arbeite mit 3D-Drucker, Laser Cutter</w:t>
      </w:r>
      <w:r w:rsidR="00F05FE4">
        <w:rPr>
          <w:rFonts w:ascii="Sofia Pro Regular" w:hAnsi="Sofia Pro Regular" w:cstheme="minorHAnsi"/>
          <w:lang w:val="de-DE"/>
        </w:rPr>
        <w:t>, Stickmaschine</w:t>
      </w:r>
      <w:r>
        <w:rPr>
          <w:rFonts w:ascii="Sofia Pro Regular" w:hAnsi="Sofia Pro Regular" w:cstheme="minorHAnsi"/>
          <w:lang w:val="de-DE"/>
        </w:rPr>
        <w:t xml:space="preserve"> und mehr im </w:t>
      </w:r>
      <w:r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917ECA">
        <w:rPr>
          <w:rFonts w:ascii="Sofia Pro Regular" w:hAnsi="Sofia Pro Regular" w:cstheme="minorHAnsi"/>
          <w:lang w:val="de-DE"/>
        </w:rPr>
        <w:t>!</w:t>
      </w:r>
      <w:r>
        <w:rPr>
          <w:rFonts w:ascii="Sofia Pro Regular" w:hAnsi="Sofia Pro Regular" w:cstheme="minorHAnsi"/>
          <w:lang w:val="de-DE"/>
        </w:rPr>
        <w:t xml:space="preserve"> Die Öffnungszeiten des techLAB findest du </w:t>
      </w:r>
      <w:hyperlink r:id="rId40" w:history="1">
        <w:r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3F7629">
        <w:rPr>
          <w:rFonts w:ascii="Sofia Pro Regular" w:hAnsi="Sofia Pro Regular" w:cstheme="minorHAnsi"/>
          <w:lang w:val="de-DE"/>
        </w:rPr>
        <w:t>.</w:t>
      </w:r>
      <w:r w:rsidR="003F7629">
        <w:rPr>
          <w:rFonts w:ascii="Sofia Pro Regular" w:hAnsi="Sofia Pro Regular" w:cstheme="minorHAnsi"/>
          <w:lang w:val="de-DE"/>
        </w:rPr>
        <w:br/>
      </w:r>
      <w:r w:rsidR="0093704C">
        <w:rPr>
          <w:rFonts w:ascii="Sofia Pro Regular" w:hAnsi="Sofia Pro Regular" w:cstheme="minorHAnsi"/>
          <w:lang w:val="de-DE"/>
        </w:rPr>
        <w:t xml:space="preserve">Der Eintritt ins Museum ist unter </w:t>
      </w:r>
      <w:r>
        <w:rPr>
          <w:rFonts w:ascii="Sofia Pro Regular" w:hAnsi="Sofia Pro Regular" w:cstheme="minorHAnsi"/>
          <w:lang w:val="de-DE"/>
        </w:rPr>
        <w:t xml:space="preserve">19 Jahren gratis! </w:t>
      </w:r>
      <w:r>
        <w:rPr>
          <w:rFonts w:ascii="Sofia Pro Regular" w:hAnsi="Sofia Pro Regular" w:cstheme="minorHAnsi"/>
          <w:lang w:val="de-DE"/>
        </w:rPr>
        <w:br/>
      </w:r>
      <w:r>
        <w:rPr>
          <w:rFonts w:ascii="Sofia Pro Regular" w:hAnsi="Sofia Pro Regular" w:cstheme="minorHAnsi"/>
          <w:lang w:val="de-DE"/>
        </w:rPr>
        <w:br/>
      </w:r>
      <w:r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197D61" w:rsidRPr="00F96D14" w:rsidSect="00FE68FE"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lli Fabienke" w:date="2020-05-20T16:34:00Z" w:initials="WF">
    <w:p w14:paraId="4EC8BE70" w14:textId="77777777" w:rsidR="00F51423" w:rsidRDefault="00F51423" w:rsidP="00AE4C31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 xml:space="preserve">Das Bild hab ich </w:t>
      </w:r>
      <w:proofErr w:type="spellStart"/>
      <w:r>
        <w:t>gecropped</w:t>
      </w:r>
      <w:proofErr w:type="spellEnd"/>
      <w:r>
        <w:t xml:space="preserve">, damit man die Anschlüsse besser sieht. Der gesamte </w:t>
      </w:r>
      <w:proofErr w:type="spellStart"/>
      <w:r>
        <w:t>Arduino</w:t>
      </w:r>
      <w:proofErr w:type="spellEnd"/>
      <w:r>
        <w:t xml:space="preserve"> ist dann eh unten nochmal abgebildet</w:t>
      </w:r>
    </w:p>
    <w:p w14:paraId="4BFA66AC" w14:textId="6041B331" w:rsidR="00F51423" w:rsidRDefault="00F51423">
      <w:pPr>
        <w:pStyle w:val="Kommentartext"/>
      </w:pPr>
    </w:p>
  </w:comment>
  <w:comment w:id="2" w:author="Klemens Kohlweis" w:date="2020-05-11T20:57:00Z" w:initials="KK">
    <w:p w14:paraId="242BEA5D" w14:textId="35BDC824" w:rsidR="00F51423" w:rsidRDefault="00F51423">
      <w:pPr>
        <w:pStyle w:val="Kommentartext"/>
      </w:pPr>
      <w:r>
        <w:rPr>
          <w:rStyle w:val="Kommentarzeichen"/>
        </w:rPr>
        <w:annotationRef/>
      </w:r>
      <w:r>
        <w:t xml:space="preserve">Ich frage mich ob ein </w:t>
      </w:r>
      <w:proofErr w:type="spellStart"/>
      <w:r>
        <w:t>exkurs</w:t>
      </w:r>
      <w:proofErr w:type="spellEnd"/>
      <w:r>
        <w:t xml:space="preserve"> darüber was GND=</w:t>
      </w:r>
      <w:proofErr w:type="spellStart"/>
      <w:r>
        <w:t>ground</w:t>
      </w:r>
      <w:proofErr w:type="spellEnd"/>
      <w:r>
        <w:t>=</w:t>
      </w:r>
      <w:proofErr w:type="spellStart"/>
      <w:r>
        <w:t>masse</w:t>
      </w:r>
      <w:proofErr w:type="spellEnd"/>
      <w:r>
        <w:t xml:space="preserve"> ist </w:t>
      </w:r>
      <w:proofErr w:type="spellStart"/>
      <w:r>
        <w:t>vs</w:t>
      </w:r>
      <w:proofErr w:type="spellEnd"/>
      <w:r>
        <w:t xml:space="preserve"> dem minus der </w:t>
      </w:r>
      <w:proofErr w:type="spellStart"/>
      <w:r>
        <w:t>batterie</w:t>
      </w:r>
      <w:proofErr w:type="spellEnd"/>
      <w:r>
        <w:t xml:space="preserve"> das letzte </w:t>
      </w:r>
      <w:proofErr w:type="spellStart"/>
      <w:r>
        <w:t>mal</w:t>
      </w:r>
      <w:proofErr w:type="spellEnd"/>
      <w:r>
        <w:t xml:space="preserve"> zu ausschweifend wird…</w:t>
      </w:r>
    </w:p>
  </w:comment>
  <w:comment w:id="3" w:author="Willi Fabienke" w:date="2020-05-20T16:35:00Z" w:initials="WF">
    <w:p w14:paraId="383173AF" w14:textId="2005AE24" w:rsidR="00F51423" w:rsidRDefault="00F51423">
      <w:pPr>
        <w:pStyle w:val="Kommentartext"/>
      </w:pPr>
      <w:r>
        <w:rPr>
          <w:rStyle w:val="Kommentarzeichen"/>
        </w:rPr>
        <w:annotationRef/>
      </w:r>
      <w:r>
        <w:t xml:space="preserve">Ich glaub auch – vielleicht kann man im nächsten Level genauer erklären wie der Strom (technisch) fließt. </w:t>
      </w:r>
    </w:p>
  </w:comment>
  <w:comment w:id="4" w:author="Willi Fabienke" w:date="2020-05-20T13:50:00Z" w:initials="WF">
    <w:p w14:paraId="084B0403" w14:textId="18A8F24D" w:rsidR="00F51423" w:rsidRDefault="00F51423">
      <w:pPr>
        <w:pStyle w:val="Kommentartext"/>
      </w:pPr>
      <w:r>
        <w:rPr>
          <w:rStyle w:val="Kommentarzeichen"/>
        </w:rPr>
        <w:annotationRef/>
      </w:r>
      <w:r>
        <w:t>Sensordaten -&gt; Sensormessungen</w:t>
      </w:r>
      <w:r>
        <w:br/>
      </w:r>
      <w:r>
        <w:br/>
        <w:t xml:space="preserve">Ich glaub Sensordaten könnte etwas zu abstrakt sein. </w:t>
      </w:r>
    </w:p>
  </w:comment>
  <w:comment w:id="5" w:author="Christopher Roither" w:date="2020-05-20T14:02:00Z" w:initials="CR">
    <w:p w14:paraId="4E30AD6A" w14:textId="38EB34E2" w:rsidR="00F51423" w:rsidRDefault="00F51423">
      <w:pPr>
        <w:pStyle w:val="Kommentartext"/>
      </w:pPr>
      <w:r>
        <w:rPr>
          <w:rStyle w:val="Kommentarzeichen"/>
        </w:rPr>
        <w:annotationRef/>
      </w:r>
      <w:proofErr w:type="spellStart"/>
      <w:r>
        <w:t>Wüde</w:t>
      </w:r>
      <w:proofErr w:type="spellEnd"/>
      <w:r>
        <w:t xml:space="preserve"> ich auch am Board maskieren</w:t>
      </w:r>
    </w:p>
  </w:comment>
  <w:comment w:id="6" w:author="Willi Fabienke" w:date="2020-05-20T13:51:00Z" w:initials="WF">
    <w:p w14:paraId="63C8A9BD" w14:textId="26A132C5" w:rsidR="00F51423" w:rsidRDefault="00F51423">
      <w:pPr>
        <w:pStyle w:val="Kommentartext"/>
      </w:pPr>
      <w:r>
        <w:rPr>
          <w:rStyle w:val="Kommentarzeichen"/>
        </w:rPr>
        <w:annotationRef/>
      </w:r>
      <w:r>
        <w:t>Weiter unten wird der Begriff „Pins“ verwendet, darum hab ich ihn hier eingeführt.</w:t>
      </w:r>
    </w:p>
  </w:comment>
  <w:comment w:id="7" w:author="Willi Fabienke" w:date="2020-06-03T19:19:00Z" w:initials="WF">
    <w:p w14:paraId="2DD6B888" w14:textId="26838A67" w:rsidR="00F51423" w:rsidRDefault="00F51423">
      <w:pPr>
        <w:pStyle w:val="Kommentartext"/>
      </w:pPr>
      <w:r>
        <w:rPr>
          <w:rStyle w:val="Kommentarzeichen"/>
        </w:rPr>
        <w:annotationRef/>
      </w:r>
      <w:r>
        <w:t>Roboter-Armee -&gt; Aufräum-Roboter</w:t>
      </w:r>
    </w:p>
  </w:comment>
  <w:comment w:id="8" w:author="Klemens Kohlweis" w:date="2020-06-06T15:58:00Z" w:initials="KK">
    <w:p w14:paraId="6C393822" w14:textId="3684B5A8" w:rsidR="00E85131" w:rsidRDefault="00E85131">
      <w:pPr>
        <w:pStyle w:val="Kommentartext"/>
      </w:pPr>
      <w:r>
        <w:rPr>
          <w:rStyle w:val="Kommentarzeichen"/>
        </w:rPr>
        <w:annotationRef/>
      </w:r>
      <w:r>
        <w:t xml:space="preserve">Naja ok, dachte mit ein wenig Größenwahn kann man </w:t>
      </w:r>
      <w:proofErr w:type="spellStart"/>
      <w:r>
        <w:t>kinder</w:t>
      </w:r>
      <w:proofErr w:type="spellEnd"/>
      <w:r>
        <w:t xml:space="preserve"> locken.</w:t>
      </w:r>
    </w:p>
  </w:comment>
  <w:comment w:id="9" w:author="Willi Fabienke" w:date="2020-05-20T13:51:00Z" w:initials="WF">
    <w:p w14:paraId="42C8CC40" w14:textId="05462438" w:rsidR="00F51423" w:rsidRDefault="00F51423">
      <w:pPr>
        <w:pStyle w:val="Kommentartext"/>
      </w:pPr>
      <w:r>
        <w:rPr>
          <w:rStyle w:val="Kommentarzeichen"/>
        </w:rPr>
        <w:annotationRef/>
      </w:r>
      <w:r>
        <w:t xml:space="preserve">Hier hab ich etwas rumgepfuscht. Wirklich gut </w:t>
      </w:r>
      <w:proofErr w:type="spellStart"/>
      <w:r>
        <w:t>gefällts</w:t>
      </w:r>
      <w:proofErr w:type="spellEnd"/>
      <w:r>
        <w:t xml:space="preserve"> mir aber auch noch nicht.</w:t>
      </w:r>
    </w:p>
  </w:comment>
  <w:comment w:id="10" w:author="Theresa Unger" w:date="2020-07-21T14:07:00Z" w:initials="TU">
    <w:p w14:paraId="5A9FAA80" w14:textId="00B6767A" w:rsidR="00F9132F" w:rsidRDefault="00F9132F">
      <w:pPr>
        <w:pStyle w:val="Kommentartext"/>
      </w:pPr>
      <w:r>
        <w:rPr>
          <w:rStyle w:val="Kommentarzeichen"/>
        </w:rPr>
        <w:annotationRef/>
      </w:r>
      <w:r>
        <w:t xml:space="preserve">Den Gedanken find ich gut, aber so als Zwischenfrage, die auch keine gelbe Info-Box hat, ein </w:t>
      </w:r>
      <w:proofErr w:type="spellStart"/>
      <w:r>
        <w:t>bissi</w:t>
      </w:r>
      <w:proofErr w:type="spellEnd"/>
      <w:r>
        <w:t xml:space="preserve"> out-</w:t>
      </w:r>
      <w:proofErr w:type="spellStart"/>
      <w:r>
        <w:t>of</w:t>
      </w:r>
      <w:proofErr w:type="spellEnd"/>
      <w:r>
        <w:t>-Kontext.</w:t>
      </w:r>
      <w:r>
        <w:br/>
      </w:r>
      <w:proofErr w:type="spellStart"/>
      <w:r>
        <w:t>Vlt</w:t>
      </w:r>
      <w:proofErr w:type="spellEnd"/>
      <w:r>
        <w:t xml:space="preserve"> müsste man dann in der Struktur eine Unterteilung sichtbar machen in „Elektrotechnik“ und „Programm-Code“</w:t>
      </w:r>
    </w:p>
  </w:comment>
  <w:comment w:id="11" w:author="Christopher Roither" w:date="2020-05-20T14:07:00Z" w:initials="CR">
    <w:p w14:paraId="2B62B626" w14:textId="109AEB41" w:rsidR="00F51423" w:rsidRDefault="00F51423">
      <w:pPr>
        <w:pStyle w:val="Kommentartext"/>
      </w:pPr>
      <w:r>
        <w:rPr>
          <w:rStyle w:val="Kommentarzeichen"/>
        </w:rPr>
        <w:annotationRef/>
      </w:r>
      <w:r>
        <w:t>Findet man das?</w:t>
      </w:r>
    </w:p>
    <w:p w14:paraId="223FE4EC" w14:textId="77777777" w:rsidR="00F51423" w:rsidRDefault="00F51423">
      <w:pPr>
        <w:pStyle w:val="Kommentartext"/>
      </w:pPr>
    </w:p>
  </w:comment>
  <w:comment w:id="12" w:author="Willi Fabienke" w:date="2020-05-20T13:53:00Z" w:initials="WF">
    <w:p w14:paraId="79597332" w14:textId="03150925" w:rsidR="00F51423" w:rsidRDefault="00F51423">
      <w:pPr>
        <w:pStyle w:val="Kommentartext"/>
      </w:pPr>
      <w:r>
        <w:rPr>
          <w:rStyle w:val="Kommentarzeichen"/>
        </w:rPr>
        <w:annotationRef/>
      </w:r>
      <w:r>
        <w:t>Bisschen erzählerischer formuliert. Was meinst du?</w:t>
      </w:r>
    </w:p>
  </w:comment>
  <w:comment w:id="13" w:author="Klemens Kohlweis [2]" w:date="2020-05-13T16:38:00Z" w:initials="KK">
    <w:p w14:paraId="69DC3DEC" w14:textId="0613000B" w:rsidR="00F51423" w:rsidRDefault="00F51423">
      <w:pPr>
        <w:pStyle w:val="Kommentartext"/>
      </w:pPr>
      <w:r>
        <w:rPr>
          <w:rStyle w:val="Kommentarzeichen"/>
        </w:rPr>
        <w:annotationRef/>
      </w:r>
      <w:r>
        <w:t xml:space="preserve">Vermutlich eine gute </w:t>
      </w:r>
      <w:proofErr w:type="spellStart"/>
      <w:r>
        <w:t>idee</w:t>
      </w:r>
      <w:proofErr w:type="spellEnd"/>
      <w:r>
        <w:t xml:space="preserve"> code-</w:t>
      </w:r>
      <w:proofErr w:type="spellStart"/>
      <w:r>
        <w:t>snippets</w:t>
      </w:r>
      <w:proofErr w:type="spellEnd"/>
      <w:r>
        <w:t xml:space="preserve"> in einer </w:t>
      </w:r>
      <w:proofErr w:type="spellStart"/>
      <w:r>
        <w:t>monotype</w:t>
      </w:r>
      <w:proofErr w:type="spellEnd"/>
      <w:r>
        <w:t>-schrift zu schreiben….</w:t>
      </w:r>
    </w:p>
    <w:p w14:paraId="21F55A00" w14:textId="77777777" w:rsidR="00F51423" w:rsidRDefault="00F51423">
      <w:pPr>
        <w:pStyle w:val="Kommentartext"/>
      </w:pPr>
    </w:p>
  </w:comment>
  <w:comment w:id="14" w:author="Willi Fabienke" w:date="2020-05-20T13:10:00Z" w:initials="WF">
    <w:p w14:paraId="5D593BF2" w14:textId="0375246B" w:rsidR="00F51423" w:rsidRDefault="00F51423">
      <w:pPr>
        <w:pStyle w:val="Kommentartext"/>
      </w:pPr>
      <w:r>
        <w:rPr>
          <w:rStyle w:val="Kommentarzeichen"/>
        </w:rPr>
        <w:annotationRef/>
      </w:r>
      <w:r>
        <w:t xml:space="preserve">Das sehe ich auch so! Ich weiß zwar nicht genau warum, aber ich hab alle </w:t>
      </w:r>
      <w:proofErr w:type="spellStart"/>
      <w:r>
        <w:t>Snippets</w:t>
      </w:r>
      <w:proofErr w:type="spellEnd"/>
      <w:r>
        <w:t xml:space="preserve"> neu in „Consolas“ formatiert. Courier hat mir eigentlich besser gefallen. </w:t>
      </w:r>
    </w:p>
  </w:comment>
  <w:comment w:id="15" w:author="Klemens Kohlweis" w:date="2020-06-06T16:02:00Z" w:initials="KK">
    <w:p w14:paraId="1C39D1B0" w14:textId="04C1494C" w:rsidR="00E85131" w:rsidRDefault="00E85131">
      <w:pPr>
        <w:pStyle w:val="Kommentartext"/>
      </w:pPr>
      <w:r>
        <w:rPr>
          <w:rStyle w:val="Kommentarzeichen"/>
        </w:rPr>
        <w:annotationRef/>
      </w:r>
      <w:r>
        <w:t xml:space="preserve">Doppelpunkt: und dann den Satz weiterführen ist </w:t>
      </w:r>
      <w:proofErr w:type="spellStart"/>
      <w:r>
        <w:t>weird</w:t>
      </w:r>
      <w:proofErr w:type="spellEnd"/>
      <w:r>
        <w:t>. Vielleicht aber auch egal.</w:t>
      </w:r>
    </w:p>
  </w:comment>
  <w:comment w:id="16" w:author="Christopher Roither" w:date="2020-05-20T14:23:00Z" w:initials="CR">
    <w:p w14:paraId="1098F342" w14:textId="77777777" w:rsidR="00F51423" w:rsidRDefault="00F51423">
      <w:pPr>
        <w:pStyle w:val="Kommentartext"/>
      </w:pPr>
      <w:r>
        <w:rPr>
          <w:rStyle w:val="Kommentarzeichen"/>
        </w:rPr>
        <w:annotationRef/>
      </w:r>
      <w:r>
        <w:t>Bild von der Zeile mit Zeilennummer einfügen</w:t>
      </w:r>
    </w:p>
    <w:p w14:paraId="62D2C494" w14:textId="54A31CE9" w:rsidR="00F51423" w:rsidRDefault="00F51423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A66AC" w15:done="0"/>
  <w15:commentEx w15:paraId="242BEA5D" w15:done="0"/>
  <w15:commentEx w15:paraId="383173AF" w15:paraIdParent="242BEA5D" w15:done="0"/>
  <w15:commentEx w15:paraId="084B0403" w15:done="0"/>
  <w15:commentEx w15:paraId="4E30AD6A" w15:done="1"/>
  <w15:commentEx w15:paraId="63C8A9BD" w15:done="0"/>
  <w15:commentEx w15:paraId="2DD6B888" w15:done="0"/>
  <w15:commentEx w15:paraId="6C393822" w15:paraIdParent="2DD6B888" w15:done="0"/>
  <w15:commentEx w15:paraId="42C8CC40" w15:done="0"/>
  <w15:commentEx w15:paraId="5A9FAA80" w15:paraIdParent="42C8CC40" w15:done="0"/>
  <w15:commentEx w15:paraId="223FE4EC" w15:done="0"/>
  <w15:commentEx w15:paraId="79597332" w15:done="0"/>
  <w15:commentEx w15:paraId="21F55A00" w15:done="0"/>
  <w15:commentEx w15:paraId="5D593BF2" w15:paraIdParent="21F55A00" w15:done="0"/>
  <w15:commentEx w15:paraId="1C39D1B0" w15:done="0"/>
  <w15:commentEx w15:paraId="62D2C494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94162" w14:textId="77777777" w:rsidR="00F51423" w:rsidRDefault="00F51423" w:rsidP="003B5E94">
      <w:pPr>
        <w:spacing w:after="0" w:line="240" w:lineRule="auto"/>
      </w:pPr>
      <w:r>
        <w:separator/>
      </w:r>
    </w:p>
  </w:endnote>
  <w:endnote w:type="continuationSeparator" w:id="0">
    <w:p w14:paraId="034BC698" w14:textId="77777777" w:rsidR="00F51423" w:rsidRDefault="00F51423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18757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826F65E" w14:textId="0043B3B2" w:rsidR="00F51423" w:rsidRPr="00870D4B" w:rsidRDefault="00F51423" w:rsidP="00C45196">
        <w:pPr>
          <w:pStyle w:val="Fuzeile"/>
          <w:tabs>
            <w:tab w:val="left" w:pos="570"/>
          </w:tabs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</w:t>
        </w: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0.</w:t>
        </w:r>
        <w:r w:rsidR="00C45196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4</w:t>
        </w:r>
        <w:r w:rsidR="00C45196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ab/>
        </w:r>
        <w:r w:rsidR="00C45196"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F9132F" w:rsidRPr="00F9132F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3</w:t>
        </w:r>
      </w:p>
    </w:sdtContent>
  </w:sdt>
  <w:p w14:paraId="59C623A7" w14:textId="77777777" w:rsidR="00F51423" w:rsidRDefault="00F5142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07F29F6" w14:textId="77777777" w:rsidR="00F51423" w:rsidRPr="00D9040E" w:rsidRDefault="00F51423" w:rsidP="004C6952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79798892" w14:textId="77777777" w:rsidR="00F51423" w:rsidRPr="004C6952" w:rsidRDefault="00F51423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E3A6E" w14:textId="77777777" w:rsidR="00F51423" w:rsidRDefault="00F51423" w:rsidP="003B5E94">
      <w:pPr>
        <w:spacing w:after="0" w:line="240" w:lineRule="auto"/>
      </w:pPr>
      <w:r>
        <w:separator/>
      </w:r>
    </w:p>
  </w:footnote>
  <w:footnote w:type="continuationSeparator" w:id="0">
    <w:p w14:paraId="103D1883" w14:textId="77777777" w:rsidR="00F51423" w:rsidRDefault="00F51423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26D9C" w14:textId="0E22225B" w:rsidR="00F51423" w:rsidRDefault="00F51423" w:rsidP="00583091">
    <w:pPr>
      <w:pStyle w:val="Kopfzeile"/>
      <w:tabs>
        <w:tab w:val="clear" w:pos="4536"/>
        <w:tab w:val="clear" w:pos="9072"/>
        <w:tab w:val="left" w:pos="157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6DD4A" w14:textId="77777777" w:rsidR="00F51423" w:rsidRDefault="00F51423" w:rsidP="00CF5148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32B9B83" wp14:editId="0AF9BE4B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294" name="Grafik 294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2A060496" wp14:editId="43EAB0F4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295" name="Grafik 295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466FA" w14:textId="77777777" w:rsidR="00F51423" w:rsidRDefault="00F51423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0D8"/>
    <w:multiLevelType w:val="hybridMultilevel"/>
    <w:tmpl w:val="C0700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320"/>
    <w:multiLevelType w:val="hybridMultilevel"/>
    <w:tmpl w:val="8A8474E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DD9"/>
    <w:multiLevelType w:val="hybridMultilevel"/>
    <w:tmpl w:val="7886145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3B9F"/>
    <w:multiLevelType w:val="hybridMultilevel"/>
    <w:tmpl w:val="351A78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11" w15:restartNumberingAfterBreak="0">
    <w:nsid w:val="3B2C413D"/>
    <w:multiLevelType w:val="hybridMultilevel"/>
    <w:tmpl w:val="E1D8D2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61C77"/>
    <w:multiLevelType w:val="hybridMultilevel"/>
    <w:tmpl w:val="3C3E5ECC"/>
    <w:lvl w:ilvl="0" w:tplc="04904E2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40" w:hanging="360"/>
      </w:pPr>
    </w:lvl>
    <w:lvl w:ilvl="2" w:tplc="0C07001B" w:tentative="1">
      <w:start w:val="1"/>
      <w:numFmt w:val="lowerRoman"/>
      <w:lvlText w:val="%3."/>
      <w:lvlJc w:val="right"/>
      <w:pPr>
        <w:ind w:left="1860" w:hanging="180"/>
      </w:pPr>
    </w:lvl>
    <w:lvl w:ilvl="3" w:tplc="0C07000F" w:tentative="1">
      <w:start w:val="1"/>
      <w:numFmt w:val="decimal"/>
      <w:lvlText w:val="%4."/>
      <w:lvlJc w:val="left"/>
      <w:pPr>
        <w:ind w:left="2580" w:hanging="360"/>
      </w:pPr>
    </w:lvl>
    <w:lvl w:ilvl="4" w:tplc="0C070019" w:tentative="1">
      <w:start w:val="1"/>
      <w:numFmt w:val="lowerLetter"/>
      <w:lvlText w:val="%5."/>
      <w:lvlJc w:val="left"/>
      <w:pPr>
        <w:ind w:left="3300" w:hanging="360"/>
      </w:pPr>
    </w:lvl>
    <w:lvl w:ilvl="5" w:tplc="0C07001B" w:tentative="1">
      <w:start w:val="1"/>
      <w:numFmt w:val="lowerRoman"/>
      <w:lvlText w:val="%6."/>
      <w:lvlJc w:val="right"/>
      <w:pPr>
        <w:ind w:left="4020" w:hanging="180"/>
      </w:pPr>
    </w:lvl>
    <w:lvl w:ilvl="6" w:tplc="0C07000F" w:tentative="1">
      <w:start w:val="1"/>
      <w:numFmt w:val="decimal"/>
      <w:lvlText w:val="%7."/>
      <w:lvlJc w:val="left"/>
      <w:pPr>
        <w:ind w:left="4740" w:hanging="360"/>
      </w:pPr>
    </w:lvl>
    <w:lvl w:ilvl="7" w:tplc="0C070019" w:tentative="1">
      <w:start w:val="1"/>
      <w:numFmt w:val="lowerLetter"/>
      <w:lvlText w:val="%8."/>
      <w:lvlJc w:val="left"/>
      <w:pPr>
        <w:ind w:left="5460" w:hanging="360"/>
      </w:pPr>
    </w:lvl>
    <w:lvl w:ilvl="8" w:tplc="0C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DEF305E"/>
    <w:multiLevelType w:val="hybridMultilevel"/>
    <w:tmpl w:val="51663C4C"/>
    <w:lvl w:ilvl="0" w:tplc="86445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1661A"/>
    <w:multiLevelType w:val="hybridMultilevel"/>
    <w:tmpl w:val="732023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C5171B"/>
    <w:multiLevelType w:val="hybridMultilevel"/>
    <w:tmpl w:val="2EF4CC4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07AE9"/>
    <w:multiLevelType w:val="hybridMultilevel"/>
    <w:tmpl w:val="3022F81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2076E"/>
    <w:multiLevelType w:val="hybridMultilevel"/>
    <w:tmpl w:val="6B6A5A84"/>
    <w:lvl w:ilvl="0" w:tplc="023ACA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E7318"/>
    <w:multiLevelType w:val="hybridMultilevel"/>
    <w:tmpl w:val="1EB2D8AA"/>
    <w:lvl w:ilvl="0" w:tplc="AA088D82">
      <w:start w:val="1"/>
      <w:numFmt w:val="decimal"/>
      <w:lvlText w:val="%1."/>
      <w:lvlJc w:val="left"/>
      <w:pPr>
        <w:ind w:left="720" w:hanging="360"/>
      </w:pPr>
      <w:rPr>
        <w:rFonts w:ascii="Sofia Pro Regular" w:hAnsi="Sofia Pro Regular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6754"/>
    <w:multiLevelType w:val="hybridMultilevel"/>
    <w:tmpl w:val="DA92C0EE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"/>
  </w:num>
  <w:num w:numId="4">
    <w:abstractNumId w:val="19"/>
  </w:num>
  <w:num w:numId="5">
    <w:abstractNumId w:val="23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24"/>
  </w:num>
  <w:num w:numId="11">
    <w:abstractNumId w:val="9"/>
  </w:num>
  <w:num w:numId="12">
    <w:abstractNumId w:val="18"/>
  </w:num>
  <w:num w:numId="13">
    <w:abstractNumId w:val="7"/>
  </w:num>
  <w:num w:numId="14">
    <w:abstractNumId w:val="20"/>
  </w:num>
  <w:num w:numId="15">
    <w:abstractNumId w:val="10"/>
  </w:num>
  <w:num w:numId="16">
    <w:abstractNumId w:val="14"/>
  </w:num>
  <w:num w:numId="17">
    <w:abstractNumId w:val="22"/>
  </w:num>
  <w:num w:numId="18">
    <w:abstractNumId w:val="21"/>
  </w:num>
  <w:num w:numId="19">
    <w:abstractNumId w:val="3"/>
  </w:num>
  <w:num w:numId="20">
    <w:abstractNumId w:val="0"/>
  </w:num>
  <w:num w:numId="21">
    <w:abstractNumId w:val="13"/>
  </w:num>
  <w:num w:numId="22">
    <w:abstractNumId w:val="16"/>
  </w:num>
  <w:num w:numId="23">
    <w:abstractNumId w:val="4"/>
  </w:num>
  <w:num w:numId="24">
    <w:abstractNumId w:val="26"/>
  </w:num>
  <w:num w:numId="25">
    <w:abstractNumId w:val="12"/>
  </w:num>
  <w:num w:numId="26">
    <w:abstractNumId w:val="11"/>
  </w:num>
  <w:num w:numId="2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li Fabienke">
    <w15:presenceInfo w15:providerId="None" w15:userId="Willi Fabienke"/>
  </w15:person>
  <w15:person w15:author="Klemens Kohlweis">
    <w15:presenceInfo w15:providerId="AD" w15:userId="S-1-5-21-1663043025-1529851864-3294745972-22624"/>
  </w15:person>
  <w15:person w15:author="Christopher Roither">
    <w15:presenceInfo w15:providerId="AD" w15:userId="S-1-5-21-1663043025-1529851864-3294745972-9173"/>
  </w15:person>
  <w15:person w15:author="Theresa Unger">
    <w15:presenceInfo w15:providerId="AD" w15:userId="S-1-5-21-1663043025-1529851864-3294745972-17733"/>
  </w15:person>
  <w15:person w15:author="Klemens Kohlweis [2]">
    <w15:presenceInfo w15:providerId="None" w15:userId="Klemens Kohlwe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05A61"/>
    <w:rsid w:val="00011A84"/>
    <w:rsid w:val="000153D6"/>
    <w:rsid w:val="00026B07"/>
    <w:rsid w:val="000307D2"/>
    <w:rsid w:val="0005027C"/>
    <w:rsid w:val="000536E8"/>
    <w:rsid w:val="0007585F"/>
    <w:rsid w:val="000944F6"/>
    <w:rsid w:val="000A17B4"/>
    <w:rsid w:val="000A5D8C"/>
    <w:rsid w:val="000B1AD4"/>
    <w:rsid w:val="000C164F"/>
    <w:rsid w:val="000C7F8B"/>
    <w:rsid w:val="000E078E"/>
    <w:rsid w:val="000E44CF"/>
    <w:rsid w:val="000E68F6"/>
    <w:rsid w:val="000F0C7B"/>
    <w:rsid w:val="00102448"/>
    <w:rsid w:val="00105B88"/>
    <w:rsid w:val="00111436"/>
    <w:rsid w:val="001158DF"/>
    <w:rsid w:val="00160A16"/>
    <w:rsid w:val="001709E3"/>
    <w:rsid w:val="00170C0F"/>
    <w:rsid w:val="001718E1"/>
    <w:rsid w:val="00197D61"/>
    <w:rsid w:val="001A061D"/>
    <w:rsid w:val="001B3DF3"/>
    <w:rsid w:val="001C2BE7"/>
    <w:rsid w:val="001C49ED"/>
    <w:rsid w:val="001C54E5"/>
    <w:rsid w:val="001E3819"/>
    <w:rsid w:val="001F1FE6"/>
    <w:rsid w:val="001F2053"/>
    <w:rsid w:val="0020339E"/>
    <w:rsid w:val="00213FFE"/>
    <w:rsid w:val="0021509B"/>
    <w:rsid w:val="00217A3D"/>
    <w:rsid w:val="002204DD"/>
    <w:rsid w:val="0023377F"/>
    <w:rsid w:val="00236677"/>
    <w:rsid w:val="0023743D"/>
    <w:rsid w:val="00237BAC"/>
    <w:rsid w:val="00256937"/>
    <w:rsid w:val="0028291E"/>
    <w:rsid w:val="002B1E8C"/>
    <w:rsid w:val="002B282A"/>
    <w:rsid w:val="002D1D01"/>
    <w:rsid w:val="002D3F74"/>
    <w:rsid w:val="002E39C2"/>
    <w:rsid w:val="002E46E3"/>
    <w:rsid w:val="002F56E2"/>
    <w:rsid w:val="00300588"/>
    <w:rsid w:val="00304832"/>
    <w:rsid w:val="00306300"/>
    <w:rsid w:val="00306BA0"/>
    <w:rsid w:val="003158E0"/>
    <w:rsid w:val="003200A2"/>
    <w:rsid w:val="00326D33"/>
    <w:rsid w:val="00347A91"/>
    <w:rsid w:val="00350639"/>
    <w:rsid w:val="00365CD6"/>
    <w:rsid w:val="00374B79"/>
    <w:rsid w:val="00381AEE"/>
    <w:rsid w:val="00393874"/>
    <w:rsid w:val="003A2FC7"/>
    <w:rsid w:val="003B13D6"/>
    <w:rsid w:val="003B29BD"/>
    <w:rsid w:val="003B5E31"/>
    <w:rsid w:val="003B5E94"/>
    <w:rsid w:val="003F2670"/>
    <w:rsid w:val="003F3B6F"/>
    <w:rsid w:val="003F4E43"/>
    <w:rsid w:val="003F7629"/>
    <w:rsid w:val="0040745B"/>
    <w:rsid w:val="00416EED"/>
    <w:rsid w:val="004376D3"/>
    <w:rsid w:val="00440480"/>
    <w:rsid w:val="004640EE"/>
    <w:rsid w:val="00464C5B"/>
    <w:rsid w:val="00472DEA"/>
    <w:rsid w:val="00473DE7"/>
    <w:rsid w:val="004765BE"/>
    <w:rsid w:val="00492BA0"/>
    <w:rsid w:val="004954FF"/>
    <w:rsid w:val="004A1E87"/>
    <w:rsid w:val="004A22C8"/>
    <w:rsid w:val="004A2308"/>
    <w:rsid w:val="004A5F69"/>
    <w:rsid w:val="004A7440"/>
    <w:rsid w:val="004B261C"/>
    <w:rsid w:val="004B4B7A"/>
    <w:rsid w:val="004B5A6C"/>
    <w:rsid w:val="004C6952"/>
    <w:rsid w:val="004D7567"/>
    <w:rsid w:val="004E089A"/>
    <w:rsid w:val="004F0046"/>
    <w:rsid w:val="004F22C9"/>
    <w:rsid w:val="00501B56"/>
    <w:rsid w:val="00515116"/>
    <w:rsid w:val="00515489"/>
    <w:rsid w:val="00520D55"/>
    <w:rsid w:val="00532ECC"/>
    <w:rsid w:val="00546A79"/>
    <w:rsid w:val="00546F9F"/>
    <w:rsid w:val="0055425D"/>
    <w:rsid w:val="0055451B"/>
    <w:rsid w:val="00561B0F"/>
    <w:rsid w:val="00583091"/>
    <w:rsid w:val="00584388"/>
    <w:rsid w:val="005866D4"/>
    <w:rsid w:val="00596C20"/>
    <w:rsid w:val="00596FF0"/>
    <w:rsid w:val="005A1EE5"/>
    <w:rsid w:val="005A4D56"/>
    <w:rsid w:val="005A7238"/>
    <w:rsid w:val="005B4292"/>
    <w:rsid w:val="005B45E1"/>
    <w:rsid w:val="005E7535"/>
    <w:rsid w:val="005E7D4E"/>
    <w:rsid w:val="005F5177"/>
    <w:rsid w:val="006015E1"/>
    <w:rsid w:val="006024B7"/>
    <w:rsid w:val="006123B8"/>
    <w:rsid w:val="00614B77"/>
    <w:rsid w:val="006164C2"/>
    <w:rsid w:val="00617C28"/>
    <w:rsid w:val="00630E24"/>
    <w:rsid w:val="00634AB7"/>
    <w:rsid w:val="00655872"/>
    <w:rsid w:val="00660EBB"/>
    <w:rsid w:val="00662CDA"/>
    <w:rsid w:val="00686F8A"/>
    <w:rsid w:val="00694445"/>
    <w:rsid w:val="006A7393"/>
    <w:rsid w:val="006B6906"/>
    <w:rsid w:val="006C3335"/>
    <w:rsid w:val="006D17CA"/>
    <w:rsid w:val="006D6095"/>
    <w:rsid w:val="006E18A3"/>
    <w:rsid w:val="006F418F"/>
    <w:rsid w:val="007058FF"/>
    <w:rsid w:val="00717219"/>
    <w:rsid w:val="00731CB2"/>
    <w:rsid w:val="00736BA3"/>
    <w:rsid w:val="00740A0B"/>
    <w:rsid w:val="00743814"/>
    <w:rsid w:val="00747F92"/>
    <w:rsid w:val="007602F5"/>
    <w:rsid w:val="00787C6B"/>
    <w:rsid w:val="00796F6E"/>
    <w:rsid w:val="007A122F"/>
    <w:rsid w:val="007A579A"/>
    <w:rsid w:val="007B0118"/>
    <w:rsid w:val="007B5AED"/>
    <w:rsid w:val="007C0484"/>
    <w:rsid w:val="007E1B82"/>
    <w:rsid w:val="008151AA"/>
    <w:rsid w:val="008203B5"/>
    <w:rsid w:val="00845FF6"/>
    <w:rsid w:val="00857B0E"/>
    <w:rsid w:val="00870D4B"/>
    <w:rsid w:val="00872A97"/>
    <w:rsid w:val="00875764"/>
    <w:rsid w:val="00884582"/>
    <w:rsid w:val="00885D4F"/>
    <w:rsid w:val="00886A9D"/>
    <w:rsid w:val="008938E7"/>
    <w:rsid w:val="008A01F1"/>
    <w:rsid w:val="008B6211"/>
    <w:rsid w:val="008D09E9"/>
    <w:rsid w:val="008E6A21"/>
    <w:rsid w:val="0090762E"/>
    <w:rsid w:val="00911FFB"/>
    <w:rsid w:val="00917ECA"/>
    <w:rsid w:val="00936987"/>
    <w:rsid w:val="0093704C"/>
    <w:rsid w:val="00944E12"/>
    <w:rsid w:val="00960B64"/>
    <w:rsid w:val="009639AC"/>
    <w:rsid w:val="009646FB"/>
    <w:rsid w:val="009A5C66"/>
    <w:rsid w:val="009A5E9D"/>
    <w:rsid w:val="009B177F"/>
    <w:rsid w:val="009C3456"/>
    <w:rsid w:val="009E325D"/>
    <w:rsid w:val="009E4A88"/>
    <w:rsid w:val="009E5340"/>
    <w:rsid w:val="009E7B66"/>
    <w:rsid w:val="009F7352"/>
    <w:rsid w:val="00A01013"/>
    <w:rsid w:val="00A02A8D"/>
    <w:rsid w:val="00A0559C"/>
    <w:rsid w:val="00A062E6"/>
    <w:rsid w:val="00A274C9"/>
    <w:rsid w:val="00A35251"/>
    <w:rsid w:val="00A4251C"/>
    <w:rsid w:val="00A530A0"/>
    <w:rsid w:val="00A53EEC"/>
    <w:rsid w:val="00A62358"/>
    <w:rsid w:val="00A67291"/>
    <w:rsid w:val="00A73B23"/>
    <w:rsid w:val="00A83C6C"/>
    <w:rsid w:val="00A9466E"/>
    <w:rsid w:val="00A95076"/>
    <w:rsid w:val="00AA618B"/>
    <w:rsid w:val="00AC7435"/>
    <w:rsid w:val="00AD396C"/>
    <w:rsid w:val="00AD75A2"/>
    <w:rsid w:val="00AE0535"/>
    <w:rsid w:val="00AE0B6F"/>
    <w:rsid w:val="00AE184F"/>
    <w:rsid w:val="00AE30AD"/>
    <w:rsid w:val="00AE4C31"/>
    <w:rsid w:val="00AF78B8"/>
    <w:rsid w:val="00B00B11"/>
    <w:rsid w:val="00B07F9B"/>
    <w:rsid w:val="00B15301"/>
    <w:rsid w:val="00B17D12"/>
    <w:rsid w:val="00B20DB5"/>
    <w:rsid w:val="00B21359"/>
    <w:rsid w:val="00B36126"/>
    <w:rsid w:val="00B45543"/>
    <w:rsid w:val="00B54D08"/>
    <w:rsid w:val="00B56F11"/>
    <w:rsid w:val="00B712E7"/>
    <w:rsid w:val="00B72F20"/>
    <w:rsid w:val="00B94D38"/>
    <w:rsid w:val="00B954DA"/>
    <w:rsid w:val="00BA040F"/>
    <w:rsid w:val="00BA37DC"/>
    <w:rsid w:val="00BA478D"/>
    <w:rsid w:val="00BB080F"/>
    <w:rsid w:val="00BB5B81"/>
    <w:rsid w:val="00BC5884"/>
    <w:rsid w:val="00BD1AA8"/>
    <w:rsid w:val="00BE0A84"/>
    <w:rsid w:val="00BE1484"/>
    <w:rsid w:val="00BE1988"/>
    <w:rsid w:val="00C040C2"/>
    <w:rsid w:val="00C11529"/>
    <w:rsid w:val="00C148B1"/>
    <w:rsid w:val="00C15828"/>
    <w:rsid w:val="00C26110"/>
    <w:rsid w:val="00C30AE5"/>
    <w:rsid w:val="00C35534"/>
    <w:rsid w:val="00C36E25"/>
    <w:rsid w:val="00C44DA4"/>
    <w:rsid w:val="00C44F31"/>
    <w:rsid w:val="00C45196"/>
    <w:rsid w:val="00C462DA"/>
    <w:rsid w:val="00C464BD"/>
    <w:rsid w:val="00C52FE4"/>
    <w:rsid w:val="00C7582A"/>
    <w:rsid w:val="00C90A98"/>
    <w:rsid w:val="00C91146"/>
    <w:rsid w:val="00C939B7"/>
    <w:rsid w:val="00C93DC1"/>
    <w:rsid w:val="00CA17E0"/>
    <w:rsid w:val="00CA1937"/>
    <w:rsid w:val="00CA4D1B"/>
    <w:rsid w:val="00CB6B7B"/>
    <w:rsid w:val="00CC10BC"/>
    <w:rsid w:val="00CD08B8"/>
    <w:rsid w:val="00CE705B"/>
    <w:rsid w:val="00CE77EE"/>
    <w:rsid w:val="00CF5148"/>
    <w:rsid w:val="00D11EB2"/>
    <w:rsid w:val="00D22235"/>
    <w:rsid w:val="00D233E4"/>
    <w:rsid w:val="00D32DD5"/>
    <w:rsid w:val="00D33454"/>
    <w:rsid w:val="00D34CA7"/>
    <w:rsid w:val="00D36085"/>
    <w:rsid w:val="00D54C7A"/>
    <w:rsid w:val="00D551EA"/>
    <w:rsid w:val="00D60E62"/>
    <w:rsid w:val="00D65362"/>
    <w:rsid w:val="00D659F4"/>
    <w:rsid w:val="00D705FD"/>
    <w:rsid w:val="00D80EF2"/>
    <w:rsid w:val="00D84406"/>
    <w:rsid w:val="00D9040E"/>
    <w:rsid w:val="00D93CEE"/>
    <w:rsid w:val="00DA54BA"/>
    <w:rsid w:val="00DB5FA1"/>
    <w:rsid w:val="00DC26C1"/>
    <w:rsid w:val="00DC2BE0"/>
    <w:rsid w:val="00DC5C51"/>
    <w:rsid w:val="00DD1527"/>
    <w:rsid w:val="00DD5512"/>
    <w:rsid w:val="00DD767B"/>
    <w:rsid w:val="00DF37E7"/>
    <w:rsid w:val="00E00B52"/>
    <w:rsid w:val="00E04797"/>
    <w:rsid w:val="00E07EE7"/>
    <w:rsid w:val="00E12BA5"/>
    <w:rsid w:val="00E361F5"/>
    <w:rsid w:val="00E41004"/>
    <w:rsid w:val="00E410B9"/>
    <w:rsid w:val="00E41290"/>
    <w:rsid w:val="00E448E1"/>
    <w:rsid w:val="00E45DA3"/>
    <w:rsid w:val="00E53297"/>
    <w:rsid w:val="00E5440C"/>
    <w:rsid w:val="00E62D39"/>
    <w:rsid w:val="00E737AC"/>
    <w:rsid w:val="00E76134"/>
    <w:rsid w:val="00E85131"/>
    <w:rsid w:val="00E96294"/>
    <w:rsid w:val="00EB7391"/>
    <w:rsid w:val="00EC5E2D"/>
    <w:rsid w:val="00ED10F4"/>
    <w:rsid w:val="00F002E1"/>
    <w:rsid w:val="00F033AA"/>
    <w:rsid w:val="00F05FE4"/>
    <w:rsid w:val="00F145A4"/>
    <w:rsid w:val="00F25648"/>
    <w:rsid w:val="00F36C8A"/>
    <w:rsid w:val="00F51423"/>
    <w:rsid w:val="00F52E77"/>
    <w:rsid w:val="00F678CF"/>
    <w:rsid w:val="00F76DEC"/>
    <w:rsid w:val="00F80854"/>
    <w:rsid w:val="00F842FF"/>
    <w:rsid w:val="00F906A9"/>
    <w:rsid w:val="00F9101E"/>
    <w:rsid w:val="00F9132F"/>
    <w:rsid w:val="00F96D14"/>
    <w:rsid w:val="00FC0D8B"/>
    <w:rsid w:val="00FD0E9B"/>
    <w:rsid w:val="00FD3037"/>
    <w:rsid w:val="00FD5D38"/>
    <w:rsid w:val="00FD7C27"/>
    <w:rsid w:val="00FE107E"/>
    <w:rsid w:val="00FE68F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533A69D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2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42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4292"/>
    <w:rPr>
      <w:b/>
      <w:bCs/>
      <w:sz w:val="20"/>
      <w:szCs w:val="20"/>
    </w:rPr>
  </w:style>
  <w:style w:type="character" w:customStyle="1" w:styleId="emoji2">
    <w:name w:val="emoji2"/>
    <w:basedOn w:val="Absatz-Standardschriftart"/>
    <w:rsid w:val="008B6211"/>
    <w:rPr>
      <w:rFonts w:ascii="Segoe UI Emoji" w:hAnsi="Segoe UI Emoji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50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emojipedia.org/google/android-10.0-march-2020-feature-drop/thinking-face/" TargetMode="External"/><Relationship Id="rId40" Type="http://schemas.openxmlformats.org/officeDocument/2006/relationships/hyperlink" Target="https://www.technischesmuseum.at/techlab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customXml" Target="../customXml/item3.xml"/><Relationship Id="rId10" Type="http://schemas.openxmlformats.org/officeDocument/2006/relationships/hyperlink" Target="http://www.tinkercad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2.xml"/><Relationship Id="rId48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microsoft.com/office/2011/relationships/people" Target="people.xml"/><Relationship Id="rId20" Type="http://schemas.openxmlformats.org/officeDocument/2006/relationships/image" Target="media/image1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9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5BF9E819-FDF6-4E95-AADB-B82F91871D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148BAE-CA97-4B5C-9497-0991A57863AA}"/>
</file>

<file path=customXml/itemProps3.xml><?xml version="1.0" encoding="utf-8"?>
<ds:datastoreItem xmlns:ds="http://schemas.openxmlformats.org/officeDocument/2006/customXml" ds:itemID="{62588C7A-AC6A-493E-8B77-99B5B0615786}"/>
</file>

<file path=customXml/itemProps4.xml><?xml version="1.0" encoding="utf-8"?>
<ds:datastoreItem xmlns:ds="http://schemas.openxmlformats.org/officeDocument/2006/customXml" ds:itemID="{12D3F25A-0088-4FB1-A0C6-757EC08C7134}"/>
</file>

<file path=docProps/app.xml><?xml version="1.0" encoding="utf-8"?>
<Properties xmlns="http://schemas.openxmlformats.org/officeDocument/2006/extended-properties" xmlns:vt="http://schemas.openxmlformats.org/officeDocument/2006/docPropsVTypes">
  <Template>476839CE</Template>
  <TotalTime>0</TotalTime>
  <Pages>3</Pages>
  <Words>660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Kohlweis;Willi Fabienke</dc:creator>
  <cp:keywords/>
  <dc:description/>
  <cp:lastModifiedBy>Theresa Unger</cp:lastModifiedBy>
  <cp:revision>40</cp:revision>
  <cp:lastPrinted>2020-05-20T14:51:00Z</cp:lastPrinted>
  <dcterms:created xsi:type="dcterms:W3CDTF">2020-05-28T10:01:00Z</dcterms:created>
  <dcterms:modified xsi:type="dcterms:W3CDTF">2020-07-21T12:09:00Z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