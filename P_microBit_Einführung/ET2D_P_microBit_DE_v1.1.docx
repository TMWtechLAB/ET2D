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F3" w:rsidRPr="00CA2369" w:rsidRDefault="004B2020" w:rsidP="00A0559C">
      <w:pPr>
        <w:spacing w:before="120" w:after="120"/>
        <w:jc w:val="center"/>
        <w:rPr>
          <w:rFonts w:ascii="Sofia Pro Black" w:hAnsi="Sofia Pro Black"/>
          <w:sz w:val="30"/>
          <w:szCs w:val="30"/>
          <w:lang w:val="de-DE"/>
        </w:rPr>
      </w:pPr>
      <w:r w:rsidRPr="005F4AA0">
        <w:rPr>
          <w:noProof/>
          <w:color w:val="A6A6A6" w:themeColor="background1" w:themeShade="A6"/>
          <w:lang w:eastAsia="de-AT"/>
        </w:rPr>
        <w:drawing>
          <wp:anchor distT="0" distB="0" distL="114300" distR="114300" simplePos="0" relativeHeight="251664384" behindDoc="1" locked="0" layoutInCell="1" allowOverlap="1" wp14:anchorId="5BABDCC5" wp14:editId="6B415345">
            <wp:simplePos x="0" y="0"/>
            <wp:positionH relativeFrom="column">
              <wp:posOffset>5247005</wp:posOffset>
            </wp:positionH>
            <wp:positionV relativeFrom="paragraph">
              <wp:posOffset>-639445</wp:posOffset>
            </wp:positionV>
            <wp:extent cx="1033200" cy="10332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Dauer_Buttons_neu\20 min_Button_ne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700"/>
                              </a14:imgEffect>
                              <a14:imgEffect>
                                <a14:saturation sa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anchor>
        </w:drawing>
      </w:r>
      <w:r w:rsidRPr="003B5E94">
        <w:rPr>
          <w:b/>
          <w:noProof/>
          <w:sz w:val="28"/>
          <w:lang w:eastAsia="de-AT"/>
        </w:rPr>
        <w:drawing>
          <wp:anchor distT="0" distB="0" distL="114300" distR="114300" simplePos="0" relativeHeight="251663360" behindDoc="1" locked="0" layoutInCell="1" allowOverlap="1" wp14:anchorId="5B429E8E" wp14:editId="25C98B53">
            <wp:simplePos x="0" y="0"/>
            <wp:positionH relativeFrom="column">
              <wp:posOffset>-552451</wp:posOffset>
            </wp:positionH>
            <wp:positionV relativeFrom="page">
              <wp:posOffset>553085</wp:posOffset>
            </wp:positionV>
            <wp:extent cx="2606040" cy="345440"/>
            <wp:effectExtent l="19050" t="228600" r="0" b="207010"/>
            <wp:wrapNone/>
            <wp:docPr id="6" name="Grafik 6" descr="H:\Museumspädagogik\KULTURVERMITTLER\FÜHRUNGSUNTERLAGEN\weiter_gedacht_\PRODUKTION UND ARBEIT\techLAB freier Betrieb\easy things to do\Logo_easy 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Logo_easy thing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 trans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7335">
                      <a:off x="0" y="0"/>
                      <a:ext cx="26060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0B9">
        <w:rPr>
          <w:rFonts w:ascii="Sofia Pro Bold" w:hAnsi="Sofia Pro Bold"/>
          <w:sz w:val="26"/>
          <w:szCs w:val="26"/>
          <w:lang w:val="de-DE"/>
        </w:rPr>
        <w:t>P</w:t>
      </w:r>
      <w:r w:rsidR="00E410B9" w:rsidRPr="00CA2369">
        <w:rPr>
          <w:rFonts w:ascii="Sofia Pro Black" w:hAnsi="Sofia Pro Black"/>
          <w:sz w:val="30"/>
          <w:szCs w:val="30"/>
          <w:lang w:val="de-DE"/>
        </w:rPr>
        <w:t xml:space="preserve">rogrammiere einen </w:t>
      </w:r>
      <w:r w:rsidR="006B6906" w:rsidRPr="00CA2369">
        <w:rPr>
          <w:rFonts w:ascii="Sofia Pro Black" w:hAnsi="Sofia Pro Black"/>
          <w:sz w:val="30"/>
          <w:szCs w:val="30"/>
          <w:lang w:val="de-DE"/>
        </w:rPr>
        <w:t>micro:bit</w:t>
      </w:r>
      <w:r w:rsidR="00E410B9" w:rsidRPr="00CA2369">
        <w:rPr>
          <w:rFonts w:ascii="Sofia Pro Black" w:hAnsi="Sofia Pro Black"/>
          <w:sz w:val="30"/>
          <w:szCs w:val="30"/>
          <w:lang w:val="de-DE"/>
        </w:rPr>
        <w:t>!</w:t>
      </w:r>
    </w:p>
    <w:p w:rsidR="004B2020" w:rsidRPr="001C54E5" w:rsidRDefault="004B2020" w:rsidP="00A0559C">
      <w:pPr>
        <w:spacing w:before="120" w:after="120"/>
        <w:jc w:val="center"/>
        <w:rPr>
          <w:rFonts w:ascii="Sofia Pro Bold" w:hAnsi="Sofia Pro Bold"/>
          <w:sz w:val="26"/>
          <w:szCs w:val="26"/>
          <w:lang w:val="de-DE"/>
        </w:rPr>
      </w:pPr>
    </w:p>
    <w:p w:rsidR="007D4C4F" w:rsidRDefault="004B2020" w:rsidP="00C44F31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Träumst du davon deine eigenen Spiele zu programmieren oder bist du einfach neugierig darauf, was man genau beim Programmieren macht? Mit dieser Anleitung lernst du einen micro:bit Mini</w:t>
      </w:r>
      <w:r w:rsidR="00593C84">
        <w:rPr>
          <w:rFonts w:ascii="Sofia Pro Regular" w:hAnsi="Sofia Pro Regular" w:cstheme="minorHAnsi"/>
          <w:lang w:val="de-DE"/>
        </w:rPr>
        <w:t>-C</w:t>
      </w:r>
      <w:r w:rsidR="007D4C4F">
        <w:rPr>
          <w:rFonts w:ascii="Sofia Pro Regular" w:hAnsi="Sofia Pro Regular" w:cstheme="minorHAnsi"/>
          <w:lang w:val="de-DE"/>
        </w:rPr>
        <w:t>omputer zu steuern.</w:t>
      </w:r>
      <w:r>
        <w:rPr>
          <w:rFonts w:ascii="Sofia Pro Regular" w:hAnsi="Sofia Pro Regular" w:cstheme="minorHAnsi"/>
          <w:lang w:val="de-DE"/>
        </w:rPr>
        <w:t xml:space="preserve"> Willkommen in de</w:t>
      </w:r>
      <w:r w:rsidR="007D4C4F">
        <w:rPr>
          <w:rFonts w:ascii="Sofia Pro Regular" w:hAnsi="Sofia Pro Regular" w:cstheme="minorHAnsi"/>
          <w:lang w:val="de-DE"/>
        </w:rPr>
        <w:t>r Welt der Programmierung!</w:t>
      </w:r>
    </w:p>
    <w:p w:rsidR="004B2020" w:rsidRPr="007D4C4F" w:rsidRDefault="004B2020" w:rsidP="00C44F31">
      <w:pPr>
        <w:spacing w:before="120" w:after="120"/>
        <w:rPr>
          <w:rFonts w:ascii="Sofia Pro Regular" w:hAnsi="Sofia Pro Regular" w:cstheme="minorHAnsi"/>
          <w:sz w:val="32"/>
          <w:szCs w:val="32"/>
          <w:lang w:val="de-DE"/>
        </w:rPr>
      </w:pPr>
      <w:r w:rsidRPr="007D4C4F">
        <w:rPr>
          <w:rFonts w:ascii="Sofia Pro Regular" w:hAnsi="Sofia Pro Regular"/>
          <w:noProof/>
          <w:sz w:val="32"/>
          <w:szCs w:val="32"/>
          <w:lang w:eastAsia="de-A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8A20E8" wp14:editId="241D35F5">
                <wp:simplePos x="0" y="0"/>
                <wp:positionH relativeFrom="margin">
                  <wp:posOffset>-6350</wp:posOffset>
                </wp:positionH>
                <wp:positionV relativeFrom="paragraph">
                  <wp:posOffset>248124</wp:posOffset>
                </wp:positionV>
                <wp:extent cx="5972175" cy="2066307"/>
                <wp:effectExtent l="0" t="0" r="9525" b="0"/>
                <wp:wrapNone/>
                <wp:docPr id="16" name="Abgerundetes 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06630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16425" id="Abgerundetes Rechteck 16" o:spid="_x0000_s1026" style="position:absolute;margin-left:-.5pt;margin-top:19.55pt;width:470.25pt;height:162.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  <w:r w:rsidR="007D4C4F" w:rsidRPr="007D4C4F">
        <w:rPr>
          <w:rFonts w:ascii="Sofia Pro Regular" w:hAnsi="Sofia Pro Regular" w:cstheme="minorHAnsi"/>
          <w:sz w:val="32"/>
          <w:szCs w:val="32"/>
          <w:lang w:val="de-DE"/>
        </w:rPr>
        <w:t xml:space="preserve"> </w:t>
      </w:r>
    </w:p>
    <w:p w:rsidR="004B2020" w:rsidRPr="000304CA" w:rsidRDefault="004B2020" w:rsidP="004B2020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r w:rsidRPr="00845FF6">
        <w:rPr>
          <w:rFonts w:ascii="Sofia Pro Black" w:hAnsi="Sofia Pro Black"/>
          <w:sz w:val="26"/>
          <w:szCs w:val="26"/>
          <w:lang w:val="de-DE"/>
        </w:rPr>
        <w:t>Was ist das?</w:t>
      </w:r>
    </w:p>
    <w:p w:rsidR="004B2020" w:rsidRDefault="004B2020" w:rsidP="004B2020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68480" behindDoc="1" locked="0" layoutInCell="1" allowOverlap="1" wp14:anchorId="0A94BEE8" wp14:editId="076C7871">
            <wp:simplePos x="0" y="0"/>
            <wp:positionH relativeFrom="margin">
              <wp:posOffset>165100</wp:posOffset>
            </wp:positionH>
            <wp:positionV relativeFrom="paragraph">
              <wp:posOffset>29541</wp:posOffset>
            </wp:positionV>
            <wp:extent cx="1696720" cy="1365250"/>
            <wp:effectExtent l="0" t="0" r="0" b="635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 w:cstheme="minorHAnsi"/>
          <w:lang w:val="de-DE"/>
        </w:rPr>
        <w:t>Der micro:bit ist ein</w:t>
      </w:r>
      <w:r w:rsidR="00BA40A5">
        <w:rPr>
          <w:rFonts w:ascii="Sofia Pro Regular" w:hAnsi="Sofia Pro Regular" w:cstheme="minorHAnsi"/>
          <w:lang w:val="de-DE"/>
        </w:rPr>
        <w:t xml:space="preserve"> Mini-Computer</w:t>
      </w:r>
      <w:r>
        <w:rPr>
          <w:rFonts w:ascii="Sofia Pro Regular" w:hAnsi="Sofia Pro Regular" w:cstheme="minorHAnsi"/>
          <w:lang w:val="de-DE"/>
        </w:rPr>
        <w:t xml:space="preserve"> mit einem „Bildschirm“ aus 25 </w:t>
      </w:r>
      <w:r w:rsidR="00BA40A5">
        <w:rPr>
          <w:rFonts w:ascii="Sofia Pro Regular" w:hAnsi="Sofia Pro Regular" w:cstheme="minorHAnsi"/>
          <w:lang w:val="de-DE"/>
        </w:rPr>
        <w:t xml:space="preserve">roten </w:t>
      </w:r>
      <w:r>
        <w:rPr>
          <w:rFonts w:ascii="Sofia Pro Regular" w:hAnsi="Sofia Pro Regular" w:cstheme="minorHAnsi"/>
          <w:lang w:val="de-DE"/>
        </w:rPr>
        <w:t>LED-</w:t>
      </w:r>
      <w:r w:rsidR="00BA40A5">
        <w:rPr>
          <w:rFonts w:ascii="Sofia Pro Regular" w:hAnsi="Sofia Pro Regular" w:cstheme="minorHAnsi"/>
          <w:lang w:val="de-DE"/>
        </w:rPr>
        <w:t>Lampen</w:t>
      </w:r>
      <w:r>
        <w:rPr>
          <w:rFonts w:ascii="Sofia Pro Regular" w:hAnsi="Sofia Pro Regular" w:cstheme="minorHAnsi"/>
          <w:lang w:val="de-DE"/>
        </w:rPr>
        <w:t xml:space="preserve"> und </w:t>
      </w:r>
      <w:r w:rsidR="00BA40A5">
        <w:rPr>
          <w:rFonts w:ascii="Sofia Pro Regular" w:hAnsi="Sofia Pro Regular" w:cstheme="minorHAnsi"/>
          <w:lang w:val="de-DE"/>
        </w:rPr>
        <w:t xml:space="preserve">einer Tastatur mit 2 </w:t>
      </w:r>
      <w:r>
        <w:rPr>
          <w:rFonts w:ascii="Sofia Pro Regular" w:hAnsi="Sofia Pro Regular" w:cstheme="minorHAnsi"/>
          <w:lang w:val="de-DE"/>
        </w:rPr>
        <w:t xml:space="preserve">Tasten (A &amp; B). </w:t>
      </w:r>
      <w:r w:rsidR="00BA40A5">
        <w:rPr>
          <w:rFonts w:ascii="Sofia Pro Regular" w:hAnsi="Sofia Pro Regular" w:cstheme="minorHAnsi"/>
          <w:lang w:val="de-DE"/>
        </w:rPr>
        <w:t>Zusätzlich hat er Sensoren eingebaut, mit denen er Bewegung</w:t>
      </w:r>
      <w:r w:rsidR="007B25D2">
        <w:rPr>
          <w:rFonts w:ascii="Sofia Pro Regular" w:hAnsi="Sofia Pro Regular" w:cstheme="minorHAnsi"/>
          <w:lang w:val="de-DE"/>
        </w:rPr>
        <w:t>en</w:t>
      </w:r>
      <w:r w:rsidR="00BA40A5">
        <w:rPr>
          <w:rFonts w:ascii="Sofia Pro Regular" w:hAnsi="Sofia Pro Regular" w:cstheme="minorHAnsi"/>
          <w:lang w:val="de-DE"/>
        </w:rPr>
        <w:t xml:space="preserve"> und </w:t>
      </w:r>
      <w:r w:rsidR="007B25D2">
        <w:rPr>
          <w:rFonts w:ascii="Sofia Pro Regular" w:hAnsi="Sofia Pro Regular" w:cstheme="minorHAnsi"/>
          <w:lang w:val="de-DE"/>
        </w:rPr>
        <w:t xml:space="preserve">die </w:t>
      </w:r>
      <w:r w:rsidR="00BA40A5">
        <w:rPr>
          <w:rFonts w:ascii="Sofia Pro Regular" w:hAnsi="Sofia Pro Regular" w:cstheme="minorHAnsi"/>
          <w:lang w:val="de-DE"/>
        </w:rPr>
        <w:t xml:space="preserve">Helligkeit </w:t>
      </w:r>
      <w:r w:rsidR="007B25D2">
        <w:rPr>
          <w:rFonts w:ascii="Sofia Pro Regular" w:hAnsi="Sofia Pro Regular" w:cstheme="minorHAnsi"/>
          <w:lang w:val="de-DE"/>
        </w:rPr>
        <w:t xml:space="preserve">des Lichts </w:t>
      </w:r>
      <w:r w:rsidR="00BA40A5">
        <w:rPr>
          <w:rFonts w:ascii="Sofia Pro Regular" w:hAnsi="Sofia Pro Regular" w:cstheme="minorHAnsi"/>
          <w:lang w:val="de-DE"/>
        </w:rPr>
        <w:t xml:space="preserve">messen kann. Um </w:t>
      </w:r>
      <w:r w:rsidR="0041328A">
        <w:rPr>
          <w:rFonts w:ascii="Sofia Pro Regular" w:hAnsi="Sofia Pro Regular" w:cstheme="minorHAnsi"/>
          <w:lang w:val="de-DE"/>
        </w:rPr>
        <w:t>einen</w:t>
      </w:r>
      <w:r w:rsidR="00BA40A5">
        <w:rPr>
          <w:rFonts w:ascii="Sofia Pro Regular" w:hAnsi="Sofia Pro Regular" w:cstheme="minorHAnsi"/>
          <w:lang w:val="de-DE"/>
        </w:rPr>
        <w:t xml:space="preserve"> micro:bit zu programmieren, schreibst du </w:t>
      </w:r>
      <w:r>
        <w:rPr>
          <w:rFonts w:ascii="Sofia Pro Regular" w:hAnsi="Sofia Pro Regular" w:cstheme="minorHAnsi"/>
          <w:lang w:val="de-DE"/>
        </w:rPr>
        <w:t xml:space="preserve">Programme auf einem Computer und </w:t>
      </w:r>
      <w:r w:rsidR="00BA40A5">
        <w:rPr>
          <w:rFonts w:ascii="Sofia Pro Regular" w:hAnsi="Sofia Pro Regular" w:cstheme="minorHAnsi"/>
          <w:lang w:val="de-DE"/>
        </w:rPr>
        <w:t xml:space="preserve">überträgst </w:t>
      </w:r>
      <w:r>
        <w:rPr>
          <w:rFonts w:ascii="Sofia Pro Regular" w:hAnsi="Sofia Pro Regular" w:cstheme="minorHAnsi"/>
          <w:lang w:val="de-DE"/>
        </w:rPr>
        <w:t xml:space="preserve">sie dann </w:t>
      </w:r>
      <w:r w:rsidR="00BA40A5">
        <w:rPr>
          <w:rFonts w:ascii="Sofia Pro Regular" w:hAnsi="Sofia Pro Regular" w:cstheme="minorHAnsi"/>
          <w:lang w:val="de-DE"/>
        </w:rPr>
        <w:t xml:space="preserve">mit einem USB-Kabel </w:t>
      </w:r>
      <w:r>
        <w:rPr>
          <w:rFonts w:ascii="Sofia Pro Regular" w:hAnsi="Sofia Pro Regular" w:cstheme="minorHAnsi"/>
          <w:lang w:val="de-DE"/>
        </w:rPr>
        <w:t xml:space="preserve">auf </w:t>
      </w:r>
      <w:r w:rsidR="00BA40A5">
        <w:rPr>
          <w:rFonts w:ascii="Sofia Pro Regular" w:hAnsi="Sofia Pro Regular" w:cstheme="minorHAnsi"/>
          <w:lang w:val="de-DE"/>
        </w:rPr>
        <w:t xml:space="preserve">den </w:t>
      </w:r>
      <w:r>
        <w:rPr>
          <w:rFonts w:ascii="Sofia Pro Regular" w:hAnsi="Sofia Pro Regular" w:cstheme="minorHAnsi"/>
          <w:lang w:val="de-DE"/>
        </w:rPr>
        <w:t>micro</w:t>
      </w:r>
      <w:r w:rsidR="00AC3EF9">
        <w:rPr>
          <w:rFonts w:ascii="Sofia Pro Regular" w:hAnsi="Sofia Pro Regular" w:cstheme="minorHAnsi"/>
          <w:lang w:val="de-DE"/>
        </w:rPr>
        <w:t>:bit.</w:t>
      </w:r>
      <w:r w:rsidR="00BA40A5">
        <w:rPr>
          <w:rFonts w:ascii="Sofia Pro Regular" w:hAnsi="Sofia Pro Regular" w:cstheme="minorHAnsi"/>
          <w:lang w:val="de-DE"/>
        </w:rPr>
        <w:t xml:space="preserve"> </w:t>
      </w:r>
    </w:p>
    <w:p w:rsidR="004B2020" w:rsidRDefault="004B2020" w:rsidP="004B202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735312" w:rsidRDefault="00735312" w:rsidP="001B5EDC">
      <w:pPr>
        <w:spacing w:after="0"/>
        <w:rPr>
          <w:rFonts w:ascii="Sofia Pro Regular" w:hAnsi="Sofia Pro Regular"/>
          <w:lang w:val="de-DE"/>
        </w:rPr>
      </w:pPr>
    </w:p>
    <w:p w:rsidR="00304832" w:rsidRDefault="006B6906" w:rsidP="002204DD">
      <w:pPr>
        <w:spacing w:after="0"/>
        <w:rPr>
          <w:b/>
          <w:noProof/>
        </w:rPr>
      </w:pPr>
      <w:r w:rsidRPr="004B2020">
        <w:rPr>
          <w:rFonts w:ascii="Sofia Pro Regular" w:hAnsi="Sofia Pro Regular"/>
          <w:b/>
          <w:lang w:val="de-DE"/>
        </w:rPr>
        <w:t>Los geht’s!</w:t>
      </w:r>
      <w:r w:rsidR="00304832" w:rsidRPr="004B2020">
        <w:rPr>
          <w:b/>
          <w:noProof/>
        </w:rPr>
        <w:t xml:space="preserve"> </w:t>
      </w:r>
    </w:p>
    <w:p w:rsidR="001B5EDC" w:rsidRPr="004B2020" w:rsidRDefault="001B5EDC" w:rsidP="002204DD">
      <w:pPr>
        <w:spacing w:after="0"/>
        <w:rPr>
          <w:b/>
          <w:noProof/>
        </w:rPr>
      </w:pPr>
    </w:p>
    <w:p w:rsidR="000E68F6" w:rsidRPr="00735312" w:rsidRDefault="00561B0F" w:rsidP="00735312">
      <w:pPr>
        <w:pStyle w:val="Listenabsatz"/>
        <w:numPr>
          <w:ilvl w:val="0"/>
          <w:numId w:val="7"/>
        </w:numPr>
        <w:spacing w:after="0"/>
        <w:contextualSpacing w:val="0"/>
        <w:rPr>
          <w:rFonts w:ascii="Sofia Pro Regular" w:hAnsi="Sofia Pro Regular"/>
          <w:lang w:val="de-DE"/>
        </w:rPr>
      </w:pPr>
      <w:r w:rsidRPr="00561B0F">
        <w:rPr>
          <w:rFonts w:ascii="Sofia Pro Regular" w:hAnsi="Sofia Pro Regular"/>
          <w:lang w:val="de-DE"/>
        </w:rPr>
        <w:t xml:space="preserve">Du brauchst für diese Anleitung </w:t>
      </w:r>
      <w:r w:rsidR="004B2020">
        <w:rPr>
          <w:rFonts w:ascii="Sofia Pro Regular" w:hAnsi="Sofia Pro Regular"/>
          <w:lang w:val="de-DE"/>
        </w:rPr>
        <w:t xml:space="preserve">einen </w:t>
      </w:r>
      <w:r w:rsidR="00735312">
        <w:rPr>
          <w:rFonts w:ascii="Sofia Pro Regular" w:hAnsi="Sofia Pro Regular"/>
          <w:lang w:val="de-DE"/>
        </w:rPr>
        <w:t>micro:bit</w:t>
      </w:r>
      <w:r w:rsidR="00735312">
        <w:rPr>
          <w:noProof/>
          <w:position w:val="-6"/>
          <w:lang w:eastAsia="de-AT"/>
        </w:rPr>
        <w:t xml:space="preserve"> </w:t>
      </w:r>
      <w:r w:rsidR="00735312">
        <w:rPr>
          <w:rFonts w:ascii="Sofia Pro Regular" w:hAnsi="Sofia Pro Regular"/>
          <w:lang w:val="de-DE"/>
        </w:rPr>
        <w:t xml:space="preserve">und ein </w:t>
      </w:r>
      <w:r w:rsidR="00DF0948">
        <w:rPr>
          <w:rFonts w:ascii="Sofia Pro Regular" w:hAnsi="Sofia Pro Regular"/>
          <w:lang w:val="de-DE"/>
        </w:rPr>
        <w:t>M</w:t>
      </w:r>
      <w:r w:rsidR="00735312">
        <w:rPr>
          <w:rFonts w:ascii="Sofia Pro Regular" w:hAnsi="Sofia Pro Regular"/>
          <w:lang w:val="de-DE"/>
        </w:rPr>
        <w:t>ic</w:t>
      </w:r>
      <w:r w:rsidR="00426047">
        <w:rPr>
          <w:rFonts w:ascii="Sofia Pro Regular" w:hAnsi="Sofia Pro Regular"/>
          <w:lang w:val="de-DE"/>
        </w:rPr>
        <w:t>ro-USB-</w:t>
      </w:r>
      <w:r w:rsidR="004B2020">
        <w:rPr>
          <w:rFonts w:ascii="Sofia Pro Regular" w:hAnsi="Sofia Pro Regular"/>
          <w:lang w:val="de-DE"/>
        </w:rPr>
        <w:t xml:space="preserve">Kabel. </w:t>
      </w:r>
      <w:r w:rsidR="006A560C">
        <w:rPr>
          <w:rFonts w:ascii="Sofia Pro Regular" w:hAnsi="Sofia Pro Regular"/>
          <w:lang w:val="de-DE"/>
        </w:rPr>
        <w:br/>
      </w:r>
      <w:r w:rsidR="00DF0948" w:rsidRPr="00DF0948">
        <w:rPr>
          <w:rFonts w:ascii="Sofia Pro Regular" w:hAnsi="Sofia Pro Regular"/>
          <w:i/>
          <w:lang w:val="de-DE"/>
        </w:rPr>
        <w:t>Tipp:</w:t>
      </w:r>
      <w:r w:rsidR="00DF0948">
        <w:rPr>
          <w:rFonts w:ascii="Sofia Pro Regular" w:hAnsi="Sofia Pro Regular"/>
          <w:lang w:val="de-DE"/>
        </w:rPr>
        <w:t xml:space="preserve"> </w:t>
      </w:r>
      <w:r w:rsidR="004B2020" w:rsidRPr="00DF0948">
        <w:rPr>
          <w:rFonts w:ascii="Sofia Pro Regular" w:hAnsi="Sofia Pro Regular"/>
          <w:i/>
          <w:lang w:val="de-DE"/>
        </w:rPr>
        <w:t xml:space="preserve">Falls du die </w:t>
      </w:r>
      <w:r w:rsidR="00735312" w:rsidRPr="00DF0948">
        <w:rPr>
          <w:rFonts w:ascii="Sofia Pro Regular" w:hAnsi="Sofia Pro Regular"/>
          <w:i/>
          <w:lang w:val="de-DE"/>
        </w:rPr>
        <w:t>Sachen nicht finden k</w:t>
      </w:r>
      <w:r w:rsidR="00316AEB" w:rsidRPr="00DF0948">
        <w:rPr>
          <w:rFonts w:ascii="Sofia Pro Regular" w:hAnsi="Sofia Pro Regular"/>
          <w:i/>
          <w:lang w:val="de-DE"/>
        </w:rPr>
        <w:t>annst</w:t>
      </w:r>
      <w:r w:rsidR="00735312" w:rsidRPr="00DF0948">
        <w:rPr>
          <w:rFonts w:ascii="Sofia Pro Regular" w:hAnsi="Sofia Pro Regular"/>
          <w:i/>
          <w:lang w:val="de-DE"/>
        </w:rPr>
        <w:t xml:space="preserve">, </w:t>
      </w:r>
      <w:r w:rsidR="00426047">
        <w:rPr>
          <w:rFonts w:ascii="Sofia Pro Regular" w:hAnsi="Sofia Pro Regular"/>
          <w:i/>
          <w:lang w:val="de-DE"/>
        </w:rPr>
        <w:t>frage eine*n</w:t>
      </w:r>
      <w:r w:rsidR="00735312" w:rsidRPr="00DF0948">
        <w:rPr>
          <w:rFonts w:ascii="Sofia Pro Regular" w:hAnsi="Sofia Pro Regular"/>
          <w:i/>
          <w:lang w:val="de-DE"/>
        </w:rPr>
        <w:t xml:space="preserve"> Explainer*</w:t>
      </w:r>
      <w:r w:rsidR="00426047">
        <w:rPr>
          <w:rFonts w:ascii="Sofia Pro Regular" w:hAnsi="Sofia Pro Regular"/>
          <w:i/>
          <w:lang w:val="de-DE"/>
        </w:rPr>
        <w:t>in.</w:t>
      </w:r>
      <w:r w:rsidR="000E68F6" w:rsidRPr="00735312">
        <w:rPr>
          <w:rFonts w:ascii="Sofia Pro Regular" w:hAnsi="Sofia Pro Regular"/>
          <w:lang w:val="de-DE"/>
        </w:rPr>
        <w:br/>
      </w:r>
    </w:p>
    <w:p w:rsidR="00FF358E" w:rsidRDefault="00DB5FA1" w:rsidP="00FF358E">
      <w:pPr>
        <w:pStyle w:val="Listenabsatz"/>
        <w:numPr>
          <w:ilvl w:val="0"/>
          <w:numId w:val="7"/>
        </w:numPr>
        <w:spacing w:after="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Öffne</w:t>
      </w:r>
      <w:r w:rsidR="006B6906">
        <w:rPr>
          <w:rFonts w:ascii="Sofia Pro Regular" w:hAnsi="Sofia Pro Regular"/>
          <w:lang w:val="de-DE"/>
        </w:rPr>
        <w:t xml:space="preserve"> </w:t>
      </w:r>
      <w:r w:rsidR="007D4C4F">
        <w:rPr>
          <w:rFonts w:ascii="Sofia Pro Regular" w:hAnsi="Sofia Pro Regular"/>
          <w:lang w:val="de-DE"/>
        </w:rPr>
        <w:t xml:space="preserve">auf dem </w:t>
      </w:r>
      <w:r>
        <w:rPr>
          <w:rFonts w:ascii="Sofia Pro Regular" w:hAnsi="Sofia Pro Regular"/>
          <w:lang w:val="de-DE"/>
        </w:rPr>
        <w:t xml:space="preserve">Computer </w:t>
      </w:r>
      <w:r w:rsidR="006B6906">
        <w:rPr>
          <w:rFonts w:ascii="Sofia Pro Regular" w:hAnsi="Sofia Pro Regular"/>
          <w:lang w:val="de-DE"/>
        </w:rPr>
        <w:t>das Programm „MakeCode for microbit“</w:t>
      </w:r>
      <w:r w:rsidR="00FF358E">
        <w:rPr>
          <w:rFonts w:ascii="Sofia Pro Regular" w:hAnsi="Sofia Pro Regular"/>
          <w:lang w:val="de-DE"/>
        </w:rPr>
        <w:t>,</w:t>
      </w:r>
      <w:r w:rsidR="006B6906">
        <w:rPr>
          <w:rFonts w:ascii="Sofia Pro Regular" w:hAnsi="Sofia Pro Regular"/>
          <w:lang w:val="de-DE"/>
        </w:rPr>
        <w:t xml:space="preserve"> indem du auf das</w:t>
      </w:r>
      <w:r w:rsidR="00FF358E">
        <w:rPr>
          <w:rFonts w:ascii="Sofia Pro Regular" w:hAnsi="Sofia Pro Regular"/>
          <w:lang w:val="de-DE"/>
        </w:rPr>
        <w:t xml:space="preserve"> </w:t>
      </w:r>
      <w:r w:rsidR="006B6906" w:rsidRPr="00DB5FA1">
        <w:rPr>
          <w:noProof/>
          <w:position w:val="-6"/>
          <w:lang w:eastAsia="de-AT"/>
        </w:rPr>
        <w:drawing>
          <wp:inline distT="0" distB="0" distL="0" distR="0">
            <wp:extent cx="324485" cy="297109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7"/>
                    <a:stretch/>
                  </pic:blipFill>
                  <pic:spPr bwMode="auto">
                    <a:xfrm>
                      <a:off x="0" y="0"/>
                      <a:ext cx="349618" cy="32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0750">
        <w:rPr>
          <w:rFonts w:ascii="Sofia Pro Regular" w:hAnsi="Sofia Pro Regular"/>
          <w:lang w:val="de-DE"/>
        </w:rPr>
        <w:t xml:space="preserve"> </w:t>
      </w:r>
      <w:r w:rsidR="00FF358E">
        <w:rPr>
          <w:rFonts w:ascii="Sofia Pro Regular" w:hAnsi="Sofia Pro Regular"/>
          <w:lang w:val="de-DE"/>
        </w:rPr>
        <w:t>-Icon auf dem Desktop klickst.</w:t>
      </w:r>
      <w:r w:rsidR="00FF358E">
        <w:rPr>
          <w:rFonts w:ascii="Sofia Pro Regular" w:hAnsi="Sofia Pro Regular"/>
          <w:lang w:val="de-DE"/>
        </w:rPr>
        <w:br/>
      </w:r>
    </w:p>
    <w:p w:rsidR="00FF358E" w:rsidRDefault="00FF358E" w:rsidP="004B2020">
      <w:pPr>
        <w:pStyle w:val="Listenabsatz"/>
        <w:numPr>
          <w:ilvl w:val="0"/>
          <w:numId w:val="7"/>
        </w:numPr>
        <w:spacing w:after="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Erstelle ein neues Projekt, indem du auf das große </w:t>
      </w:r>
      <w:r w:rsidRPr="00DB5FA1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2622C9B" wp14:editId="090240B0">
            <wp:extent cx="283610" cy="279803"/>
            <wp:effectExtent l="0" t="0" r="254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772" t="1449" r="22829" b="32209"/>
                    <a:stretch/>
                  </pic:blipFill>
                  <pic:spPr bwMode="auto">
                    <a:xfrm flipH="1">
                      <a:off x="0" y="0"/>
                      <a:ext cx="338914" cy="33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>-Symbol klickst.</w:t>
      </w:r>
    </w:p>
    <w:p w:rsidR="00DC3412" w:rsidRDefault="00DC3412" w:rsidP="00DC3412">
      <w:pPr>
        <w:pStyle w:val="Listenabsatz"/>
        <w:spacing w:after="0"/>
        <w:ind w:left="360"/>
        <w:contextualSpacing w:val="0"/>
        <w:rPr>
          <w:rFonts w:ascii="Sofia Pro Regular" w:hAnsi="Sofia Pro Regular"/>
          <w:lang w:val="de-DE"/>
        </w:rPr>
      </w:pPr>
    </w:p>
    <w:p w:rsidR="00735312" w:rsidRPr="004B2020" w:rsidRDefault="00EC1506" w:rsidP="00735312">
      <w:pPr>
        <w:pStyle w:val="Listenabsatz"/>
        <w:spacing w:after="0"/>
        <w:ind w:left="360"/>
        <w:contextualSpacing w:val="0"/>
        <w:rPr>
          <w:rFonts w:ascii="Sofia Pro Regular" w:hAnsi="Sofia Pro Regular"/>
          <w:lang w:val="de-DE"/>
        </w:rPr>
      </w:pPr>
      <w:r w:rsidRPr="00283D91"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96359EC" wp14:editId="037D962B">
                <wp:simplePos x="0" y="0"/>
                <wp:positionH relativeFrom="margin">
                  <wp:align>left</wp:align>
                </wp:positionH>
                <wp:positionV relativeFrom="paragraph">
                  <wp:posOffset>184340</wp:posOffset>
                </wp:positionV>
                <wp:extent cx="5924550" cy="2627195"/>
                <wp:effectExtent l="0" t="0" r="0" b="1905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6271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9FB9C" id="Abgerundetes Rechteck 5" o:spid="_x0000_s1026" style="position:absolute;margin-left:0;margin-top:14.5pt;width:466.5pt;height:206.85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:rsidR="00EC1506" w:rsidRDefault="00EC1506" w:rsidP="00EC1506">
      <w:pPr>
        <w:spacing w:after="0"/>
        <w:rPr>
          <w:rFonts w:ascii="Sofia Pro Regular" w:hAnsi="Sofia Pro Regular"/>
          <w:lang w:val="de-DE"/>
        </w:rPr>
      </w:pPr>
    </w:p>
    <w:p w:rsidR="006841A5" w:rsidRDefault="00663C3D" w:rsidP="006841A5">
      <w:pPr>
        <w:tabs>
          <w:tab w:val="left" w:pos="2268"/>
        </w:tabs>
        <w:spacing w:after="320"/>
        <w:jc w:val="center"/>
        <w:rPr>
          <w:rFonts w:ascii="Sofia Pro Black" w:hAnsi="Sofia Pro Black"/>
          <w:sz w:val="26"/>
          <w:szCs w:val="26"/>
          <w:lang w:val="de-DE"/>
        </w:rPr>
      </w:pPr>
      <w:r>
        <w:rPr>
          <w:rFonts w:ascii="Sofia Pro Black" w:hAnsi="Sofia Pro Black"/>
          <w:sz w:val="26"/>
          <w:szCs w:val="26"/>
          <w:lang w:val="de-DE"/>
        </w:rPr>
        <w:t xml:space="preserve">MakeCode </w:t>
      </w:r>
      <w:r w:rsidR="00E438B8">
        <w:rPr>
          <w:rFonts w:ascii="Sofia Pro Black" w:hAnsi="Sofia Pro Black"/>
          <w:sz w:val="26"/>
          <w:szCs w:val="26"/>
          <w:lang w:val="de-DE"/>
        </w:rPr>
        <w:t>Programmier-Editor</w:t>
      </w:r>
    </w:p>
    <w:p w:rsidR="00EC1506" w:rsidRPr="0057683F" w:rsidRDefault="006841A5" w:rsidP="006841A5">
      <w:pPr>
        <w:tabs>
          <w:tab w:val="left" w:pos="4111"/>
        </w:tabs>
        <w:spacing w:afterLines="100" w:after="240"/>
        <w:ind w:left="4111" w:hanging="425"/>
        <w:rPr>
          <w:rFonts w:ascii="Sofia Pro Regular" w:hAnsi="Sofia Pro Regular"/>
          <w:sz w:val="26"/>
          <w:szCs w:val="26"/>
          <w:lang w:val="de-DE"/>
        </w:rPr>
      </w:pPr>
      <w:r w:rsidRPr="0057683F">
        <w:rPr>
          <w:noProof/>
          <w:color w:val="70AD47" w:themeColor="accent6"/>
          <w:lang w:eastAsia="de-AT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173286</wp:posOffset>
                </wp:positionH>
                <wp:positionV relativeFrom="paragraph">
                  <wp:posOffset>26374</wp:posOffset>
                </wp:positionV>
                <wp:extent cx="2060575" cy="1548765"/>
                <wp:effectExtent l="0" t="0" r="0" b="0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1548765"/>
                          <a:chOff x="0" y="0"/>
                          <a:chExt cx="2060575" cy="1548765"/>
                        </a:xfrm>
                      </wpg:grpSpPr>
                      <pic:pic xmlns:pic="http://schemas.openxmlformats.org/drawingml/2006/picture">
                        <pic:nvPicPr>
                          <pic:cNvPr id="10" name="Grafik 10" descr="\\172.16.50.5\techlab\makeCode.jp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057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40" y="106878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41A5" w:rsidRPr="00A82DDC" w:rsidRDefault="006841A5">
                              <w:pPr>
                                <w:rPr>
                                  <w:color w:val="FF0000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color w:val="FF0000"/>
                                  <w:sz w:val="70"/>
                                  <w:szCs w:val="7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980" y="415636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41A5" w:rsidRPr="0057683F" w:rsidRDefault="006841A5" w:rsidP="00A82DDC">
                              <w:pPr>
                                <w:rPr>
                                  <w:color w:val="70AD47" w:themeColor="accent6"/>
                                  <w:sz w:val="70"/>
                                  <w:szCs w:val="70"/>
                                </w:rPr>
                              </w:pPr>
                              <w:r w:rsidRPr="0057683F">
                                <w:rPr>
                                  <w:color w:val="70AD47" w:themeColor="accent6"/>
                                  <w:sz w:val="70"/>
                                  <w:szCs w:val="7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4411" y="415636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41A5" w:rsidRPr="0057683F" w:rsidRDefault="006841A5" w:rsidP="00A82DDC">
                              <w:pPr>
                                <w:rPr>
                                  <w:color w:val="7030A0"/>
                                  <w:sz w:val="70"/>
                                  <w:szCs w:val="70"/>
                                </w:rPr>
                              </w:pPr>
                              <w:r w:rsidRPr="0057683F">
                                <w:rPr>
                                  <w:color w:val="7030A0"/>
                                  <w:sz w:val="70"/>
                                  <w:szCs w:val="7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684717" y="112816"/>
                            <a:ext cx="340808" cy="132598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1059576" y="113420"/>
                            <a:ext cx="985907" cy="132537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eck 30"/>
                        <wps:cNvSpPr/>
                        <wps:spPr>
                          <a:xfrm>
                            <a:off x="13954" y="112816"/>
                            <a:ext cx="636103" cy="6353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2" o:spid="_x0000_s1026" style="position:absolute;left:0;text-align:left;margin-left:13.65pt;margin-top:2.1pt;width:162.25pt;height:121.95pt;z-index:251697152" coordsize="20605,154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0" o:spid="_x0000_s1027" type="#_x0000_t75" style="position:absolute;width:20605;height:15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asGnFAAAA2wAAAA8AAABkcnMvZG93bnJldi54bWxEj0FrwkAQhe8F/8Myhd50E63SRjcSBEs9&#10;SKlKz9PsmIRmZ0N2q/Hfdw5CbzO8N+99s1oPrlUX6kPj2UA6SUARl942XBk4HbfjF1AhIltsPZOB&#10;GwVY56OHFWbWX/mTLodYKQnhkKGBOsYu0zqUNTkME98Ri3b2vcMoa19p2+NVwl2rp0my0A4bloYa&#10;O9rUVP4cfp2B2c5+F2Gbvp72Rdi/fc0/nsubNubpcSiWoCIN8d98v363gi/08osMoP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WrBpxQAAANsAAAAPAAAAAAAAAAAAAAAA&#10;AJ8CAABkcnMvZG93bnJldi54bWxQSwUGAAAAAAQABAD3AAAAkQMAAAAA&#10;">
                  <v:imagedata r:id="rId16" o:title="makeCode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09;top:1068;width:3975;height:5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6841A5" w:rsidRPr="00A82DDC" w:rsidRDefault="006841A5">
                        <w:pPr>
                          <w:rPr>
                            <w:color w:val="FF0000"/>
                            <w:sz w:val="70"/>
                            <w:szCs w:val="70"/>
                          </w:rPr>
                        </w:pPr>
                        <w:r>
                          <w:rPr>
                            <w:color w:val="FF0000"/>
                            <w:sz w:val="70"/>
                            <w:szCs w:val="70"/>
                          </w:rPr>
                          <w:t>C</w:t>
                        </w:r>
                      </w:p>
                    </w:txbxContent>
                  </v:textbox>
                </v:shape>
                <v:shape id="_x0000_s1029" type="#_x0000_t202" style="position:absolute;left:6329;top:4156;width:3975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6841A5" w:rsidRPr="0057683F" w:rsidRDefault="006841A5" w:rsidP="00A82DDC">
                        <w:pPr>
                          <w:rPr>
                            <w:color w:val="70AD47" w:themeColor="accent6"/>
                            <w:sz w:val="70"/>
                            <w:szCs w:val="70"/>
                          </w:rPr>
                        </w:pPr>
                        <w:r w:rsidRPr="0057683F">
                          <w:rPr>
                            <w:color w:val="70AD47" w:themeColor="accent6"/>
                            <w:sz w:val="70"/>
                            <w:szCs w:val="70"/>
                          </w:rPr>
                          <w:t>A</w:t>
                        </w:r>
                      </w:p>
                    </w:txbxContent>
                  </v:textbox>
                </v:shape>
                <v:shape id="_x0000_s1030" type="#_x0000_t202" style="position:absolute;left:12944;top:4156;width:3975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6841A5" w:rsidRPr="0057683F" w:rsidRDefault="006841A5" w:rsidP="00A82DDC">
                        <w:pPr>
                          <w:rPr>
                            <w:color w:val="7030A0"/>
                            <w:sz w:val="70"/>
                            <w:szCs w:val="70"/>
                          </w:rPr>
                        </w:pPr>
                        <w:r w:rsidRPr="0057683F">
                          <w:rPr>
                            <w:color w:val="7030A0"/>
                            <w:sz w:val="70"/>
                            <w:szCs w:val="70"/>
                          </w:rPr>
                          <w:t>B</w:t>
                        </w:r>
                      </w:p>
                    </w:txbxContent>
                  </v:textbox>
                </v:shape>
                <v:rect id="Rechteck 28" o:spid="_x0000_s1031" style="position:absolute;left:6847;top:1128;width:3408;height:13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yN8IA&#10;AADbAAAADwAAAGRycy9kb3ducmV2LnhtbERPy4rCMBTdC/5DuII7TceFj45RBp0BGVGounB5ae40&#10;xeamNFE7fr1ZCC4P5z1ftrYSN2p86VjBxzABQZw7XXKh4HT8GUxB+ICssXJMCv7Jw3LR7cwx1e7O&#10;Gd0OoRAxhH2KCkwIdSqlzw1Z9ENXE0fuzzUWQ4RNIXWD9xhuKzlKkrG0WHJsMFjTylB+OVytgvXv&#10;2Myu2X57OheX7122m5zzx0Spfq/9+gQRqA1v8cu90QpGcWz8En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/I3wgAAANsAAAAPAAAAAAAAAAAAAAAAAJgCAABkcnMvZG93&#10;bnJldi54bWxQSwUGAAAAAAQABAD1AAAAhwMAAAAA&#10;" filled="f" strokecolor="#70ad47 [3209]" strokeweight="2.25pt"/>
                <v:rect id="Rechteck 29" o:spid="_x0000_s1032" style="position:absolute;left:10595;top:1134;width:9859;height:13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ON5cUA&#10;AADbAAAADwAAAGRycy9kb3ducmV2LnhtbESPQWvCQBSE70L/w/IKvUjd1IPU1FVEKSpY0FhCj4/s&#10;azY0+zZkt0n8926h4HGYmW+YxWqwteio9ZVjBS+TBARx4XTFpYLPy/vzKwgfkDXWjknBlTyslg+j&#10;Baba9XymLguliBD2KSowITSplL4wZNFPXEMcvW/XWgxRtqXULfYRbms5TZKZtFhxXDDY0MZQ8ZP9&#10;WgXjXZ77w2mdfY0/cHfM/aXvzFapp8dh/QYi0BDu4f/2XiuYzuHv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43lxQAAANsAAAAPAAAAAAAAAAAAAAAAAJgCAABkcnMv&#10;ZG93bnJldi54bWxQSwUGAAAAAAQABAD1AAAAigMAAAAA&#10;" filled="f" strokecolor="#7030a0" strokeweight="2.25pt"/>
                <v:rect id="Rechteck 30" o:spid="_x0000_s1033" style="position:absolute;left:139;top:1128;width:6361;height:6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DX2MEA&#10;AADbAAAADwAAAGRycy9kb3ducmV2LnhtbERPy2rCQBTdC/2H4Ra6ETOxhSAxEykVaVeBRtHtNXPz&#10;wMydkJlq2q/vLASXh/PONpPpxZVG11lWsIxiEMSV1R03Cg773WIFwnlkjb1lUvBLDjb50yzDVNsb&#10;f9O19I0IIexSVNB6P6RSuqolgy6yA3Hgajsa9AGOjdQj3kK46eVrHCfSYMehocWBPlqqLuWPUXA+&#10;Dv1fvTWn6VgmjMVngbydK/XyPL2vQXia/EN8d39pBW9hffgSfo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Q19jBAAAA2wAAAA8AAAAAAAAAAAAAAAAAmAIAAGRycy9kb3du&#10;cmV2LnhtbFBLBQYAAAAABAAEAPUAAACGAwAAAAA=&#10;" filled="f" strokecolor="red" strokeweight="2.25pt"/>
              </v:group>
            </w:pict>
          </mc:Fallback>
        </mc:AlternateContent>
      </w:r>
      <w:r w:rsidR="0057683F" w:rsidRPr="0057683F">
        <w:rPr>
          <w:rFonts w:ascii="Sofia Pro Regular" w:hAnsi="Sofia Pro Regular"/>
          <w:color w:val="70AD47" w:themeColor="accent6"/>
          <w:sz w:val="26"/>
          <w:szCs w:val="26"/>
          <w:lang w:val="de-DE"/>
        </w:rPr>
        <w:t>A</w:t>
      </w:r>
      <w:r w:rsidR="0057683F">
        <w:rPr>
          <w:rFonts w:ascii="Sofia Pro Regular" w:hAnsi="Sofia Pro Regular"/>
          <w:sz w:val="26"/>
          <w:szCs w:val="26"/>
          <w:lang w:val="de-DE"/>
        </w:rPr>
        <w:tab/>
      </w:r>
      <w:r w:rsidR="00D632B5" w:rsidRPr="0057683F">
        <w:rPr>
          <w:rFonts w:ascii="Sofia Pro Regular" w:hAnsi="Sofia Pro Regular"/>
          <w:sz w:val="26"/>
          <w:szCs w:val="26"/>
          <w:lang w:val="de-DE"/>
        </w:rPr>
        <w:t>Hier findest du die Blöcke mit denen du</w:t>
      </w:r>
      <w:r w:rsidR="0057683F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D632B5" w:rsidRPr="0057683F">
        <w:rPr>
          <w:rFonts w:ascii="Sofia Pro Regular" w:hAnsi="Sofia Pro Regular"/>
          <w:sz w:val="26"/>
          <w:szCs w:val="26"/>
          <w:lang w:val="de-DE"/>
        </w:rPr>
        <w:t xml:space="preserve">programmierst. </w:t>
      </w:r>
      <w:r w:rsidR="00EC1506" w:rsidRPr="0057683F">
        <w:rPr>
          <w:rFonts w:ascii="Sofia Pro Regular" w:hAnsi="Sofia Pro Regular"/>
          <w:sz w:val="26"/>
          <w:szCs w:val="26"/>
          <w:lang w:val="de-DE"/>
        </w:rPr>
        <w:t>Jeder Block</w:t>
      </w:r>
      <w:r w:rsidR="00D632B5" w:rsidRPr="0057683F">
        <w:rPr>
          <w:rFonts w:ascii="Sofia Pro Regular" w:hAnsi="Sofia Pro Regular"/>
          <w:sz w:val="26"/>
          <w:szCs w:val="26"/>
          <w:lang w:val="de-DE"/>
        </w:rPr>
        <w:t xml:space="preserve"> ist ein Befehl.</w:t>
      </w:r>
    </w:p>
    <w:p w:rsidR="00D632B5" w:rsidRDefault="0057683F" w:rsidP="006841A5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de-DE"/>
        </w:rPr>
      </w:pPr>
      <w:r w:rsidRPr="0057683F">
        <w:rPr>
          <w:rFonts w:ascii="Sofia Pro Regular" w:hAnsi="Sofia Pro Regular"/>
          <w:color w:val="7030A0"/>
          <w:sz w:val="26"/>
          <w:szCs w:val="26"/>
          <w:lang w:val="de-DE"/>
        </w:rPr>
        <w:t>B</w:t>
      </w:r>
      <w:r>
        <w:rPr>
          <w:rFonts w:ascii="Sofia Pro Regular" w:hAnsi="Sofia Pro Regular"/>
          <w:sz w:val="26"/>
          <w:szCs w:val="26"/>
          <w:lang w:val="de-DE"/>
        </w:rPr>
        <w:tab/>
      </w:r>
      <w:r w:rsidR="00BF32D2">
        <w:rPr>
          <w:rFonts w:ascii="Sofia Pro Regular" w:hAnsi="Sofia Pro Regular"/>
          <w:sz w:val="26"/>
          <w:szCs w:val="26"/>
          <w:lang w:val="de-DE"/>
        </w:rPr>
        <w:t xml:space="preserve">Ziehe </w:t>
      </w:r>
      <w:r w:rsidR="00DF7577">
        <w:rPr>
          <w:rFonts w:ascii="Sofia Pro Regular" w:hAnsi="Sofia Pro Regular"/>
          <w:sz w:val="26"/>
          <w:szCs w:val="26"/>
          <w:lang w:val="de-DE"/>
        </w:rPr>
        <w:t xml:space="preserve">die </w:t>
      </w:r>
      <w:r w:rsidR="00BF32D2">
        <w:rPr>
          <w:rFonts w:ascii="Sofia Pro Regular" w:hAnsi="Sofia Pro Regular"/>
          <w:sz w:val="26"/>
          <w:szCs w:val="26"/>
          <w:lang w:val="de-DE"/>
        </w:rPr>
        <w:t xml:space="preserve">Blöcke in diesen Bereich, um </w:t>
      </w:r>
      <w:r w:rsidR="00DF7577">
        <w:rPr>
          <w:rFonts w:ascii="Sofia Pro Regular" w:hAnsi="Sofia Pro Regular"/>
          <w:sz w:val="26"/>
          <w:szCs w:val="26"/>
          <w:lang w:val="de-DE"/>
        </w:rPr>
        <w:t>d</w:t>
      </w:r>
      <w:r w:rsidR="00BF32D2">
        <w:rPr>
          <w:rFonts w:ascii="Sofia Pro Regular" w:hAnsi="Sofia Pro Regular"/>
          <w:sz w:val="26"/>
          <w:szCs w:val="26"/>
          <w:lang w:val="de-DE"/>
        </w:rPr>
        <w:t xml:space="preserve">ein Programm zu erstellen. </w:t>
      </w:r>
    </w:p>
    <w:p w:rsidR="00663C3D" w:rsidRPr="0057683F" w:rsidRDefault="0057683F" w:rsidP="006841A5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de-DE"/>
        </w:rPr>
      </w:pPr>
      <w:r w:rsidRPr="0057683F">
        <w:rPr>
          <w:rFonts w:ascii="Sofia Pro Regular" w:hAnsi="Sofia Pro Regular"/>
          <w:color w:val="FF0000"/>
          <w:sz w:val="26"/>
          <w:szCs w:val="26"/>
          <w:lang w:val="de-DE"/>
        </w:rPr>
        <w:t>C</w:t>
      </w:r>
      <w:r>
        <w:rPr>
          <w:rFonts w:ascii="Sofia Pro Regular" w:hAnsi="Sofia Pro Regular"/>
          <w:sz w:val="26"/>
          <w:szCs w:val="26"/>
          <w:lang w:val="de-DE"/>
        </w:rPr>
        <w:tab/>
      </w:r>
      <w:r w:rsidR="00EC1506" w:rsidRPr="00D632B5">
        <w:rPr>
          <w:rFonts w:ascii="Sofia Pro Regular" w:hAnsi="Sofia Pro Regular"/>
          <w:sz w:val="26"/>
          <w:szCs w:val="26"/>
          <w:lang w:val="de-DE"/>
        </w:rPr>
        <w:t>Mit dem</w:t>
      </w:r>
      <w:r w:rsidR="00B218E2" w:rsidRPr="00D632B5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EC1506" w:rsidRPr="00D632B5">
        <w:rPr>
          <w:rFonts w:ascii="Sofia Pro Regular" w:hAnsi="Sofia Pro Regular"/>
          <w:sz w:val="26"/>
          <w:szCs w:val="26"/>
          <w:lang w:val="de-DE"/>
        </w:rPr>
        <w:t>„v</w:t>
      </w:r>
      <w:r w:rsidR="00B218E2" w:rsidRPr="00D632B5">
        <w:rPr>
          <w:rFonts w:ascii="Sofia Pro Regular" w:hAnsi="Sofia Pro Regular"/>
          <w:b/>
          <w:sz w:val="26"/>
          <w:szCs w:val="26"/>
          <w:lang w:val="de-DE"/>
        </w:rPr>
        <w:t>irtuelle</w:t>
      </w:r>
      <w:r w:rsidR="00EC1506" w:rsidRPr="00D632B5">
        <w:rPr>
          <w:rFonts w:ascii="Sofia Pro Regular" w:hAnsi="Sofia Pro Regular"/>
          <w:b/>
          <w:sz w:val="26"/>
          <w:szCs w:val="26"/>
          <w:lang w:val="de-DE"/>
        </w:rPr>
        <w:t>n</w:t>
      </w:r>
      <w:r w:rsidR="00B218E2" w:rsidRPr="00D632B5">
        <w:rPr>
          <w:rFonts w:ascii="Sofia Pro Regular" w:hAnsi="Sofia Pro Regular"/>
          <w:b/>
          <w:sz w:val="26"/>
          <w:szCs w:val="26"/>
          <w:lang w:val="de-DE"/>
        </w:rPr>
        <w:t xml:space="preserve"> micro:bit</w:t>
      </w:r>
      <w:r w:rsidR="00EC1506" w:rsidRPr="00D632B5">
        <w:rPr>
          <w:rFonts w:ascii="Sofia Pro Regular" w:hAnsi="Sofia Pro Regular"/>
          <w:b/>
          <w:sz w:val="26"/>
          <w:szCs w:val="26"/>
          <w:lang w:val="de-DE"/>
        </w:rPr>
        <w:t>“</w:t>
      </w:r>
      <w:r w:rsidR="00B218E2" w:rsidRPr="00D632B5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EC1506" w:rsidRPr="00D632B5">
        <w:rPr>
          <w:rFonts w:ascii="Sofia Pro Regular" w:hAnsi="Sofia Pro Regular"/>
          <w:sz w:val="26"/>
          <w:szCs w:val="26"/>
          <w:lang w:val="de-DE"/>
        </w:rPr>
        <w:t xml:space="preserve">kannst du </w:t>
      </w:r>
      <w:r w:rsidR="00B218E2" w:rsidRPr="00D632B5">
        <w:rPr>
          <w:rFonts w:ascii="Sofia Pro Regular" w:hAnsi="Sofia Pro Regular"/>
          <w:sz w:val="26"/>
          <w:szCs w:val="26"/>
          <w:lang w:val="de-DE"/>
        </w:rPr>
        <w:t xml:space="preserve">dein </w:t>
      </w:r>
      <w:r w:rsidR="00EC1506" w:rsidRPr="00D632B5">
        <w:rPr>
          <w:rFonts w:ascii="Sofia Pro Regular" w:hAnsi="Sofia Pro Regular"/>
          <w:sz w:val="26"/>
          <w:szCs w:val="26"/>
          <w:lang w:val="de-DE"/>
        </w:rPr>
        <w:t>Programm testen</w:t>
      </w:r>
      <w:r w:rsidR="00DF7577">
        <w:rPr>
          <w:rFonts w:ascii="Sofia Pro Regular" w:hAnsi="Sofia Pro Regular"/>
          <w:sz w:val="26"/>
          <w:szCs w:val="26"/>
          <w:lang w:val="de-DE"/>
        </w:rPr>
        <w:t>.</w:t>
      </w:r>
    </w:p>
    <w:p w:rsidR="00CA1B46" w:rsidRPr="00CA1B46" w:rsidRDefault="006A560C" w:rsidP="002B407E">
      <w:pPr>
        <w:pStyle w:val="Listenabsatz"/>
        <w:numPr>
          <w:ilvl w:val="0"/>
          <w:numId w:val="7"/>
        </w:numPr>
        <w:spacing w:afterLines="150" w:after="360"/>
        <w:ind w:left="351" w:hanging="357"/>
        <w:contextualSpacing w:val="0"/>
        <w:rPr>
          <w:rFonts w:ascii="Sofia Pro Regular" w:hAnsi="Sofia Pro Regular"/>
          <w:lang w:val="de-DE"/>
        </w:rPr>
      </w:pPr>
      <w:r w:rsidRPr="00FF358E">
        <w:rPr>
          <w:noProof/>
          <w:lang w:eastAsia="de-AT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4292600</wp:posOffset>
            </wp:positionH>
            <wp:positionV relativeFrom="paragraph">
              <wp:posOffset>264</wp:posOffset>
            </wp:positionV>
            <wp:extent cx="1555115" cy="908050"/>
            <wp:effectExtent l="0" t="0" r="6985" b="635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0"/>
                    <a:stretch/>
                  </pic:blipFill>
                  <pic:spPr bwMode="auto">
                    <a:xfrm>
                      <a:off x="0" y="0"/>
                      <a:ext cx="1555115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B46" w:rsidRPr="00CA1B46">
        <w:rPr>
          <w:rFonts w:ascii="Sofia Pro Regular" w:hAnsi="Sofia Pro Regular"/>
          <w:lang w:val="de-DE"/>
        </w:rPr>
        <w:t xml:space="preserve">Klicke im </w:t>
      </w:r>
      <w:r w:rsidR="00CA1B46" w:rsidRPr="00CA1B46">
        <w:rPr>
          <w:rFonts w:ascii="Sofia Pro Regular" w:hAnsi="Sofia Pro Regular"/>
          <w:color w:val="70AD47" w:themeColor="accent6"/>
          <w:lang w:val="de-DE"/>
        </w:rPr>
        <w:t>Bereich in der Mitte</w:t>
      </w:r>
      <w:r w:rsidR="00CA1B46" w:rsidRPr="00CA1B46">
        <w:rPr>
          <w:rFonts w:ascii="Sofia Pro Regular" w:hAnsi="Sofia Pro Regular"/>
          <w:lang w:val="de-DE"/>
        </w:rPr>
        <w:t xml:space="preserve"> auf </w:t>
      </w:r>
      <w:r w:rsidR="00CA1B46" w:rsidRPr="00CA1B46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>
            <wp:extent cx="1104405" cy="218067"/>
            <wp:effectExtent l="0" t="0" r="635" b="0"/>
            <wp:docPr id="34" name="Grafik 34" descr="\\172.16.50.5\techlab\grundla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72.16.50.5\techlab\grundlage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94" cy="2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B46" w:rsidRPr="00CA1B46">
        <w:rPr>
          <w:rFonts w:ascii="Sofia Pro Regular" w:hAnsi="Sofia Pro Regular"/>
          <w:lang w:val="de-DE"/>
        </w:rPr>
        <w:t xml:space="preserve"> und ziehe dann </w:t>
      </w:r>
      <w:r w:rsidR="0057683F" w:rsidRPr="00CA1B46">
        <w:rPr>
          <w:rFonts w:ascii="Sofia Pro Regular" w:hAnsi="Sofia Pro Regular"/>
          <w:lang w:val="de-DE"/>
        </w:rPr>
        <w:t>einen</w:t>
      </w:r>
      <w:r w:rsidR="002B407E">
        <w:rPr>
          <w:rFonts w:ascii="Sofia Pro Regular" w:hAnsi="Sofia Pro Regular"/>
          <w:lang w:val="de-DE"/>
        </w:rPr>
        <w:t xml:space="preserve"> </w:t>
      </w:r>
      <w:r w:rsidR="00735312" w:rsidRPr="003A0750">
        <w:rPr>
          <w:rFonts w:ascii="Sofia Pro Regular" w:hAnsi="Sofia Pro Regular"/>
          <w:noProof/>
          <w:position w:val="-18"/>
          <w:lang w:eastAsia="de-AT"/>
        </w:rPr>
        <w:drawing>
          <wp:inline distT="0" distB="0" distL="0" distR="0">
            <wp:extent cx="1104900" cy="298322"/>
            <wp:effectExtent l="0" t="0" r="0" b="6985"/>
            <wp:docPr id="23" name="Grafik 23" descr="\\172.16.50.5\techlab\Block_zeigeSymbol_fr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72.16.50.5\techlab\Block_zeigeSymbol_fre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619" cy="30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B46">
        <w:rPr>
          <w:rFonts w:ascii="Sofia Pro Regular" w:hAnsi="Sofia Pro Regular"/>
          <w:lang w:val="de-DE"/>
        </w:rPr>
        <w:t>-</w:t>
      </w:r>
      <w:r w:rsidR="00FF358E" w:rsidRPr="00CA1B46">
        <w:rPr>
          <w:rFonts w:ascii="Sofia Pro Regular" w:hAnsi="Sofia Pro Regular"/>
          <w:lang w:val="de-DE"/>
        </w:rPr>
        <w:t xml:space="preserve">Block in den </w:t>
      </w:r>
      <w:r w:rsidR="00FF358E" w:rsidRPr="00CA1B46">
        <w:rPr>
          <w:rFonts w:ascii="Sofia Pro Regular" w:hAnsi="Sofia Pro Regular"/>
          <w:color w:val="7030A0"/>
          <w:lang w:val="de-DE"/>
        </w:rPr>
        <w:t>Bereich</w:t>
      </w:r>
      <w:r w:rsidR="00FF358E" w:rsidRPr="00CA1B46">
        <w:rPr>
          <w:rFonts w:ascii="Sofia Pro Regular" w:hAnsi="Sofia Pro Regular"/>
          <w:lang w:val="de-DE"/>
        </w:rPr>
        <w:t xml:space="preserve"> </w:t>
      </w:r>
      <w:r w:rsidR="00FF358E" w:rsidRPr="00CA1B46">
        <w:rPr>
          <w:rFonts w:ascii="Sofia Pro Regular" w:hAnsi="Sofia Pro Regular"/>
          <w:color w:val="7030A0"/>
          <w:lang w:val="de-DE"/>
        </w:rPr>
        <w:t>rechts</w:t>
      </w:r>
      <w:r w:rsidR="00FF358E" w:rsidRPr="00CA1B46">
        <w:rPr>
          <w:rFonts w:ascii="Sofia Pro Regular" w:hAnsi="Sofia Pro Regular"/>
          <w:lang w:val="de-DE"/>
        </w:rPr>
        <w:t xml:space="preserve">. Raste </w:t>
      </w:r>
      <w:r w:rsidR="00DC26C1" w:rsidRPr="00CA1B46">
        <w:rPr>
          <w:rFonts w:ascii="Sofia Pro Regular" w:hAnsi="Sofia Pro Regular"/>
          <w:lang w:val="de-DE"/>
        </w:rPr>
        <w:t>den Block</w:t>
      </w:r>
      <w:r w:rsidR="00FF358E" w:rsidRPr="00CA1B46">
        <w:rPr>
          <w:rFonts w:ascii="Sofia Pro Regular" w:hAnsi="Sofia Pro Regular"/>
          <w:lang w:val="de-DE"/>
        </w:rPr>
        <w:t xml:space="preserve"> </w:t>
      </w:r>
      <w:r w:rsidR="00DC26C1" w:rsidRPr="00CA1B46">
        <w:rPr>
          <w:rFonts w:ascii="Sofia Pro Regular" w:hAnsi="Sofia Pro Regular"/>
          <w:lang w:val="de-DE"/>
        </w:rPr>
        <w:t xml:space="preserve">in den </w:t>
      </w:r>
      <w:r w:rsidRPr="00CA1B46">
        <w:rPr>
          <w:rFonts w:ascii="Sofia Pro Regular" w:hAnsi="Sofia Pro Regular"/>
          <w:lang w:val="de-DE"/>
        </w:rPr>
        <w:t>„beim Start“ -</w:t>
      </w:r>
      <w:r w:rsidR="00FF358E" w:rsidRPr="00CA1B46">
        <w:rPr>
          <w:rFonts w:ascii="Sofia Pro Regular" w:hAnsi="Sofia Pro Regular"/>
          <w:lang w:val="de-DE"/>
        </w:rPr>
        <w:t xml:space="preserve">Block ein. </w:t>
      </w:r>
    </w:p>
    <w:p w:rsidR="009372EE" w:rsidRDefault="008151AA" w:rsidP="002B407E">
      <w:pPr>
        <w:pStyle w:val="Listenabsatz"/>
        <w:numPr>
          <w:ilvl w:val="0"/>
          <w:numId w:val="7"/>
        </w:numPr>
        <w:spacing w:afterLines="150" w:after="360"/>
        <w:contextualSpacing w:val="0"/>
        <w:rPr>
          <w:rFonts w:ascii="Sofia Pro Regular" w:hAnsi="Sofia Pro Regular"/>
          <w:lang w:val="de-DE"/>
        </w:rPr>
      </w:pPr>
      <w:r w:rsidRPr="009372EE">
        <w:rPr>
          <w:rFonts w:ascii="Sofia Pro Regular" w:hAnsi="Sofia Pro Regular"/>
          <w:lang w:val="de-DE"/>
        </w:rPr>
        <w:t xml:space="preserve">Verbinde </w:t>
      </w:r>
      <w:r w:rsidR="005F4AA0" w:rsidRPr="009372EE">
        <w:rPr>
          <w:rFonts w:ascii="Sofia Pro Regular" w:hAnsi="Sofia Pro Regular"/>
          <w:lang w:val="de-DE"/>
        </w:rPr>
        <w:t xml:space="preserve">den </w:t>
      </w:r>
      <w:r w:rsidRPr="009372EE">
        <w:rPr>
          <w:rFonts w:ascii="Sofia Pro Regular" w:hAnsi="Sofia Pro Regular"/>
          <w:lang w:val="de-DE"/>
        </w:rPr>
        <w:t xml:space="preserve">micro:bit </w:t>
      </w:r>
      <w:r w:rsidR="005F4AA0" w:rsidRPr="009372EE">
        <w:rPr>
          <w:rFonts w:ascii="Sofia Pro Regular" w:hAnsi="Sofia Pro Regular"/>
          <w:lang w:val="de-DE"/>
        </w:rPr>
        <w:t xml:space="preserve">mit dem </w:t>
      </w:r>
      <w:r w:rsidR="00120F86">
        <w:rPr>
          <w:rFonts w:ascii="Sofia Pro Regular" w:hAnsi="Sofia Pro Regular"/>
          <w:lang w:val="de-DE"/>
        </w:rPr>
        <w:t>Micro-</w:t>
      </w:r>
      <w:r w:rsidR="009372EE">
        <w:rPr>
          <w:rFonts w:ascii="Sofia Pro Regular" w:hAnsi="Sofia Pro Regular"/>
          <w:lang w:val="de-DE"/>
        </w:rPr>
        <w:t>USB-Kabel</w:t>
      </w:r>
      <w:r w:rsidR="00971340">
        <w:rPr>
          <w:rFonts w:ascii="Sofia Pro Regular" w:hAnsi="Sofia Pro Regular"/>
          <w:lang w:val="de-DE"/>
        </w:rPr>
        <w:t xml:space="preserve"> mit </w:t>
      </w:r>
      <w:r w:rsidR="006A6177">
        <w:rPr>
          <w:rFonts w:ascii="Sofia Pro Regular" w:hAnsi="Sofia Pro Regular"/>
          <w:lang w:val="de-DE"/>
        </w:rPr>
        <w:t>dem</w:t>
      </w:r>
      <w:r w:rsidR="00971340" w:rsidRPr="009372EE">
        <w:rPr>
          <w:rFonts w:ascii="Sofia Pro Regular" w:hAnsi="Sofia Pro Regular"/>
          <w:lang w:val="de-DE"/>
        </w:rPr>
        <w:t xml:space="preserve"> Computer</w:t>
      </w:r>
      <w:r w:rsidR="009372EE">
        <w:rPr>
          <w:rFonts w:ascii="Sofia Pro Regular" w:hAnsi="Sofia Pro Regular"/>
          <w:lang w:val="de-DE"/>
        </w:rPr>
        <w:t>.</w:t>
      </w:r>
    </w:p>
    <w:p w:rsidR="000C45A5" w:rsidRPr="009372EE" w:rsidRDefault="001E03EE" w:rsidP="009372EE">
      <w:pPr>
        <w:pStyle w:val="Listenabsatz"/>
        <w:numPr>
          <w:ilvl w:val="0"/>
          <w:numId w:val="7"/>
        </w:numPr>
        <w:spacing w:afterLines="120" w:after="288"/>
        <w:contextualSpacing w:val="0"/>
        <w:rPr>
          <w:rFonts w:ascii="Sofia Pro Regular" w:hAnsi="Sofia Pro Regular"/>
          <w:lang w:val="de-DE"/>
        </w:rPr>
      </w:pPr>
      <w:r w:rsidRPr="009372EE">
        <w:rPr>
          <w:rFonts w:ascii="Sofia Pro Regular" w:hAnsi="Sofia Pro Regular"/>
          <w:lang w:val="de-DE"/>
        </w:rPr>
        <w:t>K</w:t>
      </w:r>
      <w:r w:rsidR="00717219" w:rsidRPr="009372EE">
        <w:rPr>
          <w:rFonts w:ascii="Sofia Pro Regular" w:hAnsi="Sofia Pro Regular"/>
          <w:lang w:val="de-DE"/>
        </w:rPr>
        <w:t>lick</w:t>
      </w:r>
      <w:r w:rsidRPr="009372EE">
        <w:rPr>
          <w:rFonts w:ascii="Sofia Pro Regular" w:hAnsi="Sofia Pro Regular"/>
          <w:lang w:val="de-DE"/>
        </w:rPr>
        <w:t>e</w:t>
      </w:r>
      <w:r w:rsidR="00717219" w:rsidRPr="009372EE">
        <w:rPr>
          <w:rFonts w:ascii="Sofia Pro Regular" w:hAnsi="Sofia Pro Regular"/>
          <w:lang w:val="de-DE"/>
        </w:rPr>
        <w:t xml:space="preserve"> auf</w:t>
      </w:r>
      <w:r w:rsidR="00CA6E2A" w:rsidRPr="009372EE">
        <w:rPr>
          <w:rFonts w:ascii="Sofia Pro Regular" w:hAnsi="Sofia Pro Regular"/>
          <w:lang w:val="de-DE"/>
        </w:rPr>
        <w:t xml:space="preserve"> </w:t>
      </w:r>
      <w:r w:rsidR="00717219" w:rsidRPr="00634AB7">
        <w:rPr>
          <w:rFonts w:ascii="Sofia Pro Regular" w:hAnsi="Sofia Pro Regular"/>
          <w:noProof/>
          <w:position w:val="-12"/>
          <w:lang w:eastAsia="de-AT"/>
        </w:rPr>
        <w:drawing>
          <wp:inline distT="0" distB="0" distL="0" distR="0" wp14:anchorId="2E2F3D05" wp14:editId="3E397C58">
            <wp:extent cx="1562100" cy="2571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5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2EE">
        <w:rPr>
          <w:rFonts w:ascii="Sofia Pro Regular" w:hAnsi="Sofia Pro Regular"/>
          <w:lang w:val="de-DE"/>
        </w:rPr>
        <w:t xml:space="preserve">, um das Programm </w:t>
      </w:r>
      <w:r w:rsidR="00634AB7" w:rsidRPr="009372EE">
        <w:rPr>
          <w:rFonts w:ascii="Sofia Pro Regular" w:hAnsi="Sofia Pro Regular"/>
          <w:lang w:val="de-DE"/>
        </w:rPr>
        <w:t xml:space="preserve">auf </w:t>
      </w:r>
      <w:r w:rsidR="00FF3736" w:rsidRPr="009372EE">
        <w:rPr>
          <w:rFonts w:ascii="Sofia Pro Regular" w:hAnsi="Sofia Pro Regular"/>
          <w:lang w:val="de-DE"/>
        </w:rPr>
        <w:t>dem</w:t>
      </w:r>
      <w:r w:rsidR="00634AB7" w:rsidRPr="009372EE">
        <w:rPr>
          <w:rFonts w:ascii="Sofia Pro Regular" w:hAnsi="Sofia Pro Regular"/>
          <w:lang w:val="de-DE"/>
        </w:rPr>
        <w:t xml:space="preserve"> micro:bit</w:t>
      </w:r>
      <w:r w:rsidRPr="009372EE">
        <w:rPr>
          <w:rFonts w:ascii="Sofia Pro Regular" w:hAnsi="Sofia Pro Regular"/>
          <w:lang w:val="de-DE"/>
        </w:rPr>
        <w:t xml:space="preserve"> zu speichern</w:t>
      </w:r>
      <w:r w:rsidR="00634AB7" w:rsidRPr="009372EE">
        <w:rPr>
          <w:rFonts w:ascii="Sofia Pro Regular" w:hAnsi="Sofia Pro Regular"/>
          <w:lang w:val="de-DE"/>
        </w:rPr>
        <w:t xml:space="preserve">. </w:t>
      </w:r>
      <w:r w:rsidR="000C45A5" w:rsidRPr="009372EE">
        <w:rPr>
          <w:rFonts w:ascii="Sofia Pro Regular" w:hAnsi="Sofia Pro Regular"/>
          <w:b/>
          <w:lang w:val="de-DE"/>
        </w:rPr>
        <w:t>Dein erstes kleines Programm läuft jetzt auf dem micro:bit!</w:t>
      </w:r>
    </w:p>
    <w:p w:rsidR="00CA1B46" w:rsidRPr="000C45A5" w:rsidRDefault="006A6177" w:rsidP="00CA1B46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Weiter geht’s: </w:t>
      </w:r>
      <w:r w:rsidR="00252EFC">
        <w:rPr>
          <w:rFonts w:ascii="Sofia Pro Regular" w:hAnsi="Sofia Pro Regular"/>
          <w:lang w:val="de-DE"/>
        </w:rPr>
        <w:t xml:space="preserve">Der micro:bit kann darauf reagieren, wenn du ihn schüttelst. </w:t>
      </w:r>
      <w:r w:rsidR="00C35534" w:rsidRPr="000C45A5">
        <w:rPr>
          <w:rFonts w:ascii="Sofia Pro Regular" w:hAnsi="Sofia Pro Regular"/>
          <w:lang w:val="de-DE"/>
        </w:rPr>
        <w:t xml:space="preserve">Klicke auf </w:t>
      </w:r>
      <w:r w:rsidR="00C35534" w:rsidRPr="00C35534">
        <w:rPr>
          <w:noProof/>
          <w:position w:val="-6"/>
          <w:lang w:eastAsia="de-AT"/>
        </w:rPr>
        <w:drawing>
          <wp:inline distT="0" distB="0" distL="0" distR="0" wp14:anchorId="447997BF" wp14:editId="53FD707F">
            <wp:extent cx="849086" cy="218440"/>
            <wp:effectExtent l="0" t="0" r="825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" t="10174" r="31868" b="13022"/>
                    <a:stretch/>
                  </pic:blipFill>
                  <pic:spPr bwMode="auto">
                    <a:xfrm>
                      <a:off x="0" y="0"/>
                      <a:ext cx="864731" cy="22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5534" w:rsidRPr="000C45A5">
        <w:rPr>
          <w:rFonts w:ascii="Sofia Pro Regular" w:hAnsi="Sofia Pro Regular"/>
          <w:lang w:val="de-DE"/>
        </w:rPr>
        <w:t xml:space="preserve"> und ziehe </w:t>
      </w:r>
      <w:r w:rsidR="000C45A5">
        <w:rPr>
          <w:rFonts w:ascii="Sofia Pro Regular" w:hAnsi="Sofia Pro Regular"/>
          <w:lang w:val="de-DE"/>
        </w:rPr>
        <w:t>einen</w:t>
      </w:r>
      <w:r w:rsidR="00C35534" w:rsidRPr="000C45A5">
        <w:rPr>
          <w:rFonts w:ascii="Sofia Pro Regular" w:hAnsi="Sofia Pro Regular"/>
          <w:lang w:val="de-DE"/>
        </w:rPr>
        <w:t xml:space="preserve"> </w:t>
      </w:r>
      <w:r w:rsidR="00C462DA" w:rsidRPr="003A0750">
        <w:rPr>
          <w:rFonts w:ascii="Sofia Pro Regular" w:hAnsi="Sofia Pro Regular"/>
          <w:noProof/>
          <w:position w:val="-70"/>
          <w:lang w:eastAsia="de-AT"/>
        </w:rPr>
        <w:drawing>
          <wp:inline distT="0" distB="0" distL="0" distR="0" wp14:anchorId="1BF1709D" wp14:editId="1A095F8A">
            <wp:extent cx="1200212" cy="67313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534" w:rsidRPr="000C45A5">
        <w:rPr>
          <w:rFonts w:ascii="Sofia Pro Regular" w:hAnsi="Sofia Pro Regular"/>
          <w:lang w:val="de-DE"/>
        </w:rPr>
        <w:t xml:space="preserve"> </w:t>
      </w:r>
      <w:r w:rsidR="00731CB2" w:rsidRPr="000C45A5">
        <w:rPr>
          <w:rFonts w:ascii="Sofia Pro Regular" w:hAnsi="Sofia Pro Regular"/>
          <w:lang w:val="de-DE"/>
        </w:rPr>
        <w:t>-</w:t>
      </w:r>
      <w:r w:rsidR="00C35534" w:rsidRPr="000C45A5">
        <w:rPr>
          <w:rFonts w:ascii="Sofia Pro Regular" w:hAnsi="Sofia Pro Regular"/>
          <w:lang w:val="de-DE"/>
        </w:rPr>
        <w:t xml:space="preserve">Block </w:t>
      </w:r>
      <w:r w:rsidR="00C462DA" w:rsidRPr="000C45A5">
        <w:rPr>
          <w:rFonts w:ascii="Sofia Pro Regular" w:hAnsi="Sofia Pro Regular"/>
          <w:lang w:val="de-DE"/>
        </w:rPr>
        <w:t xml:space="preserve">in den </w:t>
      </w:r>
      <w:r w:rsidR="00C462DA" w:rsidRPr="000C45A5">
        <w:rPr>
          <w:rFonts w:ascii="Sofia Pro Regular" w:hAnsi="Sofia Pro Regular"/>
          <w:color w:val="70AD47" w:themeColor="accent6"/>
          <w:lang w:val="de-DE"/>
        </w:rPr>
        <w:t>Bereich rechts</w:t>
      </w:r>
      <w:r w:rsidR="00C462DA" w:rsidRPr="000C45A5">
        <w:rPr>
          <w:rFonts w:ascii="Sofia Pro Regular" w:hAnsi="Sofia Pro Regular"/>
          <w:lang w:val="de-DE"/>
        </w:rPr>
        <w:t xml:space="preserve">. </w:t>
      </w:r>
    </w:p>
    <w:p w:rsidR="00C42639" w:rsidRDefault="00E32F11" w:rsidP="00CA1B46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rPr>
          <w:rFonts w:ascii="Sofia Pro Regular" w:hAnsi="Sofia Pro Regular"/>
          <w:lang w:val="de-DE"/>
        </w:rPr>
      </w:pPr>
      <w:r w:rsidRPr="00C462DA">
        <w:rPr>
          <w:noProof/>
          <w:lang w:eastAsia="de-A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3845552</wp:posOffset>
            </wp:positionH>
            <wp:positionV relativeFrom="paragraph">
              <wp:posOffset>39896</wp:posOffset>
            </wp:positionV>
            <wp:extent cx="2239645" cy="1127125"/>
            <wp:effectExtent l="0" t="0" r="8255" b="0"/>
            <wp:wrapThrough wrapText="bothSides">
              <wp:wrapPolygon edited="0">
                <wp:start x="4593" y="0"/>
                <wp:lineTo x="4593" y="5841"/>
                <wp:lineTo x="0" y="11317"/>
                <wp:lineTo x="0" y="21174"/>
                <wp:lineTo x="21496" y="21174"/>
                <wp:lineTo x="21496" y="11317"/>
                <wp:lineTo x="16168" y="5841"/>
                <wp:lineTo x="14514" y="0"/>
                <wp:lineTo x="4593" y="0"/>
              </wp:wrapPolygon>
            </wp:wrapThrough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12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BD0">
        <w:rPr>
          <w:rFonts w:ascii="Sofia Pro Regular" w:hAnsi="Sofia Pro Regular"/>
          <w:lang w:val="de-DE"/>
        </w:rPr>
        <w:t xml:space="preserve">Docke </w:t>
      </w:r>
      <w:r w:rsidR="006A560C" w:rsidRPr="00CA1B46">
        <w:rPr>
          <w:rFonts w:ascii="Sofia Pro Regular" w:hAnsi="Sofia Pro Regular"/>
          <w:lang w:val="de-DE"/>
        </w:rPr>
        <w:t>einen „zeige Symbol“-Block</w:t>
      </w:r>
      <w:r w:rsidR="00C462DA" w:rsidRPr="00CA1B46">
        <w:rPr>
          <w:rFonts w:ascii="Sofia Pro Regular" w:hAnsi="Sofia Pro Regular"/>
          <w:lang w:val="de-DE"/>
        </w:rPr>
        <w:t xml:space="preserve"> </w:t>
      </w:r>
      <w:r w:rsidR="00415E7D">
        <w:rPr>
          <w:rFonts w:ascii="Sofia Pro Regular" w:hAnsi="Sofia Pro Regular"/>
          <w:lang w:val="de-DE"/>
        </w:rPr>
        <w:t xml:space="preserve">in der Zange vom </w:t>
      </w:r>
      <w:r w:rsidR="00C462DA" w:rsidRPr="00CA1B46">
        <w:rPr>
          <w:rFonts w:ascii="Sofia Pro Regular" w:hAnsi="Sofia Pro Regular"/>
          <w:lang w:val="de-DE"/>
        </w:rPr>
        <w:t>„</w:t>
      </w:r>
      <w:r w:rsidR="00731CB2" w:rsidRPr="00CA1B46">
        <w:rPr>
          <w:rFonts w:ascii="Sofia Pro Regular" w:hAnsi="Sofia Pro Regular"/>
          <w:lang w:val="de-DE"/>
        </w:rPr>
        <w:t>w</w:t>
      </w:r>
      <w:r w:rsidR="00C462DA" w:rsidRPr="00CA1B46">
        <w:rPr>
          <w:rFonts w:ascii="Sofia Pro Regular" w:hAnsi="Sofia Pro Regular"/>
          <w:lang w:val="de-DE"/>
        </w:rPr>
        <w:t>enn geschüttelt“</w:t>
      </w:r>
      <w:r w:rsidR="00731CB2" w:rsidRPr="00CA1B46">
        <w:rPr>
          <w:rFonts w:ascii="Sofia Pro Regular" w:hAnsi="Sofia Pro Regular"/>
          <w:lang w:val="de-DE"/>
        </w:rPr>
        <w:t>-</w:t>
      </w:r>
      <w:r w:rsidR="006A560C" w:rsidRPr="00CA1B46">
        <w:rPr>
          <w:rFonts w:ascii="Sofia Pro Regular" w:hAnsi="Sofia Pro Regular"/>
          <w:lang w:val="de-DE"/>
        </w:rPr>
        <w:t xml:space="preserve">Block </w:t>
      </w:r>
      <w:r w:rsidR="00680BD0">
        <w:rPr>
          <w:rFonts w:ascii="Sofia Pro Regular" w:hAnsi="Sofia Pro Regular"/>
          <w:lang w:val="de-DE"/>
        </w:rPr>
        <w:t>an. Du kannst das Symbol ändern</w:t>
      </w:r>
      <w:r w:rsidR="006A6177">
        <w:rPr>
          <w:rFonts w:ascii="Sofia Pro Regular" w:hAnsi="Sofia Pro Regular"/>
          <w:lang w:val="de-DE"/>
        </w:rPr>
        <w:t>, indem du</w:t>
      </w:r>
      <w:r w:rsidR="00711450" w:rsidRPr="00CA1B46">
        <w:rPr>
          <w:rFonts w:ascii="Sofia Pro Regular" w:hAnsi="Sofia Pro Regular"/>
          <w:lang w:val="de-DE"/>
        </w:rPr>
        <w:t xml:space="preserve"> </w:t>
      </w:r>
      <w:r w:rsidR="00C462DA" w:rsidRPr="00CA1B46">
        <w:rPr>
          <w:rFonts w:ascii="Sofia Pro Regular" w:hAnsi="Sofia Pro Regular"/>
          <w:lang w:val="de-DE"/>
        </w:rPr>
        <w:t xml:space="preserve">auf das Herz </w:t>
      </w:r>
      <w:r w:rsidR="006A6177">
        <w:rPr>
          <w:rFonts w:ascii="Sofia Pro Regular" w:hAnsi="Sofia Pro Regular"/>
          <w:lang w:val="de-DE"/>
        </w:rPr>
        <w:t>klickst</w:t>
      </w:r>
      <w:r w:rsidR="00C42639">
        <w:rPr>
          <w:rFonts w:ascii="Sofia Pro Regular" w:hAnsi="Sofia Pro Regular"/>
          <w:lang w:val="de-DE"/>
        </w:rPr>
        <w:t xml:space="preserve"> (</w:t>
      </w:r>
      <w:r w:rsidR="00C42639" w:rsidRPr="003464E0">
        <w:rPr>
          <w:rFonts w:ascii="Sofia Pro Regular" w:hAnsi="Sofia Pro Regular"/>
          <w:i/>
          <w:lang w:val="de-DE"/>
        </w:rPr>
        <w:t>siehe rechts</w:t>
      </w:r>
      <w:r w:rsidR="00C42639">
        <w:rPr>
          <w:rFonts w:ascii="Sofia Pro Regular" w:hAnsi="Sofia Pro Regular"/>
          <w:lang w:val="de-DE"/>
        </w:rPr>
        <w:t>)</w:t>
      </w:r>
      <w:r w:rsidR="00C462DA" w:rsidRPr="00CA1B46">
        <w:rPr>
          <w:rFonts w:ascii="Sofia Pro Regular" w:hAnsi="Sofia Pro Regular"/>
          <w:lang w:val="de-DE"/>
        </w:rPr>
        <w:t>.</w:t>
      </w:r>
      <w:r w:rsidR="00415E7D">
        <w:rPr>
          <w:rFonts w:ascii="Sofia Pro Regular" w:hAnsi="Sofia Pro Regular"/>
          <w:lang w:val="de-DE"/>
        </w:rPr>
        <w:t xml:space="preserve"> </w:t>
      </w:r>
    </w:p>
    <w:p w:rsidR="006A560C" w:rsidRPr="00CA1B46" w:rsidRDefault="00D22235" w:rsidP="00415E7D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jc w:val="both"/>
        <w:rPr>
          <w:rFonts w:ascii="Sofia Pro Regular" w:hAnsi="Sofia Pro Regular"/>
          <w:lang w:val="de-DE"/>
        </w:rPr>
      </w:pPr>
      <w:r w:rsidRPr="00CA1B46">
        <w:rPr>
          <w:rFonts w:ascii="Sofia Pro Regular" w:hAnsi="Sofia Pro Regular"/>
          <w:lang w:val="de-DE"/>
        </w:rPr>
        <w:t>Speichere</w:t>
      </w:r>
      <w:r w:rsidR="00283D91" w:rsidRPr="00CA1B46">
        <w:rPr>
          <w:rFonts w:ascii="Sofia Pro Regular" w:hAnsi="Sofia Pro Regular"/>
          <w:lang w:val="de-DE"/>
        </w:rPr>
        <w:t xml:space="preserve"> das fertige Programm auf dem</w:t>
      </w:r>
      <w:r w:rsidR="00236E18">
        <w:rPr>
          <w:rFonts w:ascii="Sofia Pro Regular" w:hAnsi="Sofia Pro Regular"/>
          <w:lang w:val="de-DE"/>
        </w:rPr>
        <w:t xml:space="preserve"> micro:bit.</w:t>
      </w:r>
      <w:r w:rsidR="00415E7D">
        <w:rPr>
          <w:rFonts w:ascii="Sofia Pro Regular" w:hAnsi="Sofia Pro Regular"/>
          <w:lang w:val="de-DE"/>
        </w:rPr>
        <w:t xml:space="preserve"> </w:t>
      </w:r>
      <w:r w:rsidR="00415E7D">
        <w:rPr>
          <w:rFonts w:ascii="Sofia Pro Regular" w:hAnsi="Sofia Pro Regular"/>
          <w:lang w:val="de-DE"/>
        </w:rPr>
        <w:br/>
      </w:r>
      <w:r w:rsidR="000E23CB">
        <w:rPr>
          <w:rFonts w:ascii="Sofia Pro Regular" w:hAnsi="Sofia Pro Regular"/>
          <w:lang w:val="de-DE"/>
        </w:rPr>
        <w:t>W</w:t>
      </w:r>
      <w:r w:rsidR="000E23CB">
        <w:rPr>
          <w:rFonts w:ascii="Sofia Pro Regular" w:hAnsi="Sofia Pro Regular"/>
          <w:lang w:val="de-DE"/>
        </w:rPr>
        <w:t>enn du ihn schüttelst</w:t>
      </w:r>
      <w:r w:rsidR="000E23CB">
        <w:rPr>
          <w:rFonts w:ascii="Sofia Pro Regular" w:hAnsi="Sofia Pro Regular"/>
          <w:lang w:val="de-DE"/>
        </w:rPr>
        <w:t xml:space="preserve"> </w:t>
      </w:r>
      <w:r w:rsidR="00217144">
        <w:rPr>
          <w:rFonts w:ascii="Sofia Pro Regular" w:hAnsi="Sofia Pro Regular"/>
          <w:lang w:val="de-DE"/>
        </w:rPr>
        <w:t xml:space="preserve">zeigt </w:t>
      </w:r>
      <w:r w:rsidR="000E23CB">
        <w:rPr>
          <w:rFonts w:ascii="Sofia Pro Regular" w:hAnsi="Sofia Pro Regular"/>
          <w:lang w:val="de-DE"/>
        </w:rPr>
        <w:t xml:space="preserve">er </w:t>
      </w:r>
      <w:r w:rsidR="00217144">
        <w:rPr>
          <w:rFonts w:ascii="Sofia Pro Regular" w:hAnsi="Sofia Pro Regular"/>
          <w:lang w:val="de-DE"/>
        </w:rPr>
        <w:t>nun</w:t>
      </w:r>
      <w:r w:rsidR="00415E7D">
        <w:rPr>
          <w:rFonts w:ascii="Sofia Pro Regular" w:hAnsi="Sofia Pro Regular"/>
          <w:lang w:val="de-DE"/>
        </w:rPr>
        <w:t xml:space="preserve"> dein Symbol a</w:t>
      </w:r>
      <w:r w:rsidR="00236E18">
        <w:rPr>
          <w:rFonts w:ascii="Sofia Pro Regular" w:hAnsi="Sofia Pro Regular"/>
          <w:lang w:val="de-DE"/>
        </w:rPr>
        <w:t>n!</w:t>
      </w:r>
    </w:p>
    <w:p w:rsidR="006A560C" w:rsidRDefault="006A560C" w:rsidP="006A560C">
      <w:pPr>
        <w:pStyle w:val="Listenabsatz"/>
        <w:rPr>
          <w:rFonts w:ascii="Sofia Pro Regular" w:hAnsi="Sofia Pro Regular"/>
          <w:lang w:val="de-DE"/>
        </w:rPr>
      </w:pPr>
    </w:p>
    <w:p w:rsidR="006C5EC9" w:rsidRPr="006A560C" w:rsidRDefault="006C5EC9" w:rsidP="006A560C">
      <w:pPr>
        <w:pStyle w:val="Listenabsatz"/>
        <w:rPr>
          <w:rFonts w:ascii="Sofia Pro Regular" w:hAnsi="Sofia Pro Regular"/>
          <w:lang w:val="de-DE"/>
        </w:rPr>
      </w:pPr>
    </w:p>
    <w:p w:rsidR="00283D91" w:rsidRDefault="00CF317E" w:rsidP="004B3A1C">
      <w:pPr>
        <w:pStyle w:val="Listenabsatz"/>
        <w:spacing w:after="0"/>
        <w:ind w:left="360"/>
        <w:jc w:val="center"/>
        <w:rPr>
          <w:rFonts w:ascii="Sofia Pro Regular" w:hAnsi="Sofia Pro Regular"/>
          <w:sz w:val="26"/>
          <w:szCs w:val="26"/>
          <w:lang w:val="de-DE"/>
        </w:rPr>
      </w:pPr>
      <w:r w:rsidRPr="006C5EC9">
        <w:rPr>
          <w:rFonts w:ascii="Sofia Pro Regular" w:hAnsi="Sofia Pro Regular"/>
          <w:b/>
          <w:sz w:val="26"/>
          <w:szCs w:val="26"/>
          <w:lang w:val="de-DE"/>
        </w:rPr>
        <w:t>Gratulation!</w:t>
      </w:r>
      <w:r w:rsidRPr="006C5EC9">
        <w:rPr>
          <w:rFonts w:ascii="Sofia Pro Regular" w:hAnsi="Sofia Pro Regular"/>
          <w:sz w:val="26"/>
          <w:szCs w:val="26"/>
          <w:lang w:val="de-DE"/>
        </w:rPr>
        <w:t xml:space="preserve"> Du</w:t>
      </w:r>
      <w:r w:rsidR="006C5EC9">
        <w:rPr>
          <w:rFonts w:ascii="Sofia Pro Regular" w:hAnsi="Sofia Pro Regular"/>
          <w:sz w:val="26"/>
          <w:szCs w:val="26"/>
          <w:lang w:val="de-DE"/>
        </w:rPr>
        <w:t xml:space="preserve"> beherrscht</w:t>
      </w:r>
      <w:r w:rsidRPr="006C5EC9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4B3A1C" w:rsidRPr="006C5EC9">
        <w:rPr>
          <w:rFonts w:ascii="Sofia Pro Regular" w:hAnsi="Sofia Pro Regular"/>
          <w:sz w:val="26"/>
          <w:szCs w:val="26"/>
          <w:lang w:val="de-DE"/>
        </w:rPr>
        <w:t xml:space="preserve">nun </w:t>
      </w:r>
      <w:r w:rsidRPr="006C5EC9">
        <w:rPr>
          <w:rFonts w:ascii="Sofia Pro Regular" w:hAnsi="Sofia Pro Regular"/>
          <w:sz w:val="26"/>
          <w:szCs w:val="26"/>
          <w:lang w:val="de-DE"/>
        </w:rPr>
        <w:t>die Grundlagen</w:t>
      </w:r>
      <w:r w:rsidR="002B407E">
        <w:rPr>
          <w:rFonts w:ascii="Sofia Pro Regular" w:hAnsi="Sofia Pro Regular"/>
          <w:sz w:val="26"/>
          <w:szCs w:val="26"/>
          <w:lang w:val="de-DE"/>
        </w:rPr>
        <w:t>,</w:t>
      </w:r>
      <w:r w:rsidRPr="006C5EC9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6C5EC9">
        <w:rPr>
          <w:rFonts w:ascii="Sofia Pro Regular" w:hAnsi="Sofia Pro Regular"/>
          <w:sz w:val="26"/>
          <w:szCs w:val="26"/>
          <w:lang w:val="de-DE"/>
        </w:rPr>
        <w:t>um einen</w:t>
      </w:r>
      <w:r w:rsidRPr="006C5EC9">
        <w:rPr>
          <w:rFonts w:ascii="Sofia Pro Regular" w:hAnsi="Sofia Pro Regular"/>
          <w:sz w:val="26"/>
          <w:szCs w:val="26"/>
          <w:lang w:val="de-DE"/>
        </w:rPr>
        <w:t xml:space="preserve"> micro:bit zu programmieren. </w:t>
      </w:r>
      <w:r w:rsidR="002B407E">
        <w:rPr>
          <w:rFonts w:ascii="Sofia Pro Regular" w:hAnsi="Sofia Pro Regular"/>
          <w:sz w:val="26"/>
          <w:szCs w:val="26"/>
          <w:lang w:val="de-DE"/>
        </w:rPr>
        <w:t xml:space="preserve">Probiere </w:t>
      </w:r>
      <w:r w:rsidR="006C5EC9">
        <w:rPr>
          <w:rFonts w:ascii="Sofia Pro Regular" w:hAnsi="Sofia Pro Regular"/>
          <w:sz w:val="26"/>
          <w:szCs w:val="26"/>
          <w:lang w:val="de-DE"/>
        </w:rPr>
        <w:t>neue Blöcke oder das Bonus-Level</w:t>
      </w:r>
      <w:r w:rsidR="002B407E">
        <w:rPr>
          <w:rFonts w:ascii="Sofia Pro Regular" w:hAnsi="Sofia Pro Regular"/>
          <w:sz w:val="26"/>
          <w:szCs w:val="26"/>
          <w:lang w:val="de-DE"/>
        </w:rPr>
        <w:t xml:space="preserve"> aus</w:t>
      </w:r>
      <w:r w:rsidR="006C5EC9">
        <w:rPr>
          <w:rFonts w:ascii="Sofia Pro Regular" w:hAnsi="Sofia Pro Regular"/>
          <w:sz w:val="26"/>
          <w:szCs w:val="26"/>
          <w:lang w:val="de-DE"/>
        </w:rPr>
        <w:t>!</w:t>
      </w:r>
    </w:p>
    <w:p w:rsidR="006C5EC9" w:rsidRPr="006C5EC9" w:rsidRDefault="006C5EC9" w:rsidP="004B3A1C">
      <w:pPr>
        <w:pStyle w:val="Listenabsatz"/>
        <w:spacing w:after="0"/>
        <w:ind w:left="360"/>
        <w:jc w:val="center"/>
        <w:rPr>
          <w:rFonts w:ascii="Sofia Pro Regular" w:hAnsi="Sofia Pro Regular"/>
          <w:sz w:val="26"/>
          <w:szCs w:val="26"/>
          <w:lang w:val="de-DE"/>
        </w:rPr>
      </w:pPr>
    </w:p>
    <w:p w:rsidR="004B3A1C" w:rsidRDefault="004B3A1C" w:rsidP="00C462DA">
      <w:pPr>
        <w:pStyle w:val="Listenabsatz"/>
        <w:spacing w:after="0"/>
        <w:ind w:left="360"/>
        <w:jc w:val="center"/>
        <w:rPr>
          <w:rFonts w:ascii="Sofia Pro Regular" w:hAnsi="Sofia Pro Regular"/>
          <w:lang w:val="de-DE"/>
        </w:rPr>
      </w:pPr>
    </w:p>
    <w:p w:rsidR="00731CB2" w:rsidRDefault="00283D91" w:rsidP="00C462DA">
      <w:pPr>
        <w:pStyle w:val="Listenabsatz"/>
        <w:spacing w:after="0"/>
        <w:ind w:left="360"/>
        <w:jc w:val="center"/>
        <w:rPr>
          <w:rFonts w:ascii="Sofia Pro Regular" w:hAnsi="Sofia Pro Regular"/>
          <w:lang w:val="de-DE"/>
        </w:rPr>
      </w:pPr>
      <w:r w:rsidRPr="00283D91"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72C6052" wp14:editId="0C7814DD">
                <wp:simplePos x="0" y="0"/>
                <wp:positionH relativeFrom="margin">
                  <wp:posOffset>-12477</wp:posOffset>
                </wp:positionH>
                <wp:positionV relativeFrom="paragraph">
                  <wp:posOffset>90170</wp:posOffset>
                </wp:positionV>
                <wp:extent cx="5924550" cy="2956956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95695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B0C8D" id="Abgerundetes Rechteck 192" o:spid="_x0000_s1026" style="position:absolute;margin-left:-1pt;margin-top:7.1pt;width:466.5pt;height:232.8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:rsidR="00283D91" w:rsidRDefault="00CA2369" w:rsidP="005A4D56">
      <w:pPr>
        <w:spacing w:after="0"/>
        <w:rPr>
          <w:rFonts w:ascii="Sofia Pro Regular" w:hAnsi="Sofia Pro Regular"/>
          <w:lang w:val="de-DE"/>
        </w:rPr>
      </w:pPr>
      <w:r w:rsidRPr="00283D91"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71552" behindDoc="0" locked="0" layoutInCell="1" allowOverlap="1" wp14:anchorId="281F6623" wp14:editId="579E2474">
            <wp:simplePos x="0" y="0"/>
            <wp:positionH relativeFrom="margin">
              <wp:posOffset>272509</wp:posOffset>
            </wp:positionH>
            <wp:positionV relativeFrom="paragraph">
              <wp:posOffset>111931</wp:posOffset>
            </wp:positionV>
            <wp:extent cx="504825" cy="504825"/>
            <wp:effectExtent l="0" t="0" r="9525" b="9525"/>
            <wp:wrapNone/>
            <wp:docPr id="31" name="Grafik 31" descr="H:\Museumspädagogik\techLAB\easy things to do\_Grafikvorlagen\emoji\thinking-face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3D91" w:rsidRPr="00CA2369" w:rsidRDefault="00CA2369" w:rsidP="00CA2369">
      <w:pPr>
        <w:tabs>
          <w:tab w:val="center" w:pos="3838"/>
          <w:tab w:val="left" w:pos="4980"/>
        </w:tabs>
        <w:spacing w:after="0"/>
        <w:jc w:val="center"/>
        <w15:collapsed/>
        <w:rPr>
          <w:rFonts w:ascii="Sofia Pro Black" w:hAnsi="Sofia Pro Black"/>
          <w:sz w:val="26"/>
          <w:szCs w:val="26"/>
          <w:lang w:val="de-DE"/>
        </w:rPr>
      </w:pPr>
      <w:r>
        <w:rPr>
          <w:rFonts w:ascii="Sofia Pro Black" w:hAnsi="Sofia Pro Black"/>
          <w:sz w:val="26"/>
          <w:szCs w:val="26"/>
          <w:lang w:val="de-DE"/>
        </w:rPr>
        <w:t>Bonus-Level</w:t>
      </w:r>
    </w:p>
    <w:p w:rsidR="00283D91" w:rsidRDefault="00283D91" w:rsidP="00663C3D">
      <w:pPr>
        <w:pStyle w:val="Listenabsatz"/>
        <w:spacing w:after="0"/>
        <w:ind w:left="426"/>
        <w:jc w:val="center"/>
        <w:rPr>
          <w:rFonts w:ascii="Sofia Pro Regular" w:hAnsi="Sofia Pro Regular"/>
          <w:lang w:val="de-DE"/>
        </w:rPr>
      </w:pPr>
    </w:p>
    <w:p w:rsidR="00283D91" w:rsidRDefault="00283D91" w:rsidP="00283D91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Programmiere einen „virtuellen“ Würfel! Dafür kannst du den</w:t>
      </w:r>
      <w:r w:rsidRPr="00C462DA">
        <w:rPr>
          <w:noProof/>
          <w:position w:val="-18"/>
          <w:lang w:eastAsia="de-AT"/>
        </w:rPr>
        <w:drawing>
          <wp:inline distT="0" distB="0" distL="0" distR="0" wp14:anchorId="7B65DEF8" wp14:editId="0E27C343">
            <wp:extent cx="1054154" cy="38737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und den </w:t>
      </w:r>
      <w:r w:rsidRPr="00E36516">
        <w:rPr>
          <w:noProof/>
          <w:position w:val="-12"/>
          <w:lang w:eastAsia="de-AT"/>
        </w:rPr>
        <w:drawing>
          <wp:inline distT="0" distB="0" distL="0" distR="0" wp14:anchorId="267A9BDC" wp14:editId="48BA1B71">
            <wp:extent cx="3121386" cy="334977"/>
            <wp:effectExtent l="0" t="0" r="3175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386" cy="3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-Block aus </w:t>
      </w:r>
      <w:r w:rsidRPr="00C462DA">
        <w:rPr>
          <w:rFonts w:ascii="Sofia Pro Regular" w:hAnsi="Sofia Pro Regular"/>
          <w:lang w:val="de-DE"/>
        </w:rPr>
        <w:t xml:space="preserve"> </w:t>
      </w:r>
      <w:r w:rsidRPr="00C462DA">
        <w:rPr>
          <w:noProof/>
          <w:position w:val="-6"/>
          <w:lang w:eastAsia="de-AT"/>
        </w:rPr>
        <w:drawing>
          <wp:inline distT="0" distB="0" distL="0" distR="0" wp14:anchorId="26BB93B2" wp14:editId="051DDEBF">
            <wp:extent cx="1257365" cy="234962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2DA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benutzen. Lasse eine zufällige Zahl zwischen 1 und 6 auf dem Display anzeigen, wenn </w:t>
      </w:r>
      <w:r w:rsidR="00394101">
        <w:rPr>
          <w:rFonts w:ascii="Sofia Pro Regular" w:hAnsi="Sofia Pro Regular"/>
          <w:lang w:val="de-DE"/>
        </w:rPr>
        <w:t xml:space="preserve">der micro:bit geschüttelt </w:t>
      </w:r>
      <w:r>
        <w:rPr>
          <w:rFonts w:ascii="Sofia Pro Regular" w:hAnsi="Sofia Pro Regular"/>
          <w:lang w:val="de-DE"/>
        </w:rPr>
        <w:t>wird. Viel Erfolg!</w:t>
      </w:r>
    </w:p>
    <w:p w:rsidR="00D659F4" w:rsidRPr="00732FA1" w:rsidRDefault="00283D91" w:rsidP="00732FA1">
      <w:pPr>
        <w:pStyle w:val="Listenabsatz"/>
        <w:spacing w:after="0"/>
        <w:ind w:left="426"/>
        <w:rPr>
          <w:rFonts w:ascii="Sofia Pro Regular" w:hAnsi="Sofia Pro Regular"/>
          <w:i/>
          <w:lang w:val="de-DE"/>
        </w:rPr>
      </w:pPr>
      <w:r>
        <w:rPr>
          <w:rFonts w:ascii="Sofia Pro Regular" w:hAnsi="Sofia Pro Regular"/>
          <w:lang w:val="de-DE"/>
        </w:rPr>
        <w:br/>
      </w:r>
      <w:r w:rsidRPr="00BC01DF">
        <w:rPr>
          <w:rFonts w:ascii="Sofia Pro Regular" w:hAnsi="Sofia Pro Regular"/>
          <w:i/>
          <w:lang w:val="de-DE"/>
        </w:rPr>
        <w:t>Tip</w:t>
      </w:r>
      <w:r w:rsidR="009210BB">
        <w:rPr>
          <w:rFonts w:ascii="Sofia Pro Regular" w:hAnsi="Sofia Pro Regular"/>
          <w:i/>
          <w:lang w:val="de-DE"/>
        </w:rPr>
        <w:t>p</w:t>
      </w:r>
      <w:r w:rsidRPr="00BC01DF">
        <w:rPr>
          <w:rFonts w:ascii="Sofia Pro Regular" w:hAnsi="Sofia Pro Regular"/>
          <w:i/>
          <w:lang w:val="de-DE"/>
        </w:rPr>
        <w:t xml:space="preserve">: Klicke oben links auf das </w:t>
      </w:r>
      <w:r w:rsidRPr="00436A03">
        <w:rPr>
          <w:noProof/>
          <w:position w:val="-12"/>
          <w:lang w:eastAsia="de-AT"/>
        </w:rPr>
        <w:drawing>
          <wp:inline distT="0" distB="0" distL="0" distR="0" wp14:anchorId="65F6F903" wp14:editId="4EBBC7B3">
            <wp:extent cx="1057702" cy="29178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5041" cy="2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1DF">
        <w:rPr>
          <w:rFonts w:ascii="Sofia Pro Regular" w:hAnsi="Sofia Pro Regular"/>
          <w:i/>
          <w:lang w:val="de-DE"/>
        </w:rPr>
        <w:t>-Logo um zurück ins Hauptmenü zu kommen. Dort gibt es noch viel mehr Anleitungen zum Ausprobieren!</w:t>
      </w:r>
      <w:r w:rsidR="0028291E" w:rsidRPr="0028291E">
        <w:rPr>
          <w:rFonts w:ascii="Sofia Pro Bold" w:hAnsi="Sofia Pro Bold"/>
          <w:noProof/>
          <w:sz w:val="26"/>
          <w:szCs w:val="26"/>
          <w:lang w:eastAsia="de-AT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5B82716" wp14:editId="34C062E4">
                <wp:simplePos x="0" y="0"/>
                <wp:positionH relativeFrom="column">
                  <wp:posOffset>-331211</wp:posOffset>
                </wp:positionH>
                <wp:positionV relativeFrom="paragraph">
                  <wp:posOffset>5777662</wp:posOffset>
                </wp:positionV>
                <wp:extent cx="584700" cy="1404620"/>
                <wp:effectExtent l="57150" t="95250" r="63500" b="9525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66572">
                          <a:off x="0" y="0"/>
                          <a:ext cx="58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1A5" w:rsidRPr="0028291E" w:rsidRDefault="006841A5" w:rsidP="0028291E">
                            <w:pPr>
                              <w:rPr>
                                <w:rFonts w:ascii="Sofia Pro Black" w:hAnsi="Sofia Pro Black"/>
                              </w:rPr>
                            </w:pPr>
                            <w:r>
                              <w:rPr>
                                <w:rFonts w:ascii="Sofia Pro Black" w:hAnsi="Sofia Pro Black"/>
                              </w:rPr>
                              <w:t>i-=-2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2716" id="Textfeld 2" o:spid="_x0000_s1034" type="#_x0000_t202" style="position:absolute;left:0;text-align:left;margin-left:-26.1pt;margin-top:454.95pt;width:46.05pt;height:110.6pt;rotation:-1128779fd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" stroked="f">
                <v:textbox style="mso-fit-shape-to-text:t">
                  <w:txbxContent>
                    <w:p w:rsidR="006841A5" w:rsidRPr="0028291E" w:rsidRDefault="006841A5" w:rsidP="0028291E">
                      <w:pPr>
                        <w:rPr>
                          <w:rFonts w:ascii="Sofia Pro Black" w:hAnsi="Sofia Pro Black"/>
                        </w:rPr>
                      </w:pPr>
                      <w:r>
                        <w:rPr>
                          <w:rFonts w:ascii="Sofia Pro Black" w:hAnsi="Sofia Pro Black"/>
                        </w:rPr>
                        <w:t>i-=-2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59F4" w:rsidRPr="00732FA1" w:rsidSect="004B202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1A5" w:rsidRDefault="006841A5" w:rsidP="003B5E94">
      <w:pPr>
        <w:spacing w:after="0" w:line="240" w:lineRule="auto"/>
      </w:pPr>
      <w:r>
        <w:separator/>
      </w:r>
    </w:p>
  </w:endnote>
  <w:endnote w:type="continuationSeparator" w:id="0">
    <w:p w:rsidR="006841A5" w:rsidRDefault="006841A5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D3B" w:rsidRDefault="009C1D3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6841A5" w:rsidRPr="004B2020" w:rsidRDefault="006841A5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 wp14:anchorId="0E49C5DB" wp14:editId="3F3816DC">
                  <wp:simplePos x="0" y="0"/>
                  <wp:positionH relativeFrom="rightMargin">
                    <wp:posOffset>363855</wp:posOffset>
                  </wp:positionH>
                  <wp:positionV relativeFrom="paragraph">
                    <wp:posOffset>140970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41A5" w:rsidRPr="00356FD8" w:rsidRDefault="006841A5" w:rsidP="004B2020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E49C5DB"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28.65pt;margin-top:11.1pt;width:40.05pt;height:2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" stroked="f">
                  <v:textbox>
                    <w:txbxContent>
                      <w:p w:rsidR="006841A5" w:rsidRPr="00356FD8" w:rsidRDefault="006841A5" w:rsidP="004B2020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9C1D3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V1.1</w:t>
        </w:r>
        <w:bookmarkStart w:id="0" w:name="_GoBack"/>
        <w:bookmarkEnd w:id="0"/>
        <w:r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9C1D3B" w:rsidRPr="009C1D3B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1A5" w:rsidRPr="004B2020" w:rsidRDefault="006841A5" w:rsidP="004B2020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sdt>
      <w:sdtPr>
        <w:id w:val="177482269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  <w:sz w:val="18"/>
          <w:szCs w:val="18"/>
        </w:rPr>
      </w:sdtEndPr>
      <w:sdtContent>
        <w:r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V0</w:t>
        </w:r>
        <w:r>
          <w:tab/>
        </w:r>
        <w:r>
          <w:tab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  <w:r w:rsidRPr="0035716B">
      <w:rPr>
        <w:rFonts w:ascii="Sofia Pro Bold" w:hAnsi="Sofia Pro Bold"/>
        <w:noProof/>
        <w:sz w:val="26"/>
        <w:szCs w:val="26"/>
        <w:lang w:eastAsia="de-A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B046C57" wp14:editId="33BD104F">
              <wp:simplePos x="0" y="0"/>
              <wp:positionH relativeFrom="rightMargin">
                <wp:posOffset>278130</wp:posOffset>
              </wp:positionH>
              <wp:positionV relativeFrom="paragraph">
                <wp:posOffset>74295</wp:posOffset>
              </wp:positionV>
              <wp:extent cx="508884" cy="332989"/>
              <wp:effectExtent l="0" t="0" r="5715" b="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884" cy="3329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41A5" w:rsidRPr="00356FD8" w:rsidRDefault="006841A5" w:rsidP="004B2020">
                          <w:pP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</w:pPr>
                          <w: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  <w:t>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46C57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1.9pt;margin-top:5.85pt;width:40.05pt;height: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" stroked="f">
              <v:textbox>
                <w:txbxContent>
                  <w:p w:rsidR="006841A5" w:rsidRPr="00356FD8" w:rsidRDefault="006841A5" w:rsidP="004B2020">
                    <w:pP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</w:pPr>
                    <w: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  <w:t>DE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1A5" w:rsidRDefault="006841A5" w:rsidP="003B5E94">
      <w:pPr>
        <w:spacing w:after="0" w:line="240" w:lineRule="auto"/>
      </w:pPr>
      <w:r>
        <w:separator/>
      </w:r>
    </w:p>
  </w:footnote>
  <w:footnote w:type="continuationSeparator" w:id="0">
    <w:p w:rsidR="006841A5" w:rsidRDefault="006841A5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D3B" w:rsidRDefault="009C1D3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D3B" w:rsidRDefault="009C1D3B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1A5" w:rsidRDefault="006841A5" w:rsidP="00CF5148">
    <w:pPr>
      <w:pStyle w:val="Kopfzeile"/>
      <w:jc w:val="center"/>
    </w:pPr>
  </w:p>
  <w:p w:rsidR="006841A5" w:rsidRDefault="006841A5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F5CB09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60BAD"/>
    <w:multiLevelType w:val="hybridMultilevel"/>
    <w:tmpl w:val="B9765CB4"/>
    <w:lvl w:ilvl="0" w:tplc="6DC23710">
      <w:start w:val="1"/>
      <w:numFmt w:val="upperLetter"/>
      <w:lvlText w:val="%1"/>
      <w:lvlJc w:val="left"/>
      <w:pPr>
        <w:ind w:left="644" w:hanging="360"/>
      </w:pPr>
      <w:rPr>
        <w:rFonts w:hint="default"/>
        <w:color w:val="FF0000"/>
      </w:rPr>
    </w:lvl>
    <w:lvl w:ilvl="1" w:tplc="0C070019" w:tentative="1">
      <w:start w:val="1"/>
      <w:numFmt w:val="lowerLetter"/>
      <w:lvlText w:val="%2."/>
      <w:lvlJc w:val="left"/>
      <w:pPr>
        <w:ind w:left="3204" w:hanging="360"/>
      </w:pPr>
    </w:lvl>
    <w:lvl w:ilvl="2" w:tplc="0C07001B" w:tentative="1">
      <w:start w:val="1"/>
      <w:numFmt w:val="lowerRoman"/>
      <w:lvlText w:val="%3."/>
      <w:lvlJc w:val="right"/>
      <w:pPr>
        <w:ind w:left="3924" w:hanging="180"/>
      </w:pPr>
    </w:lvl>
    <w:lvl w:ilvl="3" w:tplc="0C07000F" w:tentative="1">
      <w:start w:val="1"/>
      <w:numFmt w:val="decimal"/>
      <w:lvlText w:val="%4."/>
      <w:lvlJc w:val="left"/>
      <w:pPr>
        <w:ind w:left="4644" w:hanging="360"/>
      </w:pPr>
    </w:lvl>
    <w:lvl w:ilvl="4" w:tplc="0C070019" w:tentative="1">
      <w:start w:val="1"/>
      <w:numFmt w:val="lowerLetter"/>
      <w:lvlText w:val="%5."/>
      <w:lvlJc w:val="left"/>
      <w:pPr>
        <w:ind w:left="5364" w:hanging="360"/>
      </w:pPr>
    </w:lvl>
    <w:lvl w:ilvl="5" w:tplc="0C07001B" w:tentative="1">
      <w:start w:val="1"/>
      <w:numFmt w:val="lowerRoman"/>
      <w:lvlText w:val="%6."/>
      <w:lvlJc w:val="right"/>
      <w:pPr>
        <w:ind w:left="6084" w:hanging="180"/>
      </w:pPr>
    </w:lvl>
    <w:lvl w:ilvl="6" w:tplc="0C07000F" w:tentative="1">
      <w:start w:val="1"/>
      <w:numFmt w:val="decimal"/>
      <w:lvlText w:val="%7."/>
      <w:lvlJc w:val="left"/>
      <w:pPr>
        <w:ind w:left="6804" w:hanging="360"/>
      </w:pPr>
    </w:lvl>
    <w:lvl w:ilvl="7" w:tplc="0C070019" w:tentative="1">
      <w:start w:val="1"/>
      <w:numFmt w:val="lowerLetter"/>
      <w:lvlText w:val="%8."/>
      <w:lvlJc w:val="left"/>
      <w:pPr>
        <w:ind w:left="7524" w:hanging="360"/>
      </w:pPr>
    </w:lvl>
    <w:lvl w:ilvl="8" w:tplc="0C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26B07"/>
    <w:rsid w:val="00045033"/>
    <w:rsid w:val="0007585F"/>
    <w:rsid w:val="000944F6"/>
    <w:rsid w:val="000A17B4"/>
    <w:rsid w:val="000C45A5"/>
    <w:rsid w:val="000C7F8B"/>
    <w:rsid w:val="000E23CB"/>
    <w:rsid w:val="000E68F6"/>
    <w:rsid w:val="00120F86"/>
    <w:rsid w:val="00133BAF"/>
    <w:rsid w:val="0014057D"/>
    <w:rsid w:val="001709E3"/>
    <w:rsid w:val="001871E2"/>
    <w:rsid w:val="001A061D"/>
    <w:rsid w:val="001B3DF3"/>
    <w:rsid w:val="001B5EDC"/>
    <w:rsid w:val="001C54E5"/>
    <w:rsid w:val="001E03EE"/>
    <w:rsid w:val="00217144"/>
    <w:rsid w:val="002204DD"/>
    <w:rsid w:val="0023377F"/>
    <w:rsid w:val="00236E18"/>
    <w:rsid w:val="00252EFC"/>
    <w:rsid w:val="00256937"/>
    <w:rsid w:val="0028291E"/>
    <w:rsid w:val="00283D91"/>
    <w:rsid w:val="002B407E"/>
    <w:rsid w:val="002E39C2"/>
    <w:rsid w:val="00304832"/>
    <w:rsid w:val="00316AEB"/>
    <w:rsid w:val="00326D33"/>
    <w:rsid w:val="003464E0"/>
    <w:rsid w:val="00347A91"/>
    <w:rsid w:val="00365CD6"/>
    <w:rsid w:val="00374B79"/>
    <w:rsid w:val="0038200D"/>
    <w:rsid w:val="00387741"/>
    <w:rsid w:val="00394101"/>
    <w:rsid w:val="003A0750"/>
    <w:rsid w:val="003A3088"/>
    <w:rsid w:val="003B5E94"/>
    <w:rsid w:val="003D2DF4"/>
    <w:rsid w:val="003F2670"/>
    <w:rsid w:val="0041328A"/>
    <w:rsid w:val="00415E7D"/>
    <w:rsid w:val="00426047"/>
    <w:rsid w:val="004376D3"/>
    <w:rsid w:val="004640EE"/>
    <w:rsid w:val="00492BA0"/>
    <w:rsid w:val="004954FF"/>
    <w:rsid w:val="004B2020"/>
    <w:rsid w:val="004B261C"/>
    <w:rsid w:val="004B3A1C"/>
    <w:rsid w:val="004C6952"/>
    <w:rsid w:val="004F0046"/>
    <w:rsid w:val="00515116"/>
    <w:rsid w:val="00520D55"/>
    <w:rsid w:val="00561B0F"/>
    <w:rsid w:val="00572BFB"/>
    <w:rsid w:val="0057683F"/>
    <w:rsid w:val="005866D4"/>
    <w:rsid w:val="00593C84"/>
    <w:rsid w:val="00596C20"/>
    <w:rsid w:val="005A4D56"/>
    <w:rsid w:val="005E7535"/>
    <w:rsid w:val="005F4AA0"/>
    <w:rsid w:val="005F5177"/>
    <w:rsid w:val="006024B7"/>
    <w:rsid w:val="00604A7E"/>
    <w:rsid w:val="00630E24"/>
    <w:rsid w:val="00634AB7"/>
    <w:rsid w:val="00655872"/>
    <w:rsid w:val="00662CDA"/>
    <w:rsid w:val="00663C3D"/>
    <w:rsid w:val="00680BD0"/>
    <w:rsid w:val="006841A5"/>
    <w:rsid w:val="00686F8A"/>
    <w:rsid w:val="006A560C"/>
    <w:rsid w:val="006A6177"/>
    <w:rsid w:val="006B6906"/>
    <w:rsid w:val="006C5EC9"/>
    <w:rsid w:val="006D17CA"/>
    <w:rsid w:val="007058FF"/>
    <w:rsid w:val="00711450"/>
    <w:rsid w:val="00717219"/>
    <w:rsid w:val="00731CB2"/>
    <w:rsid w:val="00732FA1"/>
    <w:rsid w:val="00735312"/>
    <w:rsid w:val="00747F92"/>
    <w:rsid w:val="007A579A"/>
    <w:rsid w:val="007B0118"/>
    <w:rsid w:val="007B25D2"/>
    <w:rsid w:val="007B5AED"/>
    <w:rsid w:val="007D4C4F"/>
    <w:rsid w:val="008151AA"/>
    <w:rsid w:val="00857B0E"/>
    <w:rsid w:val="00870D4B"/>
    <w:rsid w:val="00872A97"/>
    <w:rsid w:val="008904B1"/>
    <w:rsid w:val="008D09E9"/>
    <w:rsid w:val="009210BB"/>
    <w:rsid w:val="00936987"/>
    <w:rsid w:val="009372EE"/>
    <w:rsid w:val="00971340"/>
    <w:rsid w:val="00991CD2"/>
    <w:rsid w:val="009B177F"/>
    <w:rsid w:val="009C1D3B"/>
    <w:rsid w:val="009C3456"/>
    <w:rsid w:val="009D6FD1"/>
    <w:rsid w:val="009E5340"/>
    <w:rsid w:val="00A0559C"/>
    <w:rsid w:val="00A35251"/>
    <w:rsid w:val="00A53EEC"/>
    <w:rsid w:val="00A82DDC"/>
    <w:rsid w:val="00A95076"/>
    <w:rsid w:val="00AB07D5"/>
    <w:rsid w:val="00AC3EF9"/>
    <w:rsid w:val="00AD75A2"/>
    <w:rsid w:val="00AE0B6F"/>
    <w:rsid w:val="00AE184F"/>
    <w:rsid w:val="00AF48D9"/>
    <w:rsid w:val="00AF78B8"/>
    <w:rsid w:val="00B218E2"/>
    <w:rsid w:val="00B36126"/>
    <w:rsid w:val="00B54D08"/>
    <w:rsid w:val="00B712E7"/>
    <w:rsid w:val="00B954DA"/>
    <w:rsid w:val="00BA40A5"/>
    <w:rsid w:val="00BB080F"/>
    <w:rsid w:val="00BE1988"/>
    <w:rsid w:val="00BF32D2"/>
    <w:rsid w:val="00C22C62"/>
    <w:rsid w:val="00C35534"/>
    <w:rsid w:val="00C42639"/>
    <w:rsid w:val="00C44DA4"/>
    <w:rsid w:val="00C44F31"/>
    <w:rsid w:val="00C462DA"/>
    <w:rsid w:val="00C464BD"/>
    <w:rsid w:val="00C52FE4"/>
    <w:rsid w:val="00C7582A"/>
    <w:rsid w:val="00C90A98"/>
    <w:rsid w:val="00CA1937"/>
    <w:rsid w:val="00CA1B46"/>
    <w:rsid w:val="00CA2369"/>
    <w:rsid w:val="00CA6E2A"/>
    <w:rsid w:val="00CD10F9"/>
    <w:rsid w:val="00CF317E"/>
    <w:rsid w:val="00CF5148"/>
    <w:rsid w:val="00D22235"/>
    <w:rsid w:val="00D632B5"/>
    <w:rsid w:val="00D659F4"/>
    <w:rsid w:val="00D755D7"/>
    <w:rsid w:val="00D84406"/>
    <w:rsid w:val="00D9040E"/>
    <w:rsid w:val="00D93CEE"/>
    <w:rsid w:val="00DB5FA1"/>
    <w:rsid w:val="00DC26C1"/>
    <w:rsid w:val="00DC2BE0"/>
    <w:rsid w:val="00DC3412"/>
    <w:rsid w:val="00DF0948"/>
    <w:rsid w:val="00DF7577"/>
    <w:rsid w:val="00E12BA5"/>
    <w:rsid w:val="00E32F11"/>
    <w:rsid w:val="00E36516"/>
    <w:rsid w:val="00E410B9"/>
    <w:rsid w:val="00E438B8"/>
    <w:rsid w:val="00E45DA3"/>
    <w:rsid w:val="00E5440C"/>
    <w:rsid w:val="00E65421"/>
    <w:rsid w:val="00E933B6"/>
    <w:rsid w:val="00EC1506"/>
    <w:rsid w:val="00EC5E2D"/>
    <w:rsid w:val="00ED10F4"/>
    <w:rsid w:val="00EE4E35"/>
    <w:rsid w:val="00F25648"/>
    <w:rsid w:val="00F52E77"/>
    <w:rsid w:val="00F678CF"/>
    <w:rsid w:val="00F9101E"/>
    <w:rsid w:val="00FD3037"/>
    <w:rsid w:val="00FD7C27"/>
    <w:rsid w:val="00FE107E"/>
    <w:rsid w:val="00FF358E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paragraph" w:styleId="Aufzhlungszeichen">
    <w:name w:val="List Bullet"/>
    <w:basedOn w:val="Standard"/>
    <w:uiPriority w:val="99"/>
    <w:unhideWhenUsed/>
    <w:rsid w:val="007B25D2"/>
    <w:pPr>
      <w:numPr>
        <w:numId w:val="10"/>
      </w:numPr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877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8774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877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77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77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6.png"/><Relationship Id="rId39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38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yperlink" Target="https://emojipedia.org/google/android-10.0-march-2020-feature-drop/thinking-face/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40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A72BCE75-AF7D-4298-AD5F-2B3BA2305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A5769B-430E-4AC9-9302-CCB05EDD9D47}"/>
</file>

<file path=customXml/itemProps3.xml><?xml version="1.0" encoding="utf-8"?>
<ds:datastoreItem xmlns:ds="http://schemas.openxmlformats.org/officeDocument/2006/customXml" ds:itemID="{9D10B21C-9D40-483A-9883-7D3CD73EB9D0}"/>
</file>

<file path=customXml/itemProps4.xml><?xml version="1.0" encoding="utf-8"?>
<ds:datastoreItem xmlns:ds="http://schemas.openxmlformats.org/officeDocument/2006/customXml" ds:itemID="{30EE0F8D-A82B-434C-AD9B-9B532F11FF70}"/>
</file>

<file path=docProps/app.xml><?xml version="1.0" encoding="utf-8"?>
<Properties xmlns="http://schemas.openxmlformats.org/officeDocument/2006/extended-properties" xmlns:vt="http://schemas.openxmlformats.org/officeDocument/2006/docPropsVTypes">
  <Template>779FD9F9</Template>
  <TotalTime>0</TotalTime>
  <Pages>2</Pages>
  <Words>341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Willi Fabienke</cp:lastModifiedBy>
  <cp:revision>48</cp:revision>
  <cp:lastPrinted>2020-06-13T13:12:00Z</cp:lastPrinted>
  <dcterms:created xsi:type="dcterms:W3CDTF">2020-06-11T14:59:00Z</dcterms:created>
  <dcterms:modified xsi:type="dcterms:W3CDTF">2020-06-13T15:25:00Z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