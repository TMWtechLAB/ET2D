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D4B" w:rsidRPr="00870D4B" w:rsidRDefault="00987694" w:rsidP="00C243D4">
      <w:pPr>
        <w:spacing w:before="120" w:after="120"/>
        <w:jc w:val="center"/>
        <w:rPr>
          <w:rFonts w:ascii="Sofia Pro Bold" w:hAnsi="Sofia Pro Bold"/>
          <w:sz w:val="26"/>
          <w:szCs w:val="26"/>
        </w:rPr>
      </w:pPr>
      <w:r>
        <w:rPr>
          <w:rFonts w:ascii="Sofia Pro Bold" w:hAnsi="Sofia Pro Bold"/>
          <w:sz w:val="26"/>
          <w:szCs w:val="26"/>
        </w:rPr>
        <w:t>OZOBOTS</w:t>
      </w:r>
    </w:p>
    <w:p w:rsidR="00987694" w:rsidRPr="00987694" w:rsidRDefault="00987694" w:rsidP="00C243D4">
      <w:pPr>
        <w:spacing w:before="120" w:after="120"/>
        <w:rPr>
          <w:rFonts w:ascii="Sofia Pro Regular" w:hAnsi="Sofia Pro Regular"/>
        </w:rPr>
      </w:pPr>
      <w:r w:rsidRPr="00987694">
        <w:rPr>
          <w:rFonts w:ascii="Sofia Pro Regular" w:hAnsi="Sofia Pro Regular"/>
        </w:rPr>
        <w:t xml:space="preserve">Der </w:t>
      </w:r>
      <w:proofErr w:type="spellStart"/>
      <w:r w:rsidRPr="00987694">
        <w:rPr>
          <w:rFonts w:ascii="Sofia Pro Regular" w:hAnsi="Sofia Pro Regular"/>
        </w:rPr>
        <w:t>Ozobot</w:t>
      </w:r>
      <w:proofErr w:type="spellEnd"/>
      <w:r w:rsidRPr="00987694">
        <w:rPr>
          <w:rFonts w:ascii="Sofia Pro Regular" w:hAnsi="Sofia Pro Regular"/>
        </w:rPr>
        <w:t xml:space="preserve"> fährt Spuren nach und kann in verschiedenen Farben leuchten! Dafür nutzt er Sensoren die Farben unterscheiden können. Du kannst ganz einfach deine eigene „</w:t>
      </w:r>
      <w:proofErr w:type="spellStart"/>
      <w:r w:rsidRPr="00987694">
        <w:rPr>
          <w:rFonts w:ascii="Sofia Pro Regular" w:hAnsi="Sofia Pro Regular"/>
        </w:rPr>
        <w:t>Ozobot</w:t>
      </w:r>
      <w:proofErr w:type="spellEnd"/>
      <w:r w:rsidRPr="00987694">
        <w:rPr>
          <w:rFonts w:ascii="Sofia Pro Regular" w:hAnsi="Sofia Pro Regular"/>
        </w:rPr>
        <w:t>-Rennstrecke“ erstellen, indem du sie mit Stiften auf einem Blatt Papier aufzeichnest.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243D4" w:rsidRPr="00432AF8" w:rsidTr="00C243D4">
        <w:tc>
          <w:tcPr>
            <w:tcW w:w="4531" w:type="dxa"/>
          </w:tcPr>
          <w:p w:rsidR="00C243D4" w:rsidRPr="00432AF8" w:rsidRDefault="00C243D4" w:rsidP="00C243D4">
            <w:pPr>
              <w:jc w:val="center"/>
              <w:rPr>
                <w:rFonts w:ascii="Sofia Pro Regular" w:hAnsi="Sofia Pro Regular"/>
                <w:lang w:val="de-DE"/>
              </w:rPr>
            </w:pPr>
            <w:r w:rsidRPr="00432AF8">
              <w:rPr>
                <w:rFonts w:ascii="Sofia Pro Regular" w:hAnsi="Sofia Pro Regular"/>
                <w:noProof/>
                <w:lang w:eastAsia="de-AT"/>
              </w:rPr>
              <w:drawing>
                <wp:inline distT="0" distB="0" distL="0" distR="0" wp14:anchorId="2678D6E8" wp14:editId="04D949B1">
                  <wp:extent cx="1776325" cy="1377151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6325" cy="1377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243D4" w:rsidRPr="00432AF8" w:rsidRDefault="00C243D4" w:rsidP="00C243D4">
            <w:pPr>
              <w:jc w:val="center"/>
              <w:rPr>
                <w:rFonts w:ascii="Sofia Pro Regular" w:hAnsi="Sofia Pro Regular"/>
                <w:sz w:val="18"/>
                <w:szCs w:val="18"/>
                <w:lang w:val="de-DE"/>
              </w:rPr>
            </w:pPr>
            <w:proofErr w:type="spellStart"/>
            <w:r>
              <w:rPr>
                <w:rFonts w:ascii="Sofia Pro Regular" w:hAnsi="Sofia Pro Regular"/>
                <w:sz w:val="18"/>
                <w:szCs w:val="18"/>
                <w:lang w:val="de-DE"/>
              </w:rPr>
              <w:t>Ozobot</w:t>
            </w:r>
            <w:proofErr w:type="spellEnd"/>
            <w:r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 anschalten</w:t>
            </w:r>
          </w:p>
        </w:tc>
        <w:tc>
          <w:tcPr>
            <w:tcW w:w="4531" w:type="dxa"/>
          </w:tcPr>
          <w:p w:rsidR="00C243D4" w:rsidRPr="00432AF8" w:rsidRDefault="00C243D4" w:rsidP="00C243D4">
            <w:pPr>
              <w:jc w:val="center"/>
              <w:rPr>
                <w:rFonts w:ascii="Sofia Pro Regular" w:hAnsi="Sofia Pro Regular"/>
                <w:lang w:val="de-DE"/>
              </w:rPr>
            </w:pPr>
            <w:r w:rsidRPr="00432AF8">
              <w:rPr>
                <w:rFonts w:ascii="Sofia Pro Regular" w:hAnsi="Sofia Pro Regular"/>
                <w:noProof/>
                <w:lang w:eastAsia="de-AT"/>
              </w:rPr>
              <w:drawing>
                <wp:inline distT="0" distB="0" distL="0" distR="0" wp14:anchorId="1EECC2C0" wp14:editId="7BF8031B">
                  <wp:extent cx="1521397" cy="1401561"/>
                  <wp:effectExtent l="0" t="0" r="3175" b="825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1397" cy="1401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243D4" w:rsidRPr="00432AF8" w:rsidRDefault="00C243D4" w:rsidP="00C243D4">
            <w:pPr>
              <w:jc w:val="center"/>
              <w:rPr>
                <w:rFonts w:ascii="Sofia Pro Regular" w:hAnsi="Sofia Pro Regular"/>
                <w:sz w:val="18"/>
                <w:szCs w:val="18"/>
                <w:lang w:val="de-DE"/>
              </w:rPr>
            </w:pP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>Linien zeichnen</w:t>
            </w:r>
          </w:p>
          <w:p w:rsidR="00C243D4" w:rsidRPr="00432AF8" w:rsidRDefault="00C243D4" w:rsidP="00C243D4">
            <w:pPr>
              <w:rPr>
                <w:rFonts w:ascii="Sofia Pro Regular" w:hAnsi="Sofia Pro Regular"/>
                <w:sz w:val="18"/>
                <w:szCs w:val="18"/>
                <w:lang w:val="de-DE"/>
              </w:rPr>
            </w:pPr>
          </w:p>
        </w:tc>
      </w:tr>
    </w:tbl>
    <w:p w:rsidR="00C243D4" w:rsidRPr="00C243D4" w:rsidRDefault="00C243D4" w:rsidP="00C243D4">
      <w:pPr>
        <w:spacing w:before="120" w:after="120"/>
        <w:rPr>
          <w:rFonts w:ascii="Sofia Pro Regular" w:hAnsi="Sofia Pro Regular"/>
        </w:rPr>
      </w:pPr>
      <w:r w:rsidRPr="00C243D4">
        <w:rPr>
          <w:rFonts w:ascii="Sofia Pro Regular" w:hAnsi="Sofia Pro Regular"/>
        </w:rPr>
        <w:t>So geht’s:</w:t>
      </w:r>
    </w:p>
    <w:p w:rsidR="00C243D4" w:rsidRPr="00C243D4" w:rsidRDefault="00C243D4" w:rsidP="00C243D4">
      <w:pPr>
        <w:pStyle w:val="Listenabsatz"/>
        <w:numPr>
          <w:ilvl w:val="0"/>
          <w:numId w:val="6"/>
        </w:numPr>
        <w:spacing w:before="120" w:after="120"/>
        <w:contextualSpacing w:val="0"/>
        <w:rPr>
          <w:rFonts w:ascii="Sofia Pro Regular" w:hAnsi="Sofia Pro Regular"/>
        </w:rPr>
      </w:pPr>
      <w:r w:rsidRPr="00C243D4">
        <w:rPr>
          <w:rFonts w:ascii="Sofia Pro Regular" w:hAnsi="Sofia Pro Regular"/>
        </w:rPr>
        <w:t xml:space="preserve">Nimm dir ein Blatt Papier und zeichne eine Spur für deinen </w:t>
      </w:r>
      <w:proofErr w:type="spellStart"/>
      <w:r w:rsidRPr="00C243D4">
        <w:rPr>
          <w:rFonts w:ascii="Sofia Pro Regular" w:hAnsi="Sofia Pro Regular"/>
        </w:rPr>
        <w:t>Ozobot</w:t>
      </w:r>
      <w:proofErr w:type="spellEnd"/>
      <w:r w:rsidRPr="00C243D4">
        <w:rPr>
          <w:rFonts w:ascii="Sofia Pro Regular" w:hAnsi="Sofia Pro Regular"/>
        </w:rPr>
        <w:t>. Dafür kannst du unterschiedliche Farben verwenden.</w:t>
      </w:r>
    </w:p>
    <w:p w:rsidR="00C243D4" w:rsidRPr="00C243D4" w:rsidRDefault="00C243D4" w:rsidP="00C243D4">
      <w:pPr>
        <w:pStyle w:val="Listenabsatz"/>
        <w:numPr>
          <w:ilvl w:val="0"/>
          <w:numId w:val="6"/>
        </w:numPr>
        <w:spacing w:before="120" w:after="120"/>
        <w:contextualSpacing w:val="0"/>
        <w:rPr>
          <w:rFonts w:ascii="Sofia Pro Regular" w:hAnsi="Sofia Pro Regular"/>
        </w:rPr>
      </w:pPr>
      <w:r w:rsidRPr="00C243D4">
        <w:rPr>
          <w:rFonts w:ascii="Sofia Pro Regular" w:hAnsi="Sofia Pro Regular"/>
        </w:rPr>
        <w:t xml:space="preserve">Schalte den </w:t>
      </w:r>
      <w:proofErr w:type="spellStart"/>
      <w:r w:rsidRPr="00C243D4">
        <w:rPr>
          <w:rFonts w:ascii="Sofia Pro Regular" w:hAnsi="Sofia Pro Regular"/>
        </w:rPr>
        <w:t>Ozobot</w:t>
      </w:r>
      <w:proofErr w:type="spellEnd"/>
      <w:r w:rsidRPr="00C243D4">
        <w:rPr>
          <w:rFonts w:ascii="Sofia Pro Regular" w:hAnsi="Sofia Pro Regular"/>
        </w:rPr>
        <w:t xml:space="preserve"> ein, indem du kurz auf den Knopf auf der Seit</w:t>
      </w:r>
      <w:bookmarkStart w:id="0" w:name="_GoBack"/>
      <w:bookmarkEnd w:id="0"/>
      <w:r w:rsidRPr="00C243D4">
        <w:rPr>
          <w:rFonts w:ascii="Sofia Pro Regular" w:hAnsi="Sofia Pro Regular"/>
        </w:rPr>
        <w:t xml:space="preserve">e drückst. Der </w:t>
      </w:r>
      <w:proofErr w:type="spellStart"/>
      <w:r w:rsidRPr="00C243D4">
        <w:rPr>
          <w:rFonts w:ascii="Sofia Pro Regular" w:hAnsi="Sofia Pro Regular"/>
        </w:rPr>
        <w:t>Ozobot</w:t>
      </w:r>
      <w:proofErr w:type="spellEnd"/>
      <w:r w:rsidRPr="00C243D4">
        <w:rPr>
          <w:rFonts w:ascii="Sofia Pro Regular" w:hAnsi="Sofia Pro Regular"/>
        </w:rPr>
        <w:t xml:space="preserve"> blinkt, wenn er eingeschalten ist (siehe Grafik).</w:t>
      </w:r>
    </w:p>
    <w:p w:rsidR="00C243D4" w:rsidRDefault="00C243D4" w:rsidP="00C243D4">
      <w:pPr>
        <w:pStyle w:val="Listenabsatz"/>
        <w:numPr>
          <w:ilvl w:val="0"/>
          <w:numId w:val="6"/>
        </w:numPr>
        <w:spacing w:before="120" w:after="120"/>
        <w:contextualSpacing w:val="0"/>
        <w:rPr>
          <w:rFonts w:ascii="Sofia Pro Regular" w:hAnsi="Sofia Pro Regular"/>
        </w:rPr>
      </w:pPr>
      <w:r w:rsidRPr="00C243D4">
        <w:rPr>
          <w:rFonts w:ascii="Sofia Pro Regular" w:hAnsi="Sofia Pro Regular"/>
        </w:rPr>
        <w:t xml:space="preserve">Setze den </w:t>
      </w:r>
      <w:proofErr w:type="spellStart"/>
      <w:r w:rsidRPr="00C243D4">
        <w:rPr>
          <w:rFonts w:ascii="Sofia Pro Regular" w:hAnsi="Sofia Pro Regular"/>
        </w:rPr>
        <w:t>Ozobot</w:t>
      </w:r>
      <w:proofErr w:type="spellEnd"/>
      <w:r w:rsidRPr="00C243D4">
        <w:rPr>
          <w:rFonts w:ascii="Sofia Pro Regular" w:hAnsi="Sofia Pro Regular"/>
        </w:rPr>
        <w:t xml:space="preserve"> auf deine Linie: Er fährt ihr von alleine nach!</w:t>
      </w:r>
      <w:r>
        <w:rPr>
          <w:rFonts w:ascii="Sofia Pro Regular" w:hAnsi="Sofia Pro Regular"/>
        </w:rPr>
        <w:t xml:space="preserve"> </w:t>
      </w:r>
    </w:p>
    <w:p w:rsidR="00C243D4" w:rsidRPr="00C243D4" w:rsidRDefault="00C243D4" w:rsidP="00C243D4">
      <w:pPr>
        <w:pStyle w:val="Listenabsatz"/>
        <w:numPr>
          <w:ilvl w:val="0"/>
          <w:numId w:val="6"/>
        </w:numPr>
        <w:spacing w:before="120" w:after="120"/>
        <w:contextualSpacing w:val="0"/>
        <w:rPr>
          <w:rFonts w:ascii="Sofia Pro Regular" w:hAnsi="Sofia Pro Regular"/>
        </w:rPr>
      </w:pPr>
      <w:r w:rsidRPr="00C243D4">
        <w:rPr>
          <w:rFonts w:ascii="Sofia Pro Regular" w:hAnsi="Sofia Pro Regular"/>
        </w:rPr>
        <w:t xml:space="preserve">Verlängere deine Linie und versuche auch Kreuzungen zu zeichnen. Fährt der </w:t>
      </w:r>
      <w:proofErr w:type="spellStart"/>
      <w:r w:rsidRPr="00C243D4">
        <w:rPr>
          <w:rFonts w:ascii="Sofia Pro Regular" w:hAnsi="Sofia Pro Regular"/>
        </w:rPr>
        <w:t>Ozobot</w:t>
      </w:r>
      <w:proofErr w:type="spellEnd"/>
      <w:r w:rsidRPr="00C243D4">
        <w:rPr>
          <w:rFonts w:ascii="Sofia Pro Regular" w:hAnsi="Sofia Pro Regular"/>
        </w:rPr>
        <w:t xml:space="preserve"> immer denselben Weg entlang? </w:t>
      </w:r>
      <w:r>
        <w:rPr>
          <w:rFonts w:ascii="Sofia Pro Regular" w:hAnsi="Sofia Pro Regular"/>
        </w:rPr>
        <w:br/>
      </w:r>
      <w:r w:rsidRPr="00C243D4">
        <w:rPr>
          <w:rFonts w:ascii="Sofia Pro Regular" w:hAnsi="Sofia Pro Regular"/>
        </w:rPr>
        <w:t>Viel Spaß beim Experimentieren!</w:t>
      </w:r>
    </w:p>
    <w:p w:rsidR="00987694" w:rsidRDefault="00C243D4" w:rsidP="00C243D4">
      <w:pPr>
        <w:spacing w:before="120" w:after="120"/>
        <w:ind w:firstLine="708"/>
        <w:rPr>
          <w:rFonts w:ascii="Sofia Pro Regular" w:hAnsi="Sofia Pro Regular"/>
        </w:rPr>
      </w:pPr>
      <w:r>
        <w:rPr>
          <w:rFonts w:ascii="Sofia Pro Regular" w:hAnsi="Sofia Pro Regular"/>
        </w:rPr>
        <w:t>B</w:t>
      </w:r>
      <w:r w:rsidR="00987694" w:rsidRPr="00987694">
        <w:rPr>
          <w:rFonts w:ascii="Sofia Pro Regular" w:hAnsi="Sofia Pro Regular"/>
        </w:rPr>
        <w:t>eachte beim Zeichnen der Linien folgende Tipps:</w:t>
      </w:r>
    </w:p>
    <w:p w:rsidR="00C243D4" w:rsidRPr="00987694" w:rsidRDefault="00C243D4" w:rsidP="00C243D4">
      <w:pPr>
        <w:spacing w:before="120" w:after="120"/>
        <w:ind w:firstLine="708"/>
        <w:rPr>
          <w:rFonts w:ascii="Sofia Pro Regular" w:hAnsi="Sofia Pro Regular"/>
        </w:rPr>
      </w:pPr>
    </w:p>
    <w:p w:rsidR="00D659F4" w:rsidRPr="00987694" w:rsidRDefault="00C243D4" w:rsidP="00C243D4">
      <w:pPr>
        <w:spacing w:before="120" w:after="120"/>
        <w:jc w:val="center"/>
        <w:rPr>
          <w:rFonts w:ascii="Sofia Pro Regular" w:hAnsi="Sofia Pro Regular"/>
        </w:rPr>
      </w:pPr>
      <w:r w:rsidRPr="00C243D4">
        <w:rPr>
          <w:rFonts w:ascii="Sofia Pro Regular" w:hAnsi="Sofia Pro Regular"/>
          <w:noProof/>
          <w:lang w:eastAsia="de-AT"/>
        </w:rPr>
        <w:drawing>
          <wp:inline distT="0" distB="0" distL="0" distR="0">
            <wp:extent cx="5718464" cy="2971800"/>
            <wp:effectExtent l="0" t="0" r="0" b="0"/>
            <wp:docPr id="15" name="Grafik 15" descr="H:\Museumspädagogik\KULTURVERMITTLER\FÜHRUNGSUNTERLAGEN\weiter_gedacht_\PRODUKTION UND ARBEIT\techLAB freier Betrieb\easy things to do\Ozobots\Linientip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KULTURVERMITTLER\FÜHRUNGSUNTERLAGEN\weiter_gedacht_\PRODUKTION UND ARBEIT\techLAB freier Betrieb\easy things to do\Ozobots\Linientipp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803" cy="2978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59F4" w:rsidRPr="00987694" w:rsidSect="00CF5148"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3D4" w:rsidRDefault="00C243D4" w:rsidP="003B5E94">
      <w:pPr>
        <w:spacing w:after="0" w:line="240" w:lineRule="auto"/>
      </w:pPr>
      <w:r>
        <w:separator/>
      </w:r>
    </w:p>
  </w:endnote>
  <w:endnote w:type="continuationSeparator" w:id="0">
    <w:p w:rsidR="00C243D4" w:rsidRDefault="00C243D4" w:rsidP="003B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fia Pro Bold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98278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:rsidR="00C243D4" w:rsidRPr="00870D4B" w:rsidRDefault="00C243D4">
        <w:pPr>
          <w:pStyle w:val="Fuzeile"/>
          <w:jc w:val="right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B454FA" w:rsidRPr="00B454FA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2</w: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3</w:t>
        </w:r>
      </w:p>
    </w:sdtContent>
  </w:sdt>
  <w:p w:rsidR="00C243D4" w:rsidRDefault="00C243D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482269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:rsidR="00C243D4" w:rsidRPr="00D9040E" w:rsidRDefault="00C243D4">
        <w:pPr>
          <w:pStyle w:val="Fuzeile"/>
          <w:jc w:val="right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B454FA" w:rsidRPr="00B454FA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1</w:t>
        </w:r>
      </w:p>
    </w:sdtContent>
  </w:sdt>
  <w:p w:rsidR="00C243D4" w:rsidRDefault="00C243D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3D4" w:rsidRDefault="00C243D4" w:rsidP="003B5E94">
      <w:pPr>
        <w:spacing w:after="0" w:line="240" w:lineRule="auto"/>
      </w:pPr>
      <w:r>
        <w:separator/>
      </w:r>
    </w:p>
  </w:footnote>
  <w:footnote w:type="continuationSeparator" w:id="0">
    <w:p w:rsidR="00C243D4" w:rsidRDefault="00C243D4" w:rsidP="003B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3D4" w:rsidRDefault="00B454FA" w:rsidP="00CF5148">
    <w:pPr>
      <w:pStyle w:val="Kopfzeile"/>
      <w:jc w:val="center"/>
    </w:pPr>
    <w:r w:rsidRPr="00B454FA">
      <w:rPr>
        <w:noProof/>
        <w:lang w:eastAsia="de-AT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5177155</wp:posOffset>
          </wp:positionH>
          <wp:positionV relativeFrom="page">
            <wp:posOffset>152400</wp:posOffset>
          </wp:positionV>
          <wp:extent cx="1033145" cy="1033145"/>
          <wp:effectExtent l="0" t="0" r="0" b="0"/>
          <wp:wrapNone/>
          <wp:docPr id="2" name="Grafik 2" descr="H:\Museumspädagogik\KULTURVERMITTLER\FÜHRUNGSUNTERLAGEN\weiter_gedacht_\PRODUKTION UND ARBEIT\techLAB freier Betrieb\easy things to do\Dauer_Buttons_neu\5 min_Button_ne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Dauer_Buttons_neu\5 min_Button_neu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3145" cy="1033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243D4" w:rsidRPr="003B5E94">
      <w:rPr>
        <w:b/>
        <w:noProof/>
        <w:sz w:val="28"/>
        <w:lang w:eastAsia="de-AT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6" name="Grafik 6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043F6"/>
    <w:multiLevelType w:val="hybridMultilevel"/>
    <w:tmpl w:val="ECB0A49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B0421"/>
    <w:multiLevelType w:val="hybridMultilevel"/>
    <w:tmpl w:val="DDB60DA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20FEE"/>
    <w:multiLevelType w:val="hybridMultilevel"/>
    <w:tmpl w:val="0358873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B6511"/>
    <w:multiLevelType w:val="hybridMultilevel"/>
    <w:tmpl w:val="1E284C68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88"/>
    <w:rsid w:val="0007585F"/>
    <w:rsid w:val="000944F6"/>
    <w:rsid w:val="000A17B4"/>
    <w:rsid w:val="000C7F8B"/>
    <w:rsid w:val="000D4870"/>
    <w:rsid w:val="001709E3"/>
    <w:rsid w:val="001A061D"/>
    <w:rsid w:val="0023377F"/>
    <w:rsid w:val="00256937"/>
    <w:rsid w:val="002E39C2"/>
    <w:rsid w:val="00347A91"/>
    <w:rsid w:val="003B5E94"/>
    <w:rsid w:val="003F2670"/>
    <w:rsid w:val="004236F0"/>
    <w:rsid w:val="004376D3"/>
    <w:rsid w:val="00492BA0"/>
    <w:rsid w:val="004B261C"/>
    <w:rsid w:val="004F0046"/>
    <w:rsid w:val="00515116"/>
    <w:rsid w:val="00596C20"/>
    <w:rsid w:val="005E7535"/>
    <w:rsid w:val="00630E24"/>
    <w:rsid w:val="00655872"/>
    <w:rsid w:val="00662CDA"/>
    <w:rsid w:val="00686F8A"/>
    <w:rsid w:val="006D17CA"/>
    <w:rsid w:val="00747F92"/>
    <w:rsid w:val="007A579A"/>
    <w:rsid w:val="007B0118"/>
    <w:rsid w:val="007B5AED"/>
    <w:rsid w:val="00857B0E"/>
    <w:rsid w:val="00870D4B"/>
    <w:rsid w:val="00872A97"/>
    <w:rsid w:val="008D09E9"/>
    <w:rsid w:val="008D74D9"/>
    <w:rsid w:val="00936987"/>
    <w:rsid w:val="00987694"/>
    <w:rsid w:val="009B177F"/>
    <w:rsid w:val="009C3456"/>
    <w:rsid w:val="00A53EEC"/>
    <w:rsid w:val="00A95076"/>
    <w:rsid w:val="00AD75A2"/>
    <w:rsid w:val="00AE0B6F"/>
    <w:rsid w:val="00AE184F"/>
    <w:rsid w:val="00AF78B8"/>
    <w:rsid w:val="00B243F5"/>
    <w:rsid w:val="00B36126"/>
    <w:rsid w:val="00B454FA"/>
    <w:rsid w:val="00B54D08"/>
    <w:rsid w:val="00B712E7"/>
    <w:rsid w:val="00BA5E1B"/>
    <w:rsid w:val="00BE1988"/>
    <w:rsid w:val="00C243D4"/>
    <w:rsid w:val="00C52FE4"/>
    <w:rsid w:val="00C7582A"/>
    <w:rsid w:val="00C90A98"/>
    <w:rsid w:val="00CA1937"/>
    <w:rsid w:val="00CF5148"/>
    <w:rsid w:val="00D659F4"/>
    <w:rsid w:val="00D84406"/>
    <w:rsid w:val="00D9040E"/>
    <w:rsid w:val="00D93CEE"/>
    <w:rsid w:val="00E12BA5"/>
    <w:rsid w:val="00E45DA3"/>
    <w:rsid w:val="00E5440C"/>
    <w:rsid w:val="00EC5E2D"/>
    <w:rsid w:val="00F25648"/>
    <w:rsid w:val="00F678CF"/>
    <w:rsid w:val="00FD3037"/>
    <w:rsid w:val="00FD7C27"/>
    <w:rsid w:val="00FE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  <w:style w:type="paragraph" w:customStyle="1" w:styleId="Illustration">
    <w:name w:val="Illustration"/>
    <w:basedOn w:val="Beschriftung"/>
    <w:rsid w:val="00C243D4"/>
    <w:pPr>
      <w:widowControl w:val="0"/>
      <w:suppressLineNumbers/>
      <w:suppressAutoHyphens/>
      <w:autoSpaceDN w:val="0"/>
      <w:spacing w:before="120" w:after="120"/>
      <w:textAlignment w:val="baseline"/>
    </w:pPr>
    <w:rPr>
      <w:rFonts w:ascii="Times New Roman" w:eastAsia="SimSun" w:hAnsi="Times New Roman" w:cs="Arial"/>
      <w:color w:val="auto"/>
      <w:kern w:val="3"/>
      <w:sz w:val="24"/>
      <w:szCs w:val="24"/>
      <w:lang w:eastAsia="zh-CN" w:bidi="hi-IN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243D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microsoft.com/office/2007/relationships/hdphoto" Target="media/hdphoto1.wdp"/><Relationship Id="rId1" Type="http://schemas.openxmlformats.org/officeDocument/2006/relationships/image" Target="media/image4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Props1.xml><?xml version="1.0" encoding="utf-8"?>
<ds:datastoreItem xmlns:ds="http://schemas.openxmlformats.org/officeDocument/2006/customXml" ds:itemID="{A5B9F01B-49CF-4D22-A5C8-7C57CDCFE380}"/>
</file>

<file path=customXml/itemProps2.xml><?xml version="1.0" encoding="utf-8"?>
<ds:datastoreItem xmlns:ds="http://schemas.openxmlformats.org/officeDocument/2006/customXml" ds:itemID="{48241858-DE03-4911-9558-86B60C332A2B}"/>
</file>

<file path=customXml/itemProps3.xml><?xml version="1.0" encoding="utf-8"?>
<ds:datastoreItem xmlns:ds="http://schemas.openxmlformats.org/officeDocument/2006/customXml" ds:itemID="{C9112C0B-9C02-4189-85D8-71F38A1631C1}"/>
</file>

<file path=docProps/app.xml><?xml version="1.0" encoding="utf-8"?>
<Properties xmlns="http://schemas.openxmlformats.org/officeDocument/2006/extended-properties" xmlns:vt="http://schemas.openxmlformats.org/officeDocument/2006/docPropsVTypes">
  <Template>AD946A2E</Template>
  <TotalTime>0</TotalTime>
  <Pages>1</Pages>
  <Words>114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Technisches Museum Wien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Klement</dc:creator>
  <cp:keywords/>
  <dc:description/>
  <cp:lastModifiedBy>Theresa Unger</cp:lastModifiedBy>
  <cp:revision>4</cp:revision>
  <cp:lastPrinted>2018-11-12T09:20:00Z</cp:lastPrinted>
  <dcterms:created xsi:type="dcterms:W3CDTF">2018-11-13T08:54:00Z</dcterms:created>
  <dcterms:modified xsi:type="dcterms:W3CDTF">2018-11-14T15:52:00Z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</Properties>
</file>