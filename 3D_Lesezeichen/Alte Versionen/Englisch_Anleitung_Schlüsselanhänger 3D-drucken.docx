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EE" w:rsidRPr="00AD436E" w:rsidRDefault="00BA58AE" w:rsidP="00432AF8">
      <w:pPr>
        <w:spacing w:before="120" w:after="120"/>
        <w:jc w:val="center"/>
        <w:rPr>
          <w:rFonts w:ascii="Sofia Pro Bold" w:hAnsi="Sofia Pro Bold"/>
          <w:lang w:val="en-GB"/>
        </w:rPr>
      </w:pPr>
      <w:r w:rsidRPr="00AD436E">
        <w:rPr>
          <w:rFonts w:ascii="Sofia Pro Bold" w:hAnsi="Sofia Pro Bold"/>
          <w:sz w:val="26"/>
          <w:szCs w:val="26"/>
          <w:lang w:val="en-GB"/>
        </w:rPr>
        <w:t>3D-PRINT</w:t>
      </w:r>
      <w:r w:rsidR="00A1191C" w:rsidRPr="00AD436E">
        <w:rPr>
          <w:rFonts w:ascii="Sofia Pro Bold" w:hAnsi="Sofia Pro Bold"/>
          <w:sz w:val="26"/>
          <w:szCs w:val="26"/>
          <w:lang w:val="en-GB"/>
        </w:rPr>
        <w:t xml:space="preserve">ING YOUR OWN </w:t>
      </w:r>
      <w:r w:rsidRPr="00AD436E">
        <w:rPr>
          <w:rFonts w:ascii="Sofia Pro Bold" w:hAnsi="Sofia Pro Bold"/>
          <w:sz w:val="26"/>
          <w:szCs w:val="26"/>
          <w:lang w:val="en-GB"/>
        </w:rPr>
        <w:t>KEYCHAIN</w:t>
      </w:r>
    </w:p>
    <w:p w:rsidR="00BA58AE" w:rsidRPr="00AD436E" w:rsidRDefault="00BA58AE" w:rsidP="00432AF8">
      <w:pPr>
        <w:spacing w:before="120" w:after="120"/>
        <w:rPr>
          <w:rFonts w:ascii="Sofia Pro Regular" w:hAnsi="Sofia Pro Regular"/>
          <w:lang w:val="en-GB"/>
        </w:rPr>
      </w:pPr>
      <w:r w:rsidRPr="00AD436E">
        <w:rPr>
          <w:rFonts w:ascii="Sofia Pro Regular" w:hAnsi="Sofia Pro Regular"/>
          <w:lang w:val="en-GB"/>
        </w:rPr>
        <w:t xml:space="preserve">These instructions will guide you on your way to </w:t>
      </w:r>
      <w:r w:rsidR="005B32C9">
        <w:rPr>
          <w:rFonts w:ascii="Sofia Pro Regular" w:hAnsi="Sofia Pro Regular"/>
          <w:lang w:val="en-GB"/>
        </w:rPr>
        <w:t>3D-print your personalised keychain</w:t>
      </w:r>
      <w:r w:rsidR="00AD436E" w:rsidRPr="00AD436E">
        <w:rPr>
          <w:rFonts w:ascii="Sofia Pro Regular" w:hAnsi="Sofia Pro Regular"/>
          <w:lang w:val="en-GB"/>
        </w:rPr>
        <w:t>!</w:t>
      </w:r>
    </w:p>
    <w:p w:rsidR="00C55FEE" w:rsidRPr="00AD436E" w:rsidRDefault="00AD436E" w:rsidP="00432AF8">
      <w:pPr>
        <w:spacing w:before="120" w:after="120"/>
        <w:rPr>
          <w:rFonts w:ascii="Sofia Pro Bold" w:hAnsi="Sofia Pro Bold"/>
          <w:sz w:val="26"/>
          <w:szCs w:val="26"/>
          <w:lang w:val="en-GB"/>
        </w:rPr>
      </w:pPr>
      <w:r w:rsidRPr="00AD436E">
        <w:rPr>
          <w:rFonts w:ascii="Sofia Pro Bold" w:hAnsi="Sofia Pro Bold"/>
          <w:lang w:val="en-GB"/>
        </w:rPr>
        <w:t>Overview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5FEE" w:rsidRPr="00AD436E" w:rsidTr="00432AF8">
        <w:tc>
          <w:tcPr>
            <w:tcW w:w="4531" w:type="dxa"/>
          </w:tcPr>
          <w:p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val="en-GB" w:eastAsia="de-AT"/>
              </w:rPr>
              <w:drawing>
                <wp:inline distT="0" distB="0" distL="0" distR="0">
                  <wp:extent cx="2159114" cy="1440000"/>
                  <wp:effectExtent l="0" t="0" r="0" b="825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7" t="10314" r="9626" b="9652"/>
                          <a:stretch/>
                        </pic:blipFill>
                        <pic:spPr bwMode="auto">
                          <a:xfrm>
                            <a:off x="0" y="0"/>
                            <a:ext cx="2160025" cy="1440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5FEE" w:rsidRPr="00AD436E" w:rsidRDefault="00AD436E" w:rsidP="00EA08CE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first step is to design your 3D-model in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>the</w:t>
            </w: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easy to use</w:t>
            </w:r>
            <w:r w:rsidR="00432AF8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CAD-</w:t>
            </w:r>
            <w:r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progra</w:t>
            </w:r>
            <w:r w:rsidR="00432AF8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m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Tinkercad.</w:t>
            </w:r>
          </w:p>
        </w:tc>
        <w:tc>
          <w:tcPr>
            <w:tcW w:w="4531" w:type="dxa"/>
          </w:tcPr>
          <w:p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val="en-GB" w:eastAsia="de-AT"/>
              </w:rPr>
              <w:drawing>
                <wp:inline distT="0" distB="0" distL="0" distR="0">
                  <wp:extent cx="2158953" cy="1440000"/>
                  <wp:effectExtent l="0" t="0" r="0" b="825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licedModel_Namensschild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3" t="5274" r="1874" b="7770"/>
                          <a:stretch/>
                        </pic:blipFill>
                        <pic:spPr bwMode="auto">
                          <a:xfrm>
                            <a:off x="0" y="0"/>
                            <a:ext cx="2158953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5FEE" w:rsidRPr="00AD436E" w:rsidRDefault="00EA08CE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process 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>“slicing”</w:t>
            </w:r>
            <w:r w:rsidR="002F4D8D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then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translates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the 3D-model into the language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of the 3D-printer</w:t>
            </w:r>
            <w:r w:rsidR="00712814">
              <w:rPr>
                <w:rFonts w:ascii="Sofia Pro Regular" w:hAnsi="Sofia Pro Regular"/>
                <w:sz w:val="18"/>
                <w:szCs w:val="18"/>
                <w:lang w:val="en-GB"/>
              </w:rPr>
              <w:t>, the G-code.</w:t>
            </w:r>
            <w:r w:rsidR="00AD436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</w:p>
          <w:p w:rsidR="00432AF8" w:rsidRPr="00AD436E" w:rsidRDefault="00432AF8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</w:p>
        </w:tc>
      </w:tr>
      <w:tr w:rsidR="00C55FEE" w:rsidRPr="00AD436E" w:rsidTr="00432AF8">
        <w:tc>
          <w:tcPr>
            <w:tcW w:w="4531" w:type="dxa"/>
          </w:tcPr>
          <w:p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val="en-GB" w:eastAsia="de-AT"/>
              </w:rPr>
              <w:drawing>
                <wp:inline distT="0" distB="0" distL="0" distR="0">
                  <wp:extent cx="2159635" cy="1440000"/>
                  <wp:effectExtent l="0" t="0" r="0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0753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2612" b="-2629"/>
                          <a:stretch/>
                        </pic:blipFill>
                        <pic:spPr bwMode="auto">
                          <a:xfrm>
                            <a:off x="0" y="0"/>
                            <a:ext cx="2160834" cy="1440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5FEE" w:rsidRPr="00AD436E" w:rsidRDefault="00073FE2" w:rsidP="002F4D8D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The G-code is sent to the </w:t>
            </w:r>
            <w:r w:rsidR="00C55FEE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3D</w:t>
            </w:r>
            <w:r w:rsidR="001752AC" w:rsidRPr="00AD436E">
              <w:rPr>
                <w:rFonts w:ascii="Sofia Pro Regular" w:hAnsi="Sofia Pro Regular"/>
                <w:sz w:val="18"/>
                <w:szCs w:val="18"/>
                <w:lang w:val="en-GB"/>
              </w:rPr>
              <w:t>-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printer, which creates </w:t>
            </w:r>
            <w:r w:rsidR="00ED2F24">
              <w:rPr>
                <w:rFonts w:ascii="Sofia Pro Regular" w:hAnsi="Sofia Pro Regular"/>
                <w:sz w:val="18"/>
                <w:szCs w:val="18"/>
                <w:lang w:val="en-GB"/>
              </w:rPr>
              <w:t>your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object by melting and </w:t>
            </w:r>
            <w:r w:rsidR="00ED2F24">
              <w:rPr>
                <w:rFonts w:ascii="Sofia Pro Regular" w:hAnsi="Sofia Pro Regular"/>
                <w:sz w:val="18"/>
                <w:szCs w:val="18"/>
                <w:lang w:val="en-GB"/>
              </w:rPr>
              <w:t>depositing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layers of plastic filament. </w:t>
            </w:r>
          </w:p>
        </w:tc>
        <w:tc>
          <w:tcPr>
            <w:tcW w:w="4531" w:type="dxa"/>
          </w:tcPr>
          <w:p w:rsidR="00C55FEE" w:rsidRPr="00AD436E" w:rsidRDefault="003663C3" w:rsidP="00432AF8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AD436E">
              <w:rPr>
                <w:rFonts w:ascii="Sofia Pro Regular" w:hAnsi="Sofia Pro Regular"/>
                <w:noProof/>
                <w:lang w:val="en-GB" w:eastAsia="de-AT"/>
              </w:rPr>
              <w:drawing>
                <wp:inline distT="0" distB="0" distL="0" distR="0">
                  <wp:extent cx="2158953" cy="1440000"/>
                  <wp:effectExtent l="0" t="0" r="0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54" b="2206"/>
                          <a:stretch/>
                        </pic:blipFill>
                        <pic:spPr bwMode="auto">
                          <a:xfrm>
                            <a:off x="0" y="0"/>
                            <a:ext cx="2160768" cy="1441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55FEE" w:rsidRPr="00AD436E" w:rsidRDefault="00073FE2" w:rsidP="00432AF8">
            <w:pPr>
              <w:rPr>
                <w:rFonts w:ascii="Sofia Pro Regular" w:hAnsi="Sofia Pro Regular"/>
                <w:sz w:val="18"/>
                <w:szCs w:val="18"/>
                <w:lang w:val="en-GB"/>
              </w:rPr>
            </w:pP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Finally you will hold your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first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3D-print in your </w:t>
            </w:r>
            <w:r w:rsidR="00EA08CE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own </w:t>
            </w:r>
            <w:r>
              <w:rPr>
                <w:rFonts w:ascii="Sofia Pro Regular" w:hAnsi="Sofia Pro Regular"/>
                <w:sz w:val="18"/>
                <w:szCs w:val="18"/>
                <w:lang w:val="en-GB"/>
              </w:rPr>
              <w:t>hands</w:t>
            </w:r>
            <w:r w:rsidR="002F4D8D">
              <w:rPr>
                <w:rFonts w:ascii="Sofia Pro Regular" w:hAnsi="Sofia Pro Regular"/>
                <w:sz w:val="18"/>
                <w:szCs w:val="18"/>
                <w:lang w:val="en-GB"/>
              </w:rPr>
              <w:t>. The print will be yours to take home!</w:t>
            </w:r>
          </w:p>
          <w:p w:rsidR="00C55FEE" w:rsidRPr="00AD436E" w:rsidRDefault="00C55FEE" w:rsidP="00432AF8">
            <w:pPr>
              <w:rPr>
                <w:rFonts w:ascii="Sofia Pro Regular" w:hAnsi="Sofia Pro Regular"/>
                <w:lang w:val="en-GB"/>
              </w:rPr>
            </w:pPr>
          </w:p>
        </w:tc>
      </w:tr>
    </w:tbl>
    <w:p w:rsidR="00C55FEE" w:rsidRPr="00AD436E" w:rsidRDefault="00C55FEE" w:rsidP="00C55FEE">
      <w:pPr>
        <w:spacing w:after="0"/>
        <w:rPr>
          <w:rFonts w:ascii="Sofia Pro Regular" w:hAnsi="Sofia Pro Regular"/>
          <w:lang w:val="en-GB"/>
        </w:rPr>
      </w:pPr>
    </w:p>
    <w:p w:rsidR="00C55FEE" w:rsidRPr="00AD436E" w:rsidRDefault="00774E2E" w:rsidP="00432AF8">
      <w:p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Let’s go!</w:t>
      </w:r>
      <w:r w:rsidR="001E3BB0" w:rsidRPr="00AD436E">
        <w:rPr>
          <w:rFonts w:ascii="Sofia Pro Regular" w:hAnsi="Sofia Pro Regular"/>
          <w:lang w:val="en-GB"/>
        </w:rPr>
        <w:t xml:space="preserve"> </w:t>
      </w:r>
    </w:p>
    <w:p w:rsidR="00C55FEE" w:rsidRPr="00AD436E" w:rsidRDefault="00F82798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Open</w:t>
      </w:r>
      <w:r w:rsidR="00C55FEE" w:rsidRPr="00AD436E">
        <w:rPr>
          <w:rFonts w:ascii="Sofia Pro Regular" w:hAnsi="Sofia Pro Regular"/>
          <w:lang w:val="en-GB"/>
        </w:rPr>
        <w:t xml:space="preserve"> </w:t>
      </w:r>
      <w:r w:rsidR="00B61A96">
        <w:rPr>
          <w:rFonts w:ascii="Sofia Pro Regular" w:hAnsi="Sofia Pro Regular"/>
          <w:lang w:val="en-GB"/>
        </w:rPr>
        <w:t xml:space="preserve">Tinkercad by clicking </w:t>
      </w:r>
      <w:r w:rsidR="006E682C">
        <w:rPr>
          <w:rFonts w:ascii="Sofia Pro Regular" w:hAnsi="Sofia Pro Regular"/>
          <w:lang w:val="en-GB"/>
        </w:rPr>
        <w:t xml:space="preserve">on the </w:t>
      </w:r>
      <w:r w:rsidR="006E682C">
        <w:rPr>
          <w:rFonts w:ascii="Sofia Pro Regular" w:hAnsi="Sofia Pro Regular"/>
          <w:noProof/>
          <w:lang w:eastAsia="de-AT"/>
        </w:rPr>
        <w:drawing>
          <wp:inline distT="0" distB="0" distL="0" distR="0" wp14:anchorId="573699BD" wp14:editId="64B4BD60">
            <wp:extent cx="189781" cy="189781"/>
            <wp:effectExtent l="0" t="0" r="1270" b="1270"/>
            <wp:docPr id="11" name="Grafik 11" descr="\\tmw.ac.at\hdd\users\fabiewil\Downloads\logo-tinkercad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ownloads\logo-tinkercad-1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1" cy="18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7FB">
        <w:rPr>
          <w:rFonts w:ascii="Sofia Pro Regular" w:hAnsi="Sofia Pro Regular"/>
          <w:lang w:val="en-GB"/>
        </w:rPr>
        <w:t>-icon on the desktop</w:t>
      </w:r>
      <w:r>
        <w:rPr>
          <w:rFonts w:ascii="Sofia Pro Regular" w:hAnsi="Sofia Pro Regular"/>
          <w:lang w:val="en-GB"/>
        </w:rPr>
        <w:t xml:space="preserve">. </w:t>
      </w:r>
    </w:p>
    <w:p w:rsidR="008305D7" w:rsidRPr="00D107FB" w:rsidRDefault="008305D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b/>
          <w:lang w:val="en-GB"/>
        </w:rPr>
      </w:pPr>
      <w:r>
        <w:rPr>
          <w:rFonts w:ascii="Sofia Pro Regular" w:hAnsi="Sofia Pro Regular"/>
          <w:lang w:val="en-GB"/>
        </w:rPr>
        <w:t xml:space="preserve">If the website is not in English scroll to the bottom of the page, click on the language next to the small world logo </w:t>
      </w:r>
      <w:r>
        <w:rPr>
          <w:noProof/>
          <w:lang w:eastAsia="de-AT"/>
        </w:rPr>
        <w:drawing>
          <wp:inline distT="0" distB="0" distL="0" distR="0">
            <wp:extent cx="922655" cy="1676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and </w:t>
      </w:r>
      <w:r w:rsidRPr="00D107FB">
        <w:rPr>
          <w:rFonts w:ascii="Sofia Pro Regular" w:hAnsi="Sofia Pro Regular"/>
          <w:b/>
          <w:lang w:val="en-GB"/>
        </w:rPr>
        <w:t>select English.</w:t>
      </w:r>
    </w:p>
    <w:p w:rsidR="00C55FEE" w:rsidRPr="00AD436E" w:rsidRDefault="001D51B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Click on the button “</w:t>
      </w:r>
      <w:r w:rsidRPr="00D107FB">
        <w:rPr>
          <w:rFonts w:ascii="Sofia Pro Regular" w:hAnsi="Sofia Pro Regular"/>
          <w:b/>
          <w:lang w:val="en-GB"/>
        </w:rPr>
        <w:t>Create new design</w:t>
      </w:r>
      <w:r>
        <w:rPr>
          <w:rFonts w:ascii="Sofia Pro Regular" w:hAnsi="Sofia Pro Regular"/>
          <w:lang w:val="en-GB"/>
        </w:rPr>
        <w:t xml:space="preserve">“. An empty workspace will be opened. </w:t>
      </w:r>
      <w:r w:rsidR="00D107FB">
        <w:rPr>
          <w:rFonts w:ascii="Sofia Pro Regular" w:hAnsi="Sofia Pro Regular"/>
          <w:lang w:val="en-GB"/>
        </w:rPr>
        <w:br/>
        <w:t>If the button is not there you need t</w:t>
      </w:r>
      <w:r w:rsidR="002F4D8D">
        <w:rPr>
          <w:rFonts w:ascii="Sofia Pro Regular" w:hAnsi="Sofia Pro Regular"/>
          <w:lang w:val="en-GB"/>
        </w:rPr>
        <w:t>o login first. Ask an explainer</w:t>
      </w:r>
      <w:r w:rsidR="00D107FB">
        <w:rPr>
          <w:rFonts w:ascii="Sofia Pro Regular" w:hAnsi="Sofia Pro Regular"/>
          <w:lang w:val="en-GB"/>
        </w:rPr>
        <w:t xml:space="preserve"> for help. </w:t>
      </w:r>
    </w:p>
    <w:p w:rsidR="001D51B7" w:rsidRDefault="001D51B7" w:rsidP="00793582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Give your design (and file) a name. Click on the funny random words at the top left corner next to the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16CEF4C4" wp14:editId="1C90C119">
            <wp:extent cx="189781" cy="189781"/>
            <wp:effectExtent l="0" t="0" r="1270" b="1270"/>
            <wp:docPr id="4" name="Grafik 4" descr="\\tmw.ac.at\hdd\users\fabiewil\Downloads\logo-tinkercad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ownloads\logo-tinkercad-12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4" cy="19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-logo and </w:t>
      </w:r>
      <w:r w:rsidRPr="00D107FB">
        <w:rPr>
          <w:rFonts w:ascii="Sofia Pro Regular" w:hAnsi="Sofia Pro Regular"/>
          <w:lang w:val="en-GB"/>
        </w:rPr>
        <w:t xml:space="preserve">type in a </w:t>
      </w:r>
      <w:r w:rsidR="000D3D46" w:rsidRPr="00D107FB">
        <w:rPr>
          <w:rFonts w:ascii="Sofia Pro Regular" w:hAnsi="Sofia Pro Regular"/>
          <w:lang w:val="en-GB"/>
        </w:rPr>
        <w:t>memorable</w:t>
      </w:r>
      <w:r w:rsidR="00D107FB" w:rsidRPr="00D107FB">
        <w:rPr>
          <w:rFonts w:ascii="Sofia Pro Regular" w:hAnsi="Sofia Pro Regular"/>
          <w:lang w:val="en-GB"/>
        </w:rPr>
        <w:t xml:space="preserve"> name.</w:t>
      </w:r>
    </w:p>
    <w:p w:rsidR="00C55FEE" w:rsidRPr="00AD436E" w:rsidRDefault="000D3D46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On the right side you will find objects</w:t>
      </w:r>
      <w:r w:rsidR="0053615C">
        <w:rPr>
          <w:rFonts w:ascii="Sofia Pro Regular" w:hAnsi="Sofia Pro Regular"/>
          <w:lang w:val="en-GB"/>
        </w:rPr>
        <w:t xml:space="preserve"> of various shapes</w:t>
      </w:r>
      <w:r>
        <w:rPr>
          <w:rFonts w:ascii="Sofia Pro Regular" w:hAnsi="Sofia Pro Regular"/>
          <w:lang w:val="en-GB"/>
        </w:rPr>
        <w:t xml:space="preserve">. </w:t>
      </w:r>
      <w:r w:rsidRPr="00D107FB">
        <w:rPr>
          <w:rFonts w:ascii="Sofia Pro Regular" w:hAnsi="Sofia Pro Regular"/>
          <w:b/>
          <w:lang w:val="en-GB"/>
        </w:rPr>
        <w:t>Select the red “Box”</w:t>
      </w:r>
      <w:r>
        <w:rPr>
          <w:rFonts w:ascii="Sofia Pro Regular" w:hAnsi="Sofia Pro Regular"/>
          <w:lang w:val="en-GB"/>
        </w:rPr>
        <w:t xml:space="preserve"> by clicking once on it.</w:t>
      </w:r>
      <w:bookmarkStart w:id="0" w:name="_GoBack"/>
      <w:bookmarkEnd w:id="0"/>
    </w:p>
    <w:p w:rsidR="00C55FEE" w:rsidRPr="00EE3900" w:rsidRDefault="00C204F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Move </w:t>
      </w:r>
      <w:r w:rsidR="00EE3900" w:rsidRPr="00EE3900">
        <w:rPr>
          <w:rFonts w:ascii="Sofia Pro Regular" w:hAnsi="Sofia Pro Regular"/>
          <w:lang w:val="en-GB"/>
        </w:rPr>
        <w:t xml:space="preserve">the Box </w:t>
      </w:r>
      <w:r>
        <w:rPr>
          <w:rFonts w:ascii="Sofia Pro Regular" w:hAnsi="Sofia Pro Regular"/>
          <w:lang w:val="en-GB"/>
        </w:rPr>
        <w:t xml:space="preserve">into </w:t>
      </w:r>
      <w:r w:rsidR="000D3D46" w:rsidRPr="00EE3900">
        <w:rPr>
          <w:rFonts w:ascii="Sofia Pro Regular" w:hAnsi="Sofia Pro Regular"/>
          <w:lang w:val="en-GB"/>
        </w:rPr>
        <w:t xml:space="preserve">the </w:t>
      </w:r>
      <w:r w:rsidR="00EE3900">
        <w:rPr>
          <w:rFonts w:ascii="Sofia Pro Regular" w:hAnsi="Sofia Pro Regular"/>
          <w:lang w:val="en-GB"/>
        </w:rPr>
        <w:t xml:space="preserve">middle of the </w:t>
      </w:r>
      <w:r w:rsidR="000D3D46" w:rsidRPr="00EE3900">
        <w:rPr>
          <w:rFonts w:ascii="Sofia Pro Regular" w:hAnsi="Sofia Pro Regular"/>
          <w:lang w:val="en-GB"/>
        </w:rPr>
        <w:t xml:space="preserve">workspace </w:t>
      </w:r>
      <w:r>
        <w:rPr>
          <w:rFonts w:ascii="Sofia Pro Regular" w:hAnsi="Sofia Pro Regular"/>
          <w:lang w:val="en-GB"/>
        </w:rPr>
        <w:t xml:space="preserve">and drop </w:t>
      </w:r>
      <w:r w:rsidR="00EE3900">
        <w:rPr>
          <w:rFonts w:ascii="Sofia Pro Regular" w:hAnsi="Sofia Pro Regular"/>
          <w:lang w:val="en-GB"/>
        </w:rPr>
        <w:t xml:space="preserve">it there </w:t>
      </w:r>
      <w:r>
        <w:rPr>
          <w:rFonts w:ascii="Sofia Pro Regular" w:hAnsi="Sofia Pro Regular"/>
          <w:lang w:val="en-GB"/>
        </w:rPr>
        <w:t>by left-</w:t>
      </w:r>
      <w:r w:rsidR="000D3D46" w:rsidRPr="00EE3900">
        <w:rPr>
          <w:rFonts w:ascii="Sofia Pro Regular" w:hAnsi="Sofia Pro Regular"/>
          <w:lang w:val="en-GB"/>
        </w:rPr>
        <w:t>clicking</w:t>
      </w:r>
      <w:r>
        <w:rPr>
          <w:rFonts w:ascii="Sofia Pro Regular" w:hAnsi="Sofia Pro Regular"/>
          <w:lang w:val="en-GB"/>
        </w:rPr>
        <w:t>.</w:t>
      </w:r>
      <w:r w:rsidR="000D3D46" w:rsidRPr="00EE3900">
        <w:rPr>
          <w:rFonts w:ascii="Sofia Pro Regular" w:hAnsi="Sofia Pro Regular"/>
          <w:lang w:val="en-GB"/>
        </w:rPr>
        <w:t xml:space="preserve"> </w:t>
      </w:r>
    </w:p>
    <w:p w:rsidR="000D3D46" w:rsidRDefault="00B72CD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Click </w:t>
      </w:r>
      <w:r w:rsidR="000D3D46">
        <w:rPr>
          <w:rFonts w:ascii="Sofia Pro Regular" w:hAnsi="Sofia Pro Regular"/>
          <w:lang w:val="en-GB"/>
        </w:rPr>
        <w:t>on the small white square in the middle of the Box</w:t>
      </w:r>
      <w:r>
        <w:rPr>
          <w:rFonts w:ascii="Sofia Pro Regular" w:hAnsi="Sofia Pro Regular"/>
          <w:lang w:val="en-GB"/>
        </w:rPr>
        <w:t xml:space="preserve"> </w:t>
      </w:r>
      <w:r w:rsidR="00D474BB">
        <w:rPr>
          <w:rFonts w:ascii="Sofia Pro Regular" w:hAnsi="Sofia Pro Regular"/>
          <w:lang w:val="en-GB"/>
        </w:rPr>
        <w:t>to</w:t>
      </w:r>
      <w:r>
        <w:rPr>
          <w:rFonts w:ascii="Sofia Pro Regular" w:hAnsi="Sofia Pro Regular"/>
          <w:lang w:val="en-GB"/>
        </w:rPr>
        <w:t xml:space="preserve"> </w:t>
      </w:r>
      <w:r w:rsidR="00D474BB">
        <w:rPr>
          <w:rFonts w:ascii="Sofia Pro Regular" w:hAnsi="Sofia Pro Regular"/>
          <w:lang w:val="en-GB"/>
        </w:rPr>
        <w:t xml:space="preserve">adapt </w:t>
      </w:r>
      <w:r>
        <w:rPr>
          <w:rFonts w:ascii="Sofia Pro Regular" w:hAnsi="Sofia Pro Regular"/>
          <w:lang w:val="en-GB"/>
        </w:rPr>
        <w:t xml:space="preserve">its height. Change the value of the </w:t>
      </w:r>
      <w:r w:rsidRPr="00D474BB">
        <w:rPr>
          <w:rFonts w:ascii="Sofia Pro Regular" w:hAnsi="Sofia Pro Regular"/>
          <w:b/>
          <w:lang w:val="en-GB"/>
        </w:rPr>
        <w:t>height</w:t>
      </w:r>
      <w:r>
        <w:rPr>
          <w:rFonts w:ascii="Sofia Pro Regular" w:hAnsi="Sofia Pro Regular"/>
          <w:lang w:val="en-GB"/>
        </w:rPr>
        <w:t xml:space="preserve"> </w:t>
      </w:r>
      <w:r w:rsidR="0053615C">
        <w:rPr>
          <w:rFonts w:ascii="Sofia Pro Regular" w:hAnsi="Sofia Pro Regular"/>
          <w:b/>
          <w:lang w:val="en-GB"/>
        </w:rPr>
        <w:t>to 2.00 </w:t>
      </w:r>
      <w:r w:rsidR="000D3D46" w:rsidRPr="00B72CD5">
        <w:rPr>
          <w:rFonts w:ascii="Sofia Pro Regular" w:hAnsi="Sofia Pro Regular"/>
          <w:b/>
          <w:lang w:val="en-GB"/>
        </w:rPr>
        <w:t>mm</w:t>
      </w:r>
      <w:r w:rsidR="000D3D46" w:rsidRPr="00B72CD5">
        <w:rPr>
          <w:rFonts w:ascii="Sofia Pro Regular" w:hAnsi="Sofia Pro Regular"/>
          <w:lang w:val="en-GB"/>
        </w:rPr>
        <w:t>.</w:t>
      </w:r>
      <w:r w:rsidR="000D3D46">
        <w:rPr>
          <w:rFonts w:ascii="Sofia Pro Regular" w:hAnsi="Sofia Pro Regular"/>
          <w:lang w:val="en-GB"/>
        </w:rPr>
        <w:t xml:space="preserve"> </w:t>
      </w:r>
    </w:p>
    <w:p w:rsidR="00C55FEE" w:rsidRPr="00AD436E" w:rsidRDefault="00B72CD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lastRenderedPageBreak/>
        <w:t xml:space="preserve">Click on one of the small white squares at the </w:t>
      </w:r>
      <w:r w:rsidR="00C204F5">
        <w:rPr>
          <w:rFonts w:ascii="Sofia Pro Regular" w:hAnsi="Sofia Pro Regular"/>
          <w:lang w:val="en-GB"/>
        </w:rPr>
        <w:t>corners</w:t>
      </w:r>
      <w:r>
        <w:rPr>
          <w:rFonts w:ascii="Sofia Pro Regular" w:hAnsi="Sofia Pro Regular"/>
          <w:lang w:val="en-GB"/>
        </w:rPr>
        <w:t xml:space="preserve"> of the Box. </w:t>
      </w:r>
      <w:r w:rsidR="004837FC" w:rsidRPr="001739AD">
        <w:rPr>
          <w:rFonts w:ascii="Sofia Pro Regular" w:hAnsi="Sofia Pro Regular"/>
          <w:b/>
          <w:lang w:val="en-GB"/>
        </w:rPr>
        <w:t>Change the</w:t>
      </w:r>
      <w:r w:rsidR="004837FC" w:rsidRPr="001739AD">
        <w:rPr>
          <w:rFonts w:ascii="Sofia Pro Regular" w:hAnsi="Sofia Pro Regular"/>
          <w:b/>
          <w:lang w:val="en-GB"/>
        </w:rPr>
        <w:br/>
        <w:t>width to 50.00 mm and the length to 20.00 mm</w:t>
      </w:r>
      <w:r w:rsidR="00D474BB" w:rsidRPr="001739AD">
        <w:rPr>
          <w:rFonts w:ascii="Sofia Pro Regular" w:hAnsi="Sofia Pro Regular"/>
          <w:b/>
          <w:lang w:val="en-GB"/>
        </w:rPr>
        <w:t xml:space="preserve">. </w:t>
      </w:r>
      <w:r w:rsidR="00D474BB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401955</wp:posOffset>
            </wp:positionV>
            <wp:extent cx="2898000" cy="1328400"/>
            <wp:effectExtent l="0" t="0" r="0" b="5715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3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78B" w:rsidRPr="00AD436E" w:rsidRDefault="00C204F5" w:rsidP="0051478B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A keychain needs a </w:t>
      </w:r>
      <w:r w:rsidR="0073033B">
        <w:rPr>
          <w:rFonts w:ascii="Sofia Pro Regular" w:hAnsi="Sofia Pro Regular"/>
          <w:lang w:val="en-GB"/>
        </w:rPr>
        <w:t xml:space="preserve">hole! Get a </w:t>
      </w:r>
      <w:r w:rsidR="0073033B" w:rsidRPr="001739AD">
        <w:rPr>
          <w:rFonts w:ascii="Sofia Pro Regular" w:hAnsi="Sofia Pro Regular"/>
          <w:b/>
          <w:lang w:val="en-GB"/>
        </w:rPr>
        <w:t xml:space="preserve">striped cylinder </w:t>
      </w:r>
      <w:r w:rsidR="0073033B">
        <w:rPr>
          <w:rFonts w:ascii="Sofia Pro Regular" w:hAnsi="Sofia Pro Regular"/>
          <w:lang w:val="en-GB"/>
        </w:rPr>
        <w:t>and drop it on</w:t>
      </w:r>
      <w:r>
        <w:rPr>
          <w:rFonts w:ascii="Sofia Pro Regular" w:hAnsi="Sofia Pro Regular"/>
          <w:lang w:val="en-GB"/>
        </w:rPr>
        <w:t>to</w:t>
      </w:r>
      <w:r w:rsidR="0073033B">
        <w:rPr>
          <w:rFonts w:ascii="Sofia Pro Regular" w:hAnsi="Sofia Pro Regular"/>
          <w:lang w:val="en-GB"/>
        </w:rPr>
        <w:t xml:space="preserve"> the workspace.</w:t>
      </w:r>
    </w:p>
    <w:p w:rsidR="00C55FEE" w:rsidRPr="00AD436E" w:rsidRDefault="00C204F5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Click on one </w:t>
      </w:r>
      <w:r w:rsidR="0053615C">
        <w:rPr>
          <w:rFonts w:ascii="Sofia Pro Regular" w:hAnsi="Sofia Pro Regular"/>
          <w:lang w:val="en-GB"/>
        </w:rPr>
        <w:t xml:space="preserve">of the </w:t>
      </w:r>
      <w:r w:rsidR="0073033B">
        <w:rPr>
          <w:rFonts w:ascii="Sofia Pro Regular" w:hAnsi="Sofia Pro Regular"/>
          <w:lang w:val="en-GB"/>
        </w:rPr>
        <w:t xml:space="preserve">white boxes </w:t>
      </w:r>
      <w:r>
        <w:rPr>
          <w:rFonts w:ascii="Sofia Pro Regular" w:hAnsi="Sofia Pro Regular"/>
          <w:lang w:val="en-GB"/>
        </w:rPr>
        <w:t xml:space="preserve">of the </w:t>
      </w:r>
      <w:r w:rsidR="0073033B" w:rsidRPr="001739AD">
        <w:rPr>
          <w:rFonts w:ascii="Sofia Pro Regular" w:hAnsi="Sofia Pro Regular"/>
          <w:b/>
          <w:lang w:val="en-GB"/>
        </w:rPr>
        <w:t>cylinder</w:t>
      </w:r>
      <w:r w:rsidR="0073033B">
        <w:rPr>
          <w:rFonts w:ascii="Sofia Pro Regular" w:hAnsi="Sofia Pro Regular"/>
          <w:lang w:val="en-GB"/>
        </w:rPr>
        <w:t xml:space="preserve"> and set </w:t>
      </w:r>
      <w:r w:rsidR="0073033B" w:rsidRPr="001739AD">
        <w:rPr>
          <w:rFonts w:ascii="Sofia Pro Regular" w:hAnsi="Sofia Pro Regular"/>
          <w:b/>
          <w:lang w:val="en-GB"/>
        </w:rPr>
        <w:t>both values to 5.00 mm</w:t>
      </w:r>
      <w:r w:rsidR="0051478B" w:rsidRPr="00AD436E">
        <w:rPr>
          <w:rFonts w:ascii="Sofia Pro Regular" w:hAnsi="Sofia Pro Regular"/>
          <w:lang w:val="en-GB"/>
        </w:rPr>
        <w:t xml:space="preserve">. </w:t>
      </w:r>
    </w:p>
    <w:p w:rsidR="0051478B" w:rsidRPr="00AD436E" w:rsidRDefault="00BE3EBC" w:rsidP="0051478B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Position the cylinder close to the left edge of the box. </w:t>
      </w:r>
      <w:r w:rsidR="00C204F5">
        <w:rPr>
          <w:rFonts w:ascii="Sofia Pro Regular" w:hAnsi="Sofia Pro Regular"/>
          <w:lang w:val="en-GB"/>
        </w:rPr>
        <w:t>Moving can be done by using the arrow keys of the keyboard or by mouse.</w:t>
      </w:r>
    </w:p>
    <w:p w:rsidR="003F0716" w:rsidRPr="001739AD" w:rsidRDefault="00BE3EBC" w:rsidP="001739AD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It can be useful to change the view of your workspace. At the top left corner of the screen there is a white cube. Click on “TOP” </w:t>
      </w:r>
      <w:r w:rsidR="00BA4837">
        <w:rPr>
          <w:rFonts w:ascii="Sofia Pro Regular" w:hAnsi="Sofia Pro Regular"/>
          <w:lang w:val="en-GB"/>
        </w:rPr>
        <w:t>of</w:t>
      </w:r>
      <w:r>
        <w:rPr>
          <w:rFonts w:ascii="Sofia Pro Regular" w:hAnsi="Sofia Pro Regular"/>
          <w:lang w:val="en-GB"/>
        </w:rPr>
        <w:t xml:space="preserve"> the cube to</w:t>
      </w:r>
      <w:r w:rsidR="0053615C">
        <w:rPr>
          <w:rFonts w:ascii="Sofia Pro Regular" w:hAnsi="Sofia Pro Regular"/>
          <w:lang w:val="en-GB"/>
        </w:rPr>
        <w:t xml:space="preserve"> change the view to the</w:t>
      </w:r>
      <w:r w:rsidR="004365ED">
        <w:rPr>
          <w:rFonts w:ascii="Sofia Pro Regular" w:hAnsi="Sofia Pro Regular"/>
          <w:lang w:val="en-GB"/>
        </w:rPr>
        <w:t xml:space="preserve"> top view</w:t>
      </w:r>
      <w:r>
        <w:rPr>
          <w:rFonts w:ascii="Sofia Pro Regular" w:hAnsi="Sofia Pro Regular"/>
          <w:lang w:val="en-GB"/>
        </w:rPr>
        <w:t xml:space="preserve">. Pro-Tip: </w:t>
      </w:r>
      <w:r w:rsidR="00BA4837">
        <w:rPr>
          <w:rFonts w:ascii="Sofia Pro Regular" w:hAnsi="Sofia Pro Regular"/>
          <w:lang w:val="en-GB"/>
        </w:rPr>
        <w:t>T</w:t>
      </w:r>
      <w:r w:rsidR="003F0716">
        <w:rPr>
          <w:rFonts w:ascii="Sofia Pro Regular" w:hAnsi="Sofia Pro Regular"/>
          <w:lang w:val="en-GB"/>
        </w:rPr>
        <w:t xml:space="preserve">ry holding the right mouse button while moving the mouse. </w:t>
      </w:r>
    </w:p>
    <w:p w:rsidR="004365ED" w:rsidRDefault="004365ED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Hold down the combination </w:t>
      </w:r>
      <w:r w:rsidR="00C55FEE" w:rsidRPr="00AD436E">
        <w:rPr>
          <w:rFonts w:ascii="Sofia Pro Regular" w:hAnsi="Sofia Pro Regular"/>
          <w:lang w:val="en-GB"/>
        </w:rPr>
        <w:t>„</w:t>
      </w:r>
      <w:proofErr w:type="spellStart"/>
      <w:r w:rsidR="00C55FEE" w:rsidRPr="0053615C">
        <w:rPr>
          <w:rFonts w:ascii="Sofia Pro Regular" w:hAnsi="Sofia Pro Regular"/>
          <w:b/>
          <w:lang w:val="en-GB"/>
        </w:rPr>
        <w:t>Strg</w:t>
      </w:r>
      <w:proofErr w:type="spellEnd"/>
      <w:r w:rsidR="00C55FEE" w:rsidRPr="0053615C">
        <w:rPr>
          <w:rFonts w:ascii="Sofia Pro Regular" w:hAnsi="Sofia Pro Regular"/>
          <w:b/>
          <w:lang w:val="en-GB"/>
        </w:rPr>
        <w:t xml:space="preserve"> + A</w:t>
      </w:r>
      <w:r w:rsidR="00C55FEE" w:rsidRPr="00AD436E">
        <w:rPr>
          <w:rFonts w:ascii="Sofia Pro Regular" w:hAnsi="Sofia Pro Regular"/>
          <w:lang w:val="en-GB"/>
        </w:rPr>
        <w:t>“</w:t>
      </w:r>
      <w:r>
        <w:rPr>
          <w:rFonts w:ascii="Sofia Pro Regular" w:hAnsi="Sofia Pro Regular"/>
          <w:lang w:val="en-GB"/>
        </w:rPr>
        <w:t xml:space="preserve"> on the keyboard to select all elements, followed by „</w:t>
      </w:r>
      <w:proofErr w:type="spellStart"/>
      <w:r w:rsidRPr="0053615C">
        <w:rPr>
          <w:rFonts w:ascii="Sofia Pro Regular" w:hAnsi="Sofia Pro Regular"/>
          <w:b/>
          <w:lang w:val="en-GB"/>
        </w:rPr>
        <w:t>Strg</w:t>
      </w:r>
      <w:proofErr w:type="spellEnd"/>
      <w:r w:rsidRPr="0053615C">
        <w:rPr>
          <w:rFonts w:ascii="Sofia Pro Regular" w:hAnsi="Sofia Pro Regular"/>
          <w:b/>
          <w:lang w:val="en-GB"/>
        </w:rPr>
        <w:t xml:space="preserve"> + G</w:t>
      </w:r>
      <w:r w:rsidR="003E0405">
        <w:rPr>
          <w:rFonts w:ascii="Sofia Pro Regular" w:hAnsi="Sofia Pro Regular"/>
          <w:lang w:val="en-GB"/>
        </w:rPr>
        <w:t>“ to</w:t>
      </w:r>
      <w:r>
        <w:rPr>
          <w:rFonts w:ascii="Sofia Pro Regular" w:hAnsi="Sofia Pro Regular"/>
          <w:lang w:val="en-GB"/>
        </w:rPr>
        <w:t xml:space="preserve"> grou</w:t>
      </w:r>
      <w:r w:rsidR="00BA4837">
        <w:rPr>
          <w:rFonts w:ascii="Sofia Pro Regular" w:hAnsi="Sofia Pro Regular"/>
          <w:lang w:val="en-GB"/>
        </w:rPr>
        <w:t xml:space="preserve">p them. Wait a little and </w:t>
      </w:r>
      <w:r w:rsidR="0053615C">
        <w:rPr>
          <w:rFonts w:ascii="Sofia Pro Regular" w:hAnsi="Sofia Pro Regular"/>
          <w:lang w:val="en-GB"/>
        </w:rPr>
        <w:t>the</w:t>
      </w:r>
      <w:r w:rsidR="00BA4837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hole will be cut out!</w:t>
      </w:r>
    </w:p>
    <w:p w:rsidR="004365ED" w:rsidRDefault="001739AD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Look for the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>
            <wp:extent cx="457200" cy="230815"/>
            <wp:effectExtent l="0" t="0" r="0" b="0"/>
            <wp:docPr id="14" name="Grafik 14" descr="H:\Museumspädagogik\techLAB\easy things to do\Lesezeichen 3D-drucken\tinkercad_object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Lesezeichen 3D-drucken\tinkercad_object_tex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72" cy="23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en-GB"/>
        </w:rPr>
        <w:t xml:space="preserve"> </w:t>
      </w:r>
      <w:r w:rsidR="004365ED">
        <w:rPr>
          <w:rFonts w:ascii="Sofia Pro Regular" w:hAnsi="Sofia Pro Regular"/>
          <w:lang w:val="en-GB"/>
        </w:rPr>
        <w:t>object on the right sid</w:t>
      </w:r>
      <w:r w:rsidR="00BA4837">
        <w:rPr>
          <w:rFonts w:ascii="Sofia Pro Regular" w:hAnsi="Sofia Pro Regular"/>
          <w:lang w:val="en-GB"/>
        </w:rPr>
        <w:t>e and drag it o</w:t>
      </w:r>
      <w:r w:rsidR="004365ED">
        <w:rPr>
          <w:rFonts w:ascii="Sofia Pro Regular" w:hAnsi="Sofia Pro Regular"/>
          <w:lang w:val="en-GB"/>
        </w:rPr>
        <w:t xml:space="preserve">nto your box. </w:t>
      </w:r>
    </w:p>
    <w:p w:rsidR="005B6974" w:rsidRPr="00AD436E" w:rsidRDefault="00BA483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To fill i</w:t>
      </w:r>
      <w:r w:rsidR="004365ED">
        <w:rPr>
          <w:rFonts w:ascii="Sofia Pro Regular" w:hAnsi="Sofia Pro Regular"/>
          <w:lang w:val="en-GB"/>
        </w:rPr>
        <w:t xml:space="preserve">n your name click on the textbox that reads “TEXT” on the right side of the screen. It should be next to the striped box. </w:t>
      </w:r>
      <w:r w:rsidR="004365ED" w:rsidRPr="003E0405">
        <w:rPr>
          <w:rFonts w:ascii="Sofia Pro Regular" w:hAnsi="Sofia Pro Regular"/>
          <w:b/>
          <w:lang w:val="en-GB"/>
        </w:rPr>
        <w:t xml:space="preserve">Replace the </w:t>
      </w:r>
      <w:r w:rsidR="003E0405" w:rsidRPr="003E0405">
        <w:rPr>
          <w:rFonts w:ascii="Sofia Pro Regular" w:hAnsi="Sofia Pro Regular"/>
          <w:b/>
          <w:lang w:val="en-GB"/>
        </w:rPr>
        <w:t>“</w:t>
      </w:r>
      <w:r w:rsidR="004365ED" w:rsidRPr="003E0405">
        <w:rPr>
          <w:rFonts w:ascii="Sofia Pro Regular" w:hAnsi="Sofia Pro Regular"/>
          <w:b/>
          <w:lang w:val="en-GB"/>
        </w:rPr>
        <w:t>TEXT</w:t>
      </w:r>
      <w:r w:rsidR="003E0405" w:rsidRPr="003E0405">
        <w:rPr>
          <w:rFonts w:ascii="Sofia Pro Regular" w:hAnsi="Sofia Pro Regular"/>
          <w:b/>
          <w:lang w:val="en-GB"/>
        </w:rPr>
        <w:t>”</w:t>
      </w:r>
      <w:r w:rsidR="004365ED" w:rsidRPr="003E0405">
        <w:rPr>
          <w:rFonts w:ascii="Sofia Pro Regular" w:hAnsi="Sofia Pro Regular"/>
          <w:b/>
          <w:lang w:val="en-GB"/>
        </w:rPr>
        <w:t xml:space="preserve"> with your name</w:t>
      </w:r>
      <w:r w:rsidR="004365ED">
        <w:rPr>
          <w:rFonts w:ascii="Sofia Pro Regular" w:hAnsi="Sofia Pro Regular"/>
          <w:lang w:val="en-GB"/>
        </w:rPr>
        <w:t>.</w:t>
      </w:r>
    </w:p>
    <w:p w:rsidR="005B6974" w:rsidRPr="00AD436E" w:rsidRDefault="00894097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 w:rsidRPr="003E0405">
        <w:rPr>
          <w:rFonts w:ascii="Sofia Pro Regular" w:hAnsi="Sofia Pro Regular"/>
          <w:b/>
          <w:lang w:val="en-GB"/>
        </w:rPr>
        <w:t>Change the height</w:t>
      </w:r>
      <w:r>
        <w:rPr>
          <w:rFonts w:ascii="Sofia Pro Regular" w:hAnsi="Sofia Pro Regular"/>
          <w:lang w:val="en-GB"/>
        </w:rPr>
        <w:t xml:space="preserve"> of your name </w:t>
      </w:r>
      <w:r w:rsidRPr="003E0405">
        <w:rPr>
          <w:rFonts w:ascii="Sofia Pro Regular" w:hAnsi="Sofia Pro Regular"/>
          <w:b/>
          <w:lang w:val="en-GB"/>
        </w:rPr>
        <w:t>to 3 mm</w:t>
      </w:r>
      <w:r>
        <w:rPr>
          <w:rFonts w:ascii="Sofia Pro Regular" w:hAnsi="Sofia Pro Regular"/>
          <w:lang w:val="en-GB"/>
        </w:rPr>
        <w:t xml:space="preserve"> (see Step 9). </w:t>
      </w:r>
      <w:r w:rsidR="00DA5E79">
        <w:rPr>
          <w:rFonts w:ascii="Sofia Pro Regular" w:hAnsi="Sofia Pro Regular"/>
          <w:lang w:val="en-GB"/>
        </w:rPr>
        <w:t>Bec</w:t>
      </w:r>
      <w:r w:rsidR="00BA4837">
        <w:rPr>
          <w:rFonts w:ascii="Sofia Pro Regular" w:hAnsi="Sofia Pro Regular"/>
          <w:lang w:val="en-GB"/>
        </w:rPr>
        <w:t xml:space="preserve">ause </w:t>
      </w:r>
      <w:r w:rsidR="00DA5E79">
        <w:rPr>
          <w:rFonts w:ascii="Sofia Pro Regular" w:hAnsi="Sofia Pro Regular"/>
          <w:lang w:val="en-GB"/>
        </w:rPr>
        <w:t>the bottom of the name is flush with the bottom of the box, the name only sticks out 1 mm.</w:t>
      </w:r>
    </w:p>
    <w:p w:rsidR="00DA5E79" w:rsidRDefault="00F309BB" w:rsidP="00DA5E79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Adjust the width and the length of your name </w:t>
      </w:r>
      <w:r w:rsidR="00D739E1">
        <w:rPr>
          <w:rFonts w:ascii="Sofia Pro Regular" w:hAnsi="Sofia Pro Regular"/>
          <w:lang w:val="en-GB"/>
        </w:rPr>
        <w:t>so that it fits on the red box.</w:t>
      </w:r>
    </w:p>
    <w:p w:rsidR="00D739E1" w:rsidRDefault="00D739E1" w:rsidP="00D739E1">
      <w:pPr>
        <w:pStyle w:val="Listenabsatz"/>
        <w:spacing w:before="120" w:after="120"/>
        <w:contextualSpacing w:val="0"/>
        <w:rPr>
          <w:rFonts w:ascii="Sofia Pro Regular" w:hAnsi="Sofia Pro Regular"/>
          <w:lang w:val="en-GB"/>
        </w:rPr>
      </w:pPr>
    </w:p>
    <w:p w:rsidR="00DA5E79" w:rsidRPr="00D739E1" w:rsidRDefault="002F4D8D" w:rsidP="00DA5E79">
      <w:pPr>
        <w:spacing w:before="120" w:after="120"/>
        <w:ind w:left="36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YOU ARE DONE! Ask an explainer</w:t>
      </w:r>
      <w:r w:rsidR="00DA5E79" w:rsidRPr="00D739E1">
        <w:rPr>
          <w:rFonts w:ascii="Sofia Pro Regular" w:hAnsi="Sofia Pro Regular"/>
          <w:b/>
          <w:sz w:val="30"/>
          <w:szCs w:val="30"/>
          <w:lang w:val="en-GB"/>
        </w:rPr>
        <w:t xml:space="preserve"> for the next steps</w:t>
      </w:r>
    </w:p>
    <w:p w:rsidR="00D739E1" w:rsidRPr="00DA5E79" w:rsidRDefault="00D739E1" w:rsidP="00DA5E79">
      <w:pPr>
        <w:spacing w:before="120" w:after="120"/>
        <w:ind w:left="360"/>
        <w:jc w:val="center"/>
        <w:rPr>
          <w:rFonts w:ascii="Sofia Pro Regular" w:hAnsi="Sofia Pro Regular"/>
          <w:b/>
          <w:lang w:val="en-GB"/>
        </w:rPr>
      </w:pPr>
    </w:p>
    <w:p w:rsidR="001739AD" w:rsidRPr="001739AD" w:rsidRDefault="00DA5E79" w:rsidP="001739AD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You can </w:t>
      </w:r>
      <w:r w:rsidR="00EE3900">
        <w:rPr>
          <w:rFonts w:ascii="Sofia Pro Regular" w:hAnsi="Sofia Pro Regular"/>
          <w:lang w:val="en-GB"/>
        </w:rPr>
        <w:t xml:space="preserve">also </w:t>
      </w:r>
      <w:r>
        <w:rPr>
          <w:rFonts w:ascii="Sofia Pro Regular" w:hAnsi="Sofia Pro Regular"/>
          <w:lang w:val="en-GB"/>
        </w:rPr>
        <w:t>work further on</w:t>
      </w:r>
      <w:r w:rsidR="00EE3900">
        <w:rPr>
          <w:rFonts w:ascii="Sofia Pro Regular" w:hAnsi="Sofia Pro Regular"/>
          <w:lang w:val="en-GB"/>
        </w:rPr>
        <w:t xml:space="preserve"> your design!</w:t>
      </w:r>
      <w:r>
        <w:rPr>
          <w:rFonts w:ascii="Sofia Pro Regular" w:hAnsi="Sofia Pro Regular"/>
          <w:lang w:val="en-GB"/>
        </w:rPr>
        <w:t xml:space="preserve"> Adding or cutting out shapes, rounding corners</w:t>
      </w:r>
      <w:r w:rsidR="003E0405">
        <w:rPr>
          <w:rFonts w:ascii="Sofia Pro Regular" w:hAnsi="Sofia Pro Regular"/>
          <w:lang w:val="en-GB"/>
        </w:rPr>
        <w:t>, the possibilities are endless!</w:t>
      </w:r>
      <w:r w:rsidR="00EE3900">
        <w:rPr>
          <w:rFonts w:ascii="Sofia Pro Regular" w:hAnsi="Sofia Pro Regular"/>
          <w:lang w:val="en-GB"/>
        </w:rPr>
        <w:t xml:space="preserve"> Just keep in mind to keep your design small: </w:t>
      </w:r>
      <w:r w:rsidR="003E0405">
        <w:rPr>
          <w:rFonts w:ascii="Sofia Pro Regular" w:hAnsi="Sofia Pro Regular"/>
          <w:lang w:val="en-GB"/>
        </w:rPr>
        <w:br/>
        <w:t xml:space="preserve">an object of doubled size </w:t>
      </w:r>
      <w:r w:rsidR="00BA4837">
        <w:rPr>
          <w:rFonts w:ascii="Sofia Pro Regular" w:hAnsi="Sofia Pro Regular"/>
          <w:lang w:val="en-GB"/>
        </w:rPr>
        <w:t>takes</w:t>
      </w:r>
      <w:r w:rsidR="00EE3900">
        <w:rPr>
          <w:rFonts w:ascii="Sofia Pro Regular" w:hAnsi="Sofia Pro Regular"/>
          <w:lang w:val="en-GB"/>
        </w:rPr>
        <w:t xml:space="preserve"> 8 times as long to print!</w:t>
      </w:r>
      <w:r w:rsidR="00B27C22">
        <w:rPr>
          <w:rFonts w:ascii="Sofia Pro Regular" w:hAnsi="Sofia Pro Regular"/>
          <w:lang w:val="en-GB"/>
        </w:rPr>
        <w:br/>
      </w:r>
    </w:p>
    <w:p w:rsidR="00DA5E79" w:rsidRDefault="001739AD" w:rsidP="00DA5E79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4710430</wp:posOffset>
            </wp:positionH>
            <wp:positionV relativeFrom="paragraph">
              <wp:posOffset>8255</wp:posOffset>
            </wp:positionV>
            <wp:extent cx="923925" cy="522605"/>
            <wp:effectExtent l="0" t="0" r="9525" b="0"/>
            <wp:wrapSquare wrapText="bothSides"/>
            <wp:docPr id="13" name="Grafik 13" descr="H:\Museumspädagogik\techLAB\easy things to do\Lesezeichen 3D-drucken\tinkercad_shape_solid_wh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Lesezeichen 3D-drucken\tinkercad_shape_solid_who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0" t="29538" r="10141"/>
                    <a:stretch/>
                  </pic:blipFill>
                  <pic:spPr bwMode="auto">
                    <a:xfrm>
                      <a:off x="0" y="0"/>
                      <a:ext cx="92392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9E1">
        <w:rPr>
          <w:rFonts w:ascii="Sofia Pro Regular" w:hAnsi="Sofia Pro Regular"/>
          <w:lang w:val="en-GB"/>
        </w:rPr>
        <w:t xml:space="preserve">Any shape can be </w:t>
      </w:r>
      <w:r w:rsidR="00692EB0">
        <w:rPr>
          <w:rFonts w:ascii="Sofia Pro Regular" w:hAnsi="Sofia Pro Regular"/>
          <w:lang w:val="en-GB"/>
        </w:rPr>
        <w:t xml:space="preserve">a hole! Click on the object and </w:t>
      </w:r>
      <w:r w:rsidR="00D739E1">
        <w:rPr>
          <w:rFonts w:ascii="Sofia Pro Regular" w:hAnsi="Sofia Pro Regular"/>
          <w:lang w:val="en-GB"/>
        </w:rPr>
        <w:t xml:space="preserve">then select </w:t>
      </w:r>
      <w:r w:rsidR="00EE3900">
        <w:rPr>
          <w:rFonts w:ascii="Sofia Pro Regular" w:hAnsi="Sofia Pro Regular"/>
          <w:lang w:val="en-GB"/>
        </w:rPr>
        <w:t>the striped circle</w:t>
      </w:r>
      <w:r w:rsidR="00692EB0">
        <w:rPr>
          <w:rFonts w:ascii="Sofia Pro Regular" w:hAnsi="Sofia Pro Regular"/>
          <w:lang w:val="en-GB"/>
        </w:rPr>
        <w:t xml:space="preserve"> on the right</w:t>
      </w:r>
      <w:r w:rsidR="00EE3900">
        <w:rPr>
          <w:rFonts w:ascii="Sofia Pro Regular" w:hAnsi="Sofia Pro Regular"/>
          <w:lang w:val="en-GB"/>
        </w:rPr>
        <w:t xml:space="preserve"> to turn the object into a hole.</w:t>
      </w:r>
      <w:r w:rsidR="00B27C22">
        <w:rPr>
          <w:rFonts w:ascii="Sofia Pro Regular" w:hAnsi="Sofia Pro Regular"/>
          <w:lang w:val="en-GB"/>
        </w:rPr>
        <w:br/>
      </w:r>
    </w:p>
    <w:p w:rsidR="00D659F4" w:rsidRPr="007C4AAD" w:rsidRDefault="00BA4837" w:rsidP="007C4AAD">
      <w:pPr>
        <w:pStyle w:val="Listenabsatz"/>
        <w:numPr>
          <w:ilvl w:val="0"/>
          <w:numId w:val="6"/>
        </w:numPr>
        <w:spacing w:before="120" w:after="120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You might want to change the z-position (level) of an object. To achieve this</w:t>
      </w:r>
      <w:r w:rsidR="00EA08CE">
        <w:rPr>
          <w:rFonts w:ascii="Sofia Pro Regular" w:hAnsi="Sofia Pro Regular"/>
          <w:lang w:val="en-GB"/>
        </w:rPr>
        <w:t>,</w:t>
      </w:r>
      <w:r>
        <w:rPr>
          <w:rFonts w:ascii="Sofia Pro Regular" w:hAnsi="Sofia Pro Regular"/>
          <w:lang w:val="en-GB"/>
        </w:rPr>
        <w:t xml:space="preserve"> hold down the “</w:t>
      </w:r>
      <w:proofErr w:type="spellStart"/>
      <w:r>
        <w:rPr>
          <w:rFonts w:ascii="Sofia Pro Regular" w:hAnsi="Sofia Pro Regular"/>
          <w:lang w:val="en-GB"/>
        </w:rPr>
        <w:t>Strg</w:t>
      </w:r>
      <w:proofErr w:type="spellEnd"/>
      <w:r w:rsidR="00EA08CE">
        <w:rPr>
          <w:rFonts w:ascii="Sofia Pro Regular" w:hAnsi="Sofia Pro Regular"/>
          <w:lang w:val="en-GB"/>
        </w:rPr>
        <w:t xml:space="preserve">” key and press the up or down arrow on the keyboard. </w:t>
      </w:r>
      <w:r w:rsidR="00D93D6A">
        <w:rPr>
          <w:rFonts w:ascii="Sofia Pro Regular" w:hAnsi="Sofia Pro Regular"/>
          <w:lang w:val="en-GB"/>
        </w:rPr>
        <w:t>C</w:t>
      </w:r>
      <w:r w:rsidR="00D93D6A">
        <w:rPr>
          <w:rFonts w:ascii="Sofia Pro Regular" w:hAnsi="Sofia Pro Regular"/>
          <w:lang w:val="en-GB"/>
        </w:rPr>
        <w:t>hanging the view to a side view is a good idea</w:t>
      </w:r>
      <w:r w:rsidR="00D93D6A">
        <w:rPr>
          <w:rFonts w:ascii="Sofia Pro Regular" w:hAnsi="Sofia Pro Regular"/>
          <w:lang w:val="en-GB"/>
        </w:rPr>
        <w:t xml:space="preserve"> t</w:t>
      </w:r>
      <w:r w:rsidR="00EA08CE">
        <w:rPr>
          <w:rFonts w:ascii="Sofia Pro Regular" w:hAnsi="Sofia Pro Regular"/>
          <w:lang w:val="en-GB"/>
        </w:rPr>
        <w:t xml:space="preserve">o make the </w:t>
      </w:r>
      <w:r w:rsidR="00D93D6A">
        <w:rPr>
          <w:rFonts w:ascii="Sofia Pro Regular" w:hAnsi="Sofia Pro Regular"/>
          <w:lang w:val="en-GB"/>
        </w:rPr>
        <w:t>z-positioning of objects easier</w:t>
      </w:r>
      <w:r w:rsidR="00EA08CE">
        <w:rPr>
          <w:rFonts w:ascii="Sofia Pro Regular" w:hAnsi="Sofia Pro Regular"/>
          <w:lang w:val="en-GB"/>
        </w:rPr>
        <w:t>.</w:t>
      </w:r>
    </w:p>
    <w:sectPr w:rsidR="00D659F4" w:rsidRPr="007C4AAD" w:rsidSect="00CF5148"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E4F" w:rsidRDefault="00691E4F" w:rsidP="003B5E94">
      <w:pPr>
        <w:spacing w:after="0" w:line="240" w:lineRule="auto"/>
      </w:pPr>
      <w:r>
        <w:separator/>
      </w:r>
    </w:p>
  </w:endnote>
  <w:endnote w:type="continuationSeparator" w:id="0">
    <w:p w:rsidR="00691E4F" w:rsidRDefault="00691E4F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old"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E4F" w:rsidRPr="00870D4B" w:rsidRDefault="00A64CE0">
    <w:pPr>
      <w:pStyle w:val="Fuzeile"/>
      <w:jc w:val="right"/>
      <w:rPr>
        <w:rFonts w:ascii="Sofia Pro Regular" w:hAnsi="Sofia Pro Regular"/>
        <w:color w:val="A6A6A6" w:themeColor="background1" w:themeShade="A6"/>
        <w:sz w:val="18"/>
        <w:szCs w:val="18"/>
      </w:rPr>
    </w:pPr>
    <w:r>
      <w:t xml:space="preserve"> </w:t>
    </w:r>
    <w:sdt>
      <w:sdtPr>
        <w:id w:val="309827840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691E4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91E4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91E4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A64CE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691E4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91E4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E4F" w:rsidRPr="008A3C65" w:rsidRDefault="008A3C65" w:rsidP="008A3C65">
    <w:pPr>
      <w:pStyle w:val="Fuzeile"/>
      <w:jc w:val="right"/>
      <w:rPr>
        <w:rFonts w:ascii="Sofia Pro Regular" w:hAnsi="Sofia Pro Regular"/>
        <w:color w:val="A6A6A6" w:themeColor="background1" w:themeShade="A6"/>
        <w:sz w:val="18"/>
        <w:szCs w:val="18"/>
      </w:rPr>
    </w:pPr>
    <w:r w:rsidRPr="008A3C65">
      <w:rPr>
        <w:sz w:val="18"/>
        <w:szCs w:val="18"/>
      </w:rPr>
      <w:t>V 1.0</w:t>
    </w:r>
    <w:r w:rsidRPr="008A3C65">
      <w:rPr>
        <w:sz w:val="18"/>
        <w:szCs w:val="18"/>
      </w:rPr>
      <w:tab/>
    </w:r>
    <w:r w:rsidRPr="008A3C65">
      <w:rPr>
        <w:sz w:val="18"/>
        <w:szCs w:val="18"/>
      </w:rPr>
      <w:tab/>
    </w:r>
    <w:sdt>
      <w:sdtPr>
        <w:rPr>
          <w:sz w:val="18"/>
          <w:szCs w:val="18"/>
        </w:rPr>
        <w:id w:val="177482269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</w:rPr>
      </w:sdtEndPr>
      <w:sdtContent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A64CE0" w:rsidRPr="00A64CE0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691E4F" w:rsidRPr="008A3C6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</w:p>
  <w:p w:rsidR="00691E4F" w:rsidRDefault="00691E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E4F" w:rsidRDefault="00691E4F" w:rsidP="003B5E94">
      <w:pPr>
        <w:spacing w:after="0" w:line="240" w:lineRule="auto"/>
      </w:pPr>
      <w:r>
        <w:separator/>
      </w:r>
    </w:p>
  </w:footnote>
  <w:footnote w:type="continuationSeparator" w:id="0">
    <w:p w:rsidR="00691E4F" w:rsidRDefault="00691E4F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E4F" w:rsidRDefault="00691E4F" w:rsidP="00DA6F14">
    <w:pPr>
      <w:pStyle w:val="Kopfzeile"/>
    </w:pPr>
    <w:r>
      <w:tab/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5B32C9">
      <w:rPr>
        <w:noProof/>
        <w:lang w:eastAsia="de-AT"/>
      </w:rPr>
      <w:drawing>
        <wp:inline distT="0" distB="0" distL="0" distR="0" wp14:anchorId="5DFEFA3E" wp14:editId="19D3026E">
          <wp:extent cx="1038225" cy="1038225"/>
          <wp:effectExtent l="0" t="0" r="9525" b="9525"/>
          <wp:docPr id="15" name="Grafik 15" descr="H:\Museumspädagogik\techLAB\easy things to do\_Grafikvorlagen\30 min_Button_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:\Museumspädagogik\techLAB\easy things to do\_Grafikvorlagen\30 min_Button_EN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379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73FE2"/>
    <w:rsid w:val="0007585F"/>
    <w:rsid w:val="000944F6"/>
    <w:rsid w:val="000A17B4"/>
    <w:rsid w:val="000C7F8B"/>
    <w:rsid w:val="000D3D46"/>
    <w:rsid w:val="00144878"/>
    <w:rsid w:val="001709E3"/>
    <w:rsid w:val="001739AD"/>
    <w:rsid w:val="001752AC"/>
    <w:rsid w:val="001A061D"/>
    <w:rsid w:val="001D51B7"/>
    <w:rsid w:val="001E3BB0"/>
    <w:rsid w:val="001F2093"/>
    <w:rsid w:val="00200787"/>
    <w:rsid w:val="0023377F"/>
    <w:rsid w:val="00256937"/>
    <w:rsid w:val="002E39C2"/>
    <w:rsid w:val="002F4D8D"/>
    <w:rsid w:val="00330AC1"/>
    <w:rsid w:val="003336F9"/>
    <w:rsid w:val="00347A91"/>
    <w:rsid w:val="003663C3"/>
    <w:rsid w:val="00391649"/>
    <w:rsid w:val="003B5E94"/>
    <w:rsid w:val="003E0405"/>
    <w:rsid w:val="003F0716"/>
    <w:rsid w:val="003F2670"/>
    <w:rsid w:val="004236F0"/>
    <w:rsid w:val="00432AF8"/>
    <w:rsid w:val="004365ED"/>
    <w:rsid w:val="004376D3"/>
    <w:rsid w:val="0044581A"/>
    <w:rsid w:val="0047075D"/>
    <w:rsid w:val="004837FC"/>
    <w:rsid w:val="00492BA0"/>
    <w:rsid w:val="004B261C"/>
    <w:rsid w:val="004F0046"/>
    <w:rsid w:val="0051478B"/>
    <w:rsid w:val="00515116"/>
    <w:rsid w:val="0053615C"/>
    <w:rsid w:val="00541BDC"/>
    <w:rsid w:val="00596C20"/>
    <w:rsid w:val="005B32C9"/>
    <w:rsid w:val="005B6974"/>
    <w:rsid w:val="005C5CF7"/>
    <w:rsid w:val="005E7535"/>
    <w:rsid w:val="00630E24"/>
    <w:rsid w:val="00655872"/>
    <w:rsid w:val="00662CDA"/>
    <w:rsid w:val="00686F8A"/>
    <w:rsid w:val="00691E4F"/>
    <w:rsid w:val="00692EB0"/>
    <w:rsid w:val="006D17CA"/>
    <w:rsid w:val="006E682C"/>
    <w:rsid w:val="00712814"/>
    <w:rsid w:val="0073033B"/>
    <w:rsid w:val="00734B44"/>
    <w:rsid w:val="00747F92"/>
    <w:rsid w:val="00774E2E"/>
    <w:rsid w:val="00793582"/>
    <w:rsid w:val="007A579A"/>
    <w:rsid w:val="007B0118"/>
    <w:rsid w:val="007B5AED"/>
    <w:rsid w:val="007C4AAD"/>
    <w:rsid w:val="008305D7"/>
    <w:rsid w:val="00857B0E"/>
    <w:rsid w:val="00870D4B"/>
    <w:rsid w:val="00872A97"/>
    <w:rsid w:val="0088042D"/>
    <w:rsid w:val="00894097"/>
    <w:rsid w:val="008A3C65"/>
    <w:rsid w:val="008D09E9"/>
    <w:rsid w:val="00925E72"/>
    <w:rsid w:val="00936987"/>
    <w:rsid w:val="009B177F"/>
    <w:rsid w:val="009C3456"/>
    <w:rsid w:val="009E06AA"/>
    <w:rsid w:val="00A1191C"/>
    <w:rsid w:val="00A53EEC"/>
    <w:rsid w:val="00A64CE0"/>
    <w:rsid w:val="00A95076"/>
    <w:rsid w:val="00AA2C20"/>
    <w:rsid w:val="00AC33DE"/>
    <w:rsid w:val="00AD436E"/>
    <w:rsid w:val="00AD5D35"/>
    <w:rsid w:val="00AD75A2"/>
    <w:rsid w:val="00AE0B6F"/>
    <w:rsid w:val="00AE184F"/>
    <w:rsid w:val="00AE22D0"/>
    <w:rsid w:val="00AF47A2"/>
    <w:rsid w:val="00AF78B8"/>
    <w:rsid w:val="00AF7C11"/>
    <w:rsid w:val="00B27C22"/>
    <w:rsid w:val="00B36126"/>
    <w:rsid w:val="00B54D08"/>
    <w:rsid w:val="00B61A96"/>
    <w:rsid w:val="00B712E7"/>
    <w:rsid w:val="00B72CD5"/>
    <w:rsid w:val="00B82B19"/>
    <w:rsid w:val="00BA4837"/>
    <w:rsid w:val="00BA58AE"/>
    <w:rsid w:val="00BE1988"/>
    <w:rsid w:val="00BE3EBC"/>
    <w:rsid w:val="00C204F5"/>
    <w:rsid w:val="00C22D0A"/>
    <w:rsid w:val="00C52FE4"/>
    <w:rsid w:val="00C55FEE"/>
    <w:rsid w:val="00C7582A"/>
    <w:rsid w:val="00C81D4E"/>
    <w:rsid w:val="00C873D3"/>
    <w:rsid w:val="00C90A98"/>
    <w:rsid w:val="00CA1937"/>
    <w:rsid w:val="00CF5148"/>
    <w:rsid w:val="00D107FB"/>
    <w:rsid w:val="00D16B8C"/>
    <w:rsid w:val="00D474BB"/>
    <w:rsid w:val="00D659F4"/>
    <w:rsid w:val="00D739E1"/>
    <w:rsid w:val="00D84406"/>
    <w:rsid w:val="00D870C8"/>
    <w:rsid w:val="00D9040E"/>
    <w:rsid w:val="00D93CEE"/>
    <w:rsid w:val="00D93D6A"/>
    <w:rsid w:val="00DA5E79"/>
    <w:rsid w:val="00DA6F14"/>
    <w:rsid w:val="00E12BA5"/>
    <w:rsid w:val="00E45DA3"/>
    <w:rsid w:val="00E5440C"/>
    <w:rsid w:val="00EA08CE"/>
    <w:rsid w:val="00EC5E2D"/>
    <w:rsid w:val="00ED2F24"/>
    <w:rsid w:val="00EE3900"/>
    <w:rsid w:val="00F11C16"/>
    <w:rsid w:val="00F22BF9"/>
    <w:rsid w:val="00F25648"/>
    <w:rsid w:val="00F309BB"/>
    <w:rsid w:val="00F678CF"/>
    <w:rsid w:val="00F82798"/>
    <w:rsid w:val="00FA4ECE"/>
    <w:rsid w:val="00FA7619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../customXml/item2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microsoft.com/office/2007/relationships/hdphoto" Target="media/hdphoto1.wdp"/><Relationship Id="rId1" Type="http://schemas.openxmlformats.org/officeDocument/2006/relationships/image" Target="media/image1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D5A660BF-47E4-439B-B513-A4F6D276BE0A}"/>
</file>

<file path=customXml/itemProps2.xml><?xml version="1.0" encoding="utf-8"?>
<ds:datastoreItem xmlns:ds="http://schemas.openxmlformats.org/officeDocument/2006/customXml" ds:itemID="{F340289B-F91E-4763-91A7-83755D4ADC9A}"/>
</file>

<file path=customXml/itemProps3.xml><?xml version="1.0" encoding="utf-8"?>
<ds:datastoreItem xmlns:ds="http://schemas.openxmlformats.org/officeDocument/2006/customXml" ds:itemID="{0D906093-04B6-47A1-82A8-2A27B3E16818}"/>
</file>

<file path=docProps/app.xml><?xml version="1.0" encoding="utf-8"?>
<Properties xmlns="http://schemas.openxmlformats.org/officeDocument/2006/extended-properties" xmlns:vt="http://schemas.openxmlformats.org/officeDocument/2006/docPropsVTypes">
  <Template>7E701272</Template>
  <TotalTime>0</TotalTime>
  <Pages>2</Pages>
  <Words>450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53</cp:revision>
  <cp:lastPrinted>2019-06-28T15:44:00Z</cp:lastPrinted>
  <dcterms:created xsi:type="dcterms:W3CDTF">2018-12-14T12:39:00Z</dcterms:created>
  <dcterms:modified xsi:type="dcterms:W3CDTF">2019-06-28T15:47:00Z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