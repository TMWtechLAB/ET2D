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2C8A3" w14:textId="10E6EC83" w:rsidR="00583091" w:rsidRDefault="00C26110" w:rsidP="00B00B11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95104" behindDoc="1" locked="0" layoutInCell="1" allowOverlap="1" wp14:anchorId="47A1CDBB" wp14:editId="2913F9CA">
            <wp:simplePos x="0" y="0"/>
            <wp:positionH relativeFrom="margin">
              <wp:posOffset>0</wp:posOffset>
            </wp:positionH>
            <wp:positionV relativeFrom="paragraph">
              <wp:posOffset>-388620</wp:posOffset>
            </wp:positionV>
            <wp:extent cx="1524000" cy="362585"/>
            <wp:effectExtent l="0" t="0" r="0" b="0"/>
            <wp:wrapNone/>
            <wp:docPr id="27" name="Grafik 27" descr="\\tmw.ac.at\hdd\users\fabiewil\Downloads\TMW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tmw.ac.at\hdd\users\fabiewil\Downloads\TMW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Bold" w:hAnsi="Sofia Pro Bold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94080" behindDoc="0" locked="0" layoutInCell="1" allowOverlap="1" wp14:anchorId="706F39DF" wp14:editId="7E6276FF">
            <wp:simplePos x="0" y="0"/>
            <wp:positionH relativeFrom="margin">
              <wp:posOffset>4614545</wp:posOffset>
            </wp:positionH>
            <wp:positionV relativeFrom="paragraph">
              <wp:posOffset>-388249</wp:posOffset>
            </wp:positionV>
            <wp:extent cx="1146175" cy="355600"/>
            <wp:effectExtent l="0" t="0" r="0" b="6350"/>
            <wp:wrapNone/>
            <wp:docPr id="21" name="Grafik 21" descr="\\tmw.ac.at\hdd\users\fabiewil\Desktop\techLAB_logo_A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esktop\techLAB_logo_A_freigestel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15138" r="13198" b="25822"/>
                    <a:stretch/>
                  </pic:blipFill>
                  <pic:spPr bwMode="auto">
                    <a:xfrm>
                      <a:off x="0" y="0"/>
                      <a:ext cx="114617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81A49D" w14:textId="6F0CFB54" w:rsidR="00B00B11" w:rsidRDefault="00B00B11" w:rsidP="00B00B11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Bold" w:hAnsi="Sofia Pro Bold"/>
          <w:sz w:val="26"/>
          <w:szCs w:val="26"/>
          <w:lang w:val="de-DE"/>
        </w:rPr>
        <w:t>Tinkercad Circuits</w:t>
      </w:r>
      <w:r>
        <w:rPr>
          <w:lang w:val="de-DE"/>
        </w:rPr>
        <w:t xml:space="preserve"> </w:t>
      </w:r>
      <w:r>
        <w:rPr>
          <w:rFonts w:ascii="Sofia Pro Bold" w:hAnsi="Sofia Pro Bold"/>
          <w:sz w:val="26"/>
          <w:szCs w:val="26"/>
          <w:lang w:val="de-DE"/>
        </w:rPr>
        <w:t xml:space="preserve">Level 2: </w:t>
      </w:r>
    </w:p>
    <w:p w14:paraId="2D9634B2" w14:textId="4640A8E1" w:rsidR="00CC10BC" w:rsidRDefault="00B00B11" w:rsidP="00B00B11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Bold" w:hAnsi="Sofia Pro Bold"/>
          <w:sz w:val="26"/>
          <w:szCs w:val="26"/>
          <w:lang w:val="de-DE"/>
        </w:rPr>
        <w:t>Programmiere ein</w:t>
      </w:r>
      <w:r w:rsidR="008B6211">
        <w:rPr>
          <w:rFonts w:ascii="Sofia Pro Bold" w:hAnsi="Sofia Pro Bold"/>
          <w:sz w:val="26"/>
          <w:szCs w:val="26"/>
          <w:lang w:val="de-DE"/>
        </w:rPr>
        <w:t>en Arduino und lass eine LED</w:t>
      </w:r>
      <w:r>
        <w:rPr>
          <w:rFonts w:ascii="Sofia Pro Bold" w:hAnsi="Sofia Pro Bold"/>
          <w:sz w:val="26"/>
          <w:szCs w:val="26"/>
          <w:lang w:val="de-DE"/>
        </w:rPr>
        <w:t xml:space="preserve"> Blinken</w:t>
      </w:r>
    </w:p>
    <w:p w14:paraId="46AA87FB" w14:textId="531217C2" w:rsidR="00C26110" w:rsidRDefault="00C26110" w:rsidP="00736BA3">
      <w:pPr>
        <w:spacing w:after="0"/>
        <w:rPr>
          <w:rStyle w:val="Fett"/>
          <w:rFonts w:ascii="Sofia Pro Regular" w:hAnsi="Sofia Pro Regular"/>
          <w:b w:val="0"/>
        </w:rPr>
      </w:pPr>
    </w:p>
    <w:p w14:paraId="335461DE" w14:textId="581C9C13" w:rsidR="00BE0A84" w:rsidRDefault="00736BA3" w:rsidP="006164C2">
      <w:pPr>
        <w:spacing w:after="0"/>
        <w:rPr>
          <w:rStyle w:val="Fett"/>
          <w:rFonts w:ascii="Sofia Pro Regular" w:hAnsi="Sofia Pro Regular"/>
          <w:b w:val="0"/>
        </w:rPr>
      </w:pPr>
      <w:r w:rsidRPr="000153D6">
        <w:rPr>
          <w:rStyle w:val="Fett"/>
          <w:rFonts w:ascii="Sofia Pro Regular" w:hAnsi="Sofia Pro Regular"/>
          <w:b w:val="0"/>
        </w:rPr>
        <w:t xml:space="preserve">Mit </w:t>
      </w:r>
      <w:r w:rsidR="00D705FD">
        <w:rPr>
          <w:rStyle w:val="Fett"/>
          <w:rFonts w:ascii="Sofia Pro Regular" w:hAnsi="Sofia Pro Regular"/>
          <w:b w:val="0"/>
        </w:rPr>
        <w:t>„</w:t>
      </w:r>
      <w:r w:rsidRPr="000153D6">
        <w:rPr>
          <w:rStyle w:val="Fett"/>
          <w:rFonts w:ascii="Sofia Pro Regular" w:hAnsi="Sofia Pro Regular"/>
          <w:b w:val="0"/>
        </w:rPr>
        <w:t>Tinkercad Circuits</w:t>
      </w:r>
      <w:r w:rsidR="00D705FD">
        <w:rPr>
          <w:rStyle w:val="Fett"/>
          <w:rFonts w:ascii="Sofia Pro Regular" w:hAnsi="Sofia Pro Regular"/>
          <w:b w:val="0"/>
        </w:rPr>
        <w:t>“</w:t>
      </w:r>
      <w:r w:rsidRPr="000153D6">
        <w:rPr>
          <w:rStyle w:val="Fett"/>
          <w:rFonts w:ascii="Sofia Pro Regular" w:hAnsi="Sofia Pro Regular"/>
          <w:b w:val="0"/>
        </w:rPr>
        <w:t xml:space="preserve"> kannst du</w:t>
      </w:r>
      <w:r w:rsidR="00102448">
        <w:rPr>
          <w:rStyle w:val="Fett"/>
          <w:rFonts w:ascii="Sofia Pro Regular" w:hAnsi="Sofia Pro Regular"/>
          <w:b w:val="0"/>
        </w:rPr>
        <w:t xml:space="preserve"> ganz einfach </w:t>
      </w:r>
      <w:r w:rsidR="00BE0A84">
        <w:rPr>
          <w:rStyle w:val="Fett"/>
          <w:rFonts w:ascii="Sofia Pro Regular" w:hAnsi="Sofia Pro Regular"/>
          <w:b w:val="0"/>
        </w:rPr>
        <w:t xml:space="preserve">virtuelle </w:t>
      </w:r>
      <w:r w:rsidRPr="000153D6">
        <w:rPr>
          <w:rStyle w:val="Fett"/>
          <w:rFonts w:ascii="Sofia Pro Regular" w:hAnsi="Sofia Pro Regular"/>
          <w:b w:val="0"/>
        </w:rPr>
        <w:t>elektrische Schaltungen bauen</w:t>
      </w:r>
      <w:r w:rsidR="000153D6">
        <w:rPr>
          <w:rStyle w:val="Fett"/>
          <w:rFonts w:ascii="Sofia Pro Regular" w:hAnsi="Sofia Pro Regular"/>
          <w:b w:val="0"/>
        </w:rPr>
        <w:t xml:space="preserve"> und </w:t>
      </w:r>
      <w:r w:rsidR="00DA54BA">
        <w:rPr>
          <w:rStyle w:val="Fett"/>
          <w:rFonts w:ascii="Sofia Pro Regular" w:hAnsi="Sofia Pro Regular"/>
          <w:b w:val="0"/>
        </w:rPr>
        <w:t xml:space="preserve">dabei </w:t>
      </w:r>
      <w:r w:rsidR="00102448">
        <w:rPr>
          <w:rStyle w:val="Fett"/>
          <w:rFonts w:ascii="Sofia Pro Regular" w:hAnsi="Sofia Pro Regular"/>
          <w:b w:val="0"/>
        </w:rPr>
        <w:t>spielerisch die Welt der Elektronik entdecken</w:t>
      </w:r>
      <w:r w:rsidR="000153D6">
        <w:rPr>
          <w:rStyle w:val="Fett"/>
          <w:rFonts w:ascii="Sofia Pro Regular" w:hAnsi="Sofia Pro Regular"/>
          <w:b w:val="0"/>
        </w:rPr>
        <w:t>!</w:t>
      </w:r>
      <w:r w:rsidR="00DA54BA">
        <w:rPr>
          <w:rStyle w:val="Fett"/>
          <w:rFonts w:ascii="Sofia Pro Regular" w:hAnsi="Sofia Pro Regular"/>
          <w:b w:val="0"/>
        </w:rPr>
        <w:t xml:space="preserve"> Du brauchst dafür nichts weiter als diese Anleitung und einen Computer oder</w:t>
      </w:r>
      <w:r w:rsidR="00BE0A84">
        <w:rPr>
          <w:rStyle w:val="Fett"/>
          <w:rFonts w:ascii="Sofia Pro Regular" w:hAnsi="Sofia Pro Regular"/>
          <w:b w:val="0"/>
        </w:rPr>
        <w:t xml:space="preserve"> ein Tablet mit Internetzugang.</w:t>
      </w:r>
    </w:p>
    <w:p w14:paraId="76705692" w14:textId="6A769E70" w:rsidR="000153D6" w:rsidRDefault="00B00B11" w:rsidP="006164C2">
      <w:pPr>
        <w:spacing w:after="0"/>
        <w:rPr>
          <w:rStyle w:val="Fett"/>
          <w:rFonts w:ascii="Sofia Pro Regular" w:hAnsi="Sofia Pro Regular"/>
          <w:b w:val="0"/>
        </w:rPr>
      </w:pPr>
      <w:r>
        <w:rPr>
          <w:rStyle w:val="Fett"/>
          <w:rFonts w:ascii="Sofia Pro Regular" w:hAnsi="Sofia Pro Regular"/>
          <w:b w:val="0"/>
        </w:rPr>
        <w:t>Für diese Anleitung solltest du bereits</w:t>
      </w:r>
      <w:r w:rsidR="00C11529">
        <w:rPr>
          <w:rStyle w:val="Fett"/>
          <w:rFonts w:ascii="Sofia Pro Regular" w:hAnsi="Sofia Pro Regular"/>
          <w:b w:val="0"/>
        </w:rPr>
        <w:t xml:space="preserve"> das </w:t>
      </w:r>
      <w:r w:rsidR="00C11529" w:rsidRPr="00BA040F">
        <w:rPr>
          <w:rStyle w:val="Fett"/>
          <w:rFonts w:ascii="Sofia Pro Regular" w:hAnsi="Sofia Pro Regular"/>
        </w:rPr>
        <w:t>Level 1</w:t>
      </w:r>
      <w:r w:rsidR="00C11529">
        <w:rPr>
          <w:rStyle w:val="Fett"/>
          <w:rFonts w:ascii="Sofia Pro Regular" w:hAnsi="Sofia Pro Regular"/>
          <w:b w:val="0"/>
        </w:rPr>
        <w:t xml:space="preserve"> gemacht haben</w:t>
      </w:r>
      <w:r w:rsidR="00BA040F">
        <w:rPr>
          <w:rStyle w:val="Fett"/>
          <w:rFonts w:ascii="Sofia Pro Regular" w:hAnsi="Sofia Pro Regular"/>
          <w:b w:val="0"/>
        </w:rPr>
        <w:t>,</w:t>
      </w:r>
      <w:r w:rsidR="00C11529">
        <w:rPr>
          <w:rStyle w:val="Fett"/>
          <w:rFonts w:ascii="Sofia Pro Regular" w:hAnsi="Sofia Pro Regular"/>
          <w:b w:val="0"/>
        </w:rPr>
        <w:t xml:space="preserve"> </w:t>
      </w:r>
      <w:r w:rsidR="002D3F74">
        <w:rPr>
          <w:rStyle w:val="Fett"/>
          <w:rFonts w:ascii="Sofia Pro Regular" w:hAnsi="Sofia Pro Regular"/>
          <w:b w:val="0"/>
        </w:rPr>
        <w:t>indem</w:t>
      </w:r>
      <w:r w:rsidR="00C11529">
        <w:rPr>
          <w:rStyle w:val="Fett"/>
          <w:rFonts w:ascii="Sofia Pro Regular" w:hAnsi="Sofia Pro Regular"/>
          <w:b w:val="0"/>
        </w:rPr>
        <w:t xml:space="preserve"> du lernst wie du in Tinkercad Circuits Bauteile miteinander verbindest und eine Simulation startest.</w:t>
      </w:r>
    </w:p>
    <w:p w14:paraId="3812CFBA" w14:textId="229812C2" w:rsidR="00BA040F" w:rsidRDefault="00BA040F" w:rsidP="00736BA3">
      <w:pPr>
        <w:spacing w:after="0"/>
        <w:rPr>
          <w:rStyle w:val="Fett"/>
          <w:rFonts w:ascii="Sofia Pro Regular" w:hAnsi="Sofia Pro Regular"/>
          <w:b w:val="0"/>
        </w:rPr>
      </w:pPr>
    </w:p>
    <w:p w14:paraId="38CE623E" w14:textId="269E3565" w:rsidR="00CC10BC" w:rsidRPr="009639AC" w:rsidRDefault="000C164F" w:rsidP="00CC10BC">
      <w:pPr>
        <w:spacing w:after="0"/>
        <w:rPr>
          <w:rFonts w:ascii="Sofia Pro Regular" w:hAnsi="Sofia Pro Regular"/>
          <w:b/>
          <w:lang w:val="de-DE"/>
        </w:rPr>
      </w:pPr>
      <w:r w:rsidRPr="009639AC">
        <w:rPr>
          <w:rFonts w:ascii="Sofia Pro Regular" w:hAnsi="Sofia Pro Regular"/>
          <w:b/>
          <w:lang w:val="de-DE"/>
        </w:rPr>
        <w:t>So geht’s:</w:t>
      </w:r>
    </w:p>
    <w:p w14:paraId="7C11C550" w14:textId="4947D3C8" w:rsidR="00A73B23" w:rsidRPr="00A73B23" w:rsidRDefault="00A73B23" w:rsidP="00C11529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Öffne </w:t>
      </w:r>
      <w:r>
        <w:rPr>
          <w:rFonts w:ascii="Sofia Pro Regular" w:hAnsi="Sofia Pro Regular" w:cstheme="minorHAnsi"/>
          <w:lang w:val="de-DE"/>
        </w:rPr>
        <w:t>deinen</w:t>
      </w:r>
      <w:r w:rsidRPr="00FC4D1A">
        <w:rPr>
          <w:rFonts w:ascii="Sofia Pro Regular" w:hAnsi="Sofia Pro Regular" w:cstheme="minorHAnsi"/>
          <w:lang w:val="de-DE"/>
        </w:rPr>
        <w:t xml:space="preserve"> Internet-Browser</w:t>
      </w:r>
      <w:r>
        <w:rPr>
          <w:rFonts w:ascii="Sofia Pro Regular" w:hAnsi="Sofia Pro Regular" w:cstheme="minorHAnsi"/>
          <w:lang w:val="de-DE"/>
        </w:rPr>
        <w:t xml:space="preserve"> und </w:t>
      </w:r>
      <w:r w:rsidR="00C11529">
        <w:rPr>
          <w:rFonts w:ascii="Sofia Pro Regular" w:hAnsi="Sofia Pro Regular" w:cstheme="minorHAnsi"/>
          <w:lang w:val="de-DE"/>
        </w:rPr>
        <w:t>logge dich auf</w:t>
      </w:r>
      <w:r w:rsidRPr="008C4D4F">
        <w:rPr>
          <w:rFonts w:ascii="Sofia Pro Regular" w:hAnsi="Sofia Pro Regular" w:cstheme="minorHAnsi"/>
          <w:lang w:val="de-DE"/>
        </w:rPr>
        <w:t xml:space="preserve"> </w:t>
      </w:r>
      <w:hyperlink r:id="rId10" w:history="1">
        <w:r w:rsidRPr="008C4D4F">
          <w:rPr>
            <w:rStyle w:val="Hyperlink"/>
            <w:rFonts w:ascii="Sofia Pro Regular" w:hAnsi="Sofia Pro Regular" w:cstheme="minorHAnsi"/>
            <w:lang w:val="de-DE"/>
          </w:rPr>
          <w:t>www.tinkercad.com</w:t>
        </w:r>
      </w:hyperlink>
      <w:r w:rsidRPr="008C4D4F">
        <w:rPr>
          <w:rFonts w:ascii="Sofia Pro Regular" w:hAnsi="Sofia Pro Regular" w:cstheme="minorHAnsi"/>
          <w:lang w:val="de-DE"/>
        </w:rPr>
        <w:t xml:space="preserve"> ein</w:t>
      </w:r>
      <w:r w:rsidR="004A7440">
        <w:rPr>
          <w:rFonts w:ascii="Sofia Pro Regular" w:hAnsi="Sofia Pro Regular" w:cstheme="minorHAnsi"/>
          <w:lang w:val="de-DE"/>
        </w:rPr>
        <w:t>.</w:t>
      </w:r>
    </w:p>
    <w:p w14:paraId="534A62DB" w14:textId="4CF80B57" w:rsidR="001C2BE7" w:rsidRPr="001C2BE7" w:rsidRDefault="003B13D6" w:rsidP="001C2BE7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 w:rsidRPr="00BA040F">
        <w:rPr>
          <w:rFonts w:ascii="Sofia Pro Regular" w:hAnsi="Sofia Pro Regular"/>
          <w:lang w:val="de-DE"/>
        </w:rPr>
        <w:t xml:space="preserve">Klicke links auf </w:t>
      </w:r>
      <w:r w:rsidRPr="003B13D6">
        <w:rPr>
          <w:noProof/>
          <w:position w:val="-18"/>
          <w:lang w:eastAsia="de-AT"/>
        </w:rPr>
        <w:drawing>
          <wp:inline distT="0" distB="0" distL="0" distR="0" wp14:anchorId="7864469F" wp14:editId="227C12D1">
            <wp:extent cx="1625450" cy="30019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450" cy="3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BA3" w:rsidRPr="00BA040F">
        <w:rPr>
          <w:rFonts w:ascii="Sofia Pro Regular" w:hAnsi="Sofia Pro Regular"/>
          <w:lang w:val="de-DE"/>
        </w:rPr>
        <w:t xml:space="preserve"> und </w:t>
      </w:r>
      <w:r w:rsidRPr="00BA040F">
        <w:rPr>
          <w:rFonts w:ascii="Sofia Pro Regular" w:hAnsi="Sofia Pro Regular"/>
          <w:lang w:val="de-DE"/>
        </w:rPr>
        <w:t xml:space="preserve">dann </w:t>
      </w:r>
      <w:r w:rsidR="00736BA3" w:rsidRPr="00BA040F">
        <w:rPr>
          <w:rFonts w:ascii="Sofia Pro Regular" w:hAnsi="Sofia Pro Regular"/>
          <w:lang w:val="de-DE"/>
        </w:rPr>
        <w:t xml:space="preserve">auf </w:t>
      </w:r>
      <w:r w:rsidR="00AD396C" w:rsidRPr="00583091">
        <w:rPr>
          <w:noProof/>
          <w:position w:val="-14"/>
          <w:lang w:eastAsia="de-AT"/>
        </w:rPr>
        <w:drawing>
          <wp:inline distT="0" distB="0" distL="0" distR="0" wp14:anchorId="38D18118" wp14:editId="0CEAB146">
            <wp:extent cx="1771054" cy="293516"/>
            <wp:effectExtent l="0" t="0" r="635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_Grafikvorlagen\Software\Tinkercad\Circuits\NeuenSchaltkreisErstell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54" cy="29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40F">
        <w:rPr>
          <w:rFonts w:ascii="Sofia Pro Regular" w:hAnsi="Sofia Pro Regular"/>
          <w:lang w:val="de-DE"/>
        </w:rPr>
        <w:t xml:space="preserve"> </w:t>
      </w:r>
    </w:p>
    <w:p w14:paraId="420C43E4" w14:textId="3F4D4FF7" w:rsidR="00BA040F" w:rsidRDefault="001C2BE7" w:rsidP="00BA040F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14017E37" wp14:editId="73537B31">
                <wp:simplePos x="0" y="0"/>
                <wp:positionH relativeFrom="column">
                  <wp:posOffset>3310255</wp:posOffset>
                </wp:positionH>
                <wp:positionV relativeFrom="paragraph">
                  <wp:posOffset>142875</wp:posOffset>
                </wp:positionV>
                <wp:extent cx="2623820" cy="2352040"/>
                <wp:effectExtent l="0" t="0" r="5080" b="0"/>
                <wp:wrapTight wrapText="bothSides">
                  <wp:wrapPolygon edited="0">
                    <wp:start x="13487" y="0"/>
                    <wp:lineTo x="13330" y="350"/>
                    <wp:lineTo x="13330" y="5598"/>
                    <wp:lineTo x="3764" y="6473"/>
                    <wp:lineTo x="2196" y="6823"/>
                    <wp:lineTo x="2196" y="11197"/>
                    <wp:lineTo x="0" y="12071"/>
                    <wp:lineTo x="0" y="18369"/>
                    <wp:lineTo x="2196" y="19594"/>
                    <wp:lineTo x="2196" y="21343"/>
                    <wp:lineTo x="21485" y="21343"/>
                    <wp:lineTo x="21485" y="6648"/>
                    <wp:lineTo x="15839" y="5598"/>
                    <wp:lineTo x="15055" y="350"/>
                    <wp:lineTo x="14898" y="0"/>
                    <wp:lineTo x="13487" y="0"/>
                  </wp:wrapPolygon>
                </wp:wrapTight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3820" cy="2352040"/>
                          <a:chOff x="0" y="0"/>
                          <a:chExt cx="2623820" cy="2352040"/>
                        </a:xfrm>
                      </wpg:grpSpPr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" r="31878" b="33102"/>
                          <a:stretch/>
                        </pic:blipFill>
                        <pic:spPr bwMode="auto">
                          <a:xfrm>
                            <a:off x="0" y="0"/>
                            <a:ext cx="2623820" cy="235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Abgerundetes Rechteck 3"/>
                        <wps:cNvSpPr/>
                        <wps:spPr>
                          <a:xfrm>
                            <a:off x="1724025" y="800100"/>
                            <a:ext cx="177800" cy="16573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C678D" id="Gruppieren 11" o:spid="_x0000_s1026" style="position:absolute;margin-left:260.65pt;margin-top:11.25pt;width:206.6pt;height:185.2pt;z-index:-251604992" coordsize="26238,23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7" type="#_x0000_t75" style="position:absolute;width:26238;height:23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">
                  <v:imagedata r:id="rId14" o:title="" cropbottom="21694f" cropleft="161f" cropright="20892f"/>
                  <v:path arrowok="t"/>
                </v:shape>
                <v:roundrect id="Abgerundetes Rechteck 3" o:spid="_x0000_s1028" style="position:absolute;left:17240;top:8001;width:1778;height:1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" filled="f" strokecolor="#00b050" strokeweight="3pt">
                  <v:stroke joinstyle="miter"/>
                </v:roundrect>
                <w10:wrap type="tight"/>
              </v:group>
            </w:pict>
          </mc:Fallback>
        </mc:AlternateContent>
      </w:r>
      <w:r w:rsidR="00306300" w:rsidRPr="00BA040F">
        <w:rPr>
          <w:rFonts w:ascii="Sofia Pro Regular" w:hAnsi="Sofia Pro Regular"/>
          <w:lang w:val="de-DE"/>
        </w:rPr>
        <w:t xml:space="preserve">Los geht‘s! Ziehe eine </w:t>
      </w:r>
      <w:r w:rsidR="00306300" w:rsidRPr="00BA040F">
        <w:rPr>
          <w:rFonts w:ascii="Sofia Pro Regular" w:hAnsi="Sofia Pro Regular"/>
          <w:b/>
          <w:lang w:val="de-DE"/>
        </w:rPr>
        <w:t>LED</w:t>
      </w:r>
      <w:r w:rsidR="00306300" w:rsidRPr="00BA040F">
        <w:rPr>
          <w:rFonts w:ascii="Sofia Pro Regular" w:hAnsi="Sofia Pro Regular"/>
          <w:lang w:val="de-DE"/>
        </w:rPr>
        <w:t xml:space="preserve">, einen </w:t>
      </w:r>
      <w:r w:rsidR="00306300" w:rsidRPr="00BA040F">
        <w:rPr>
          <w:rFonts w:ascii="Sofia Pro Regular" w:hAnsi="Sofia Pro Regular"/>
          <w:b/>
          <w:lang w:val="de-DE"/>
        </w:rPr>
        <w:t>Widerstand</w:t>
      </w:r>
      <w:r w:rsidR="00306300" w:rsidRPr="00BA040F">
        <w:rPr>
          <w:rFonts w:ascii="Sofia Pro Regular" w:hAnsi="Sofia Pro Regular"/>
          <w:lang w:val="de-DE"/>
        </w:rPr>
        <w:t xml:space="preserve"> und</w:t>
      </w:r>
      <w:r w:rsidR="00306300" w:rsidRPr="004A22C8">
        <w:rPr>
          <w:noProof/>
          <w:lang w:eastAsia="de-AT"/>
        </w:rPr>
        <w:t xml:space="preserve"> </w:t>
      </w:r>
      <w:r w:rsidR="00306300" w:rsidRPr="00BA040F">
        <w:rPr>
          <w:rFonts w:ascii="Sofia Pro Regular" w:hAnsi="Sofia Pro Regular"/>
          <w:lang w:val="de-DE"/>
        </w:rPr>
        <w:t xml:space="preserve">einen </w:t>
      </w:r>
      <w:r w:rsidR="00306300" w:rsidRPr="00BA040F">
        <w:rPr>
          <w:rFonts w:ascii="Sofia Pro Regular" w:hAnsi="Sofia Pro Regular"/>
          <w:b/>
          <w:lang w:val="de-DE"/>
        </w:rPr>
        <w:t>Arduino</w:t>
      </w:r>
      <w:r w:rsidR="00306300" w:rsidRPr="00BA040F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br/>
      </w:r>
      <w:r>
        <w:rPr>
          <w:rFonts w:ascii="Sofia Pro Regular" w:hAnsi="Sofia Pro Regular"/>
          <w:lang w:val="de-DE"/>
        </w:rPr>
        <w:br/>
      </w:r>
      <w:r w:rsidR="00306300" w:rsidRPr="00BA040F">
        <w:rPr>
          <w:rFonts w:ascii="Sofia Pro Regular" w:hAnsi="Sofia Pro Regular"/>
          <w:lang w:val="de-DE"/>
        </w:rPr>
        <w:t xml:space="preserve">auf die Arbeitsfläche (siehe rechts). </w:t>
      </w:r>
      <w:r w:rsidR="003158E0">
        <w:rPr>
          <w:rFonts w:ascii="Sofia Pro Regular" w:hAnsi="Sofia Pro Regular"/>
          <w:lang w:val="de-DE"/>
        </w:rPr>
        <w:t xml:space="preserve"> </w:t>
      </w:r>
      <w:r w:rsidR="00306300" w:rsidRPr="00BA040F">
        <w:rPr>
          <w:rFonts w:ascii="Sofia Pro Regular" w:hAnsi="Sofia Pro Regular"/>
          <w:lang w:val="de-DE"/>
        </w:rPr>
        <w:t xml:space="preserve">Mit der </w:t>
      </w:r>
      <w:r w:rsidR="00306300" w:rsidRPr="00B45543">
        <w:rPr>
          <w:noProof/>
          <w:position w:val="-6"/>
          <w:lang w:eastAsia="de-AT"/>
        </w:rPr>
        <w:drawing>
          <wp:inline distT="0" distB="0" distL="0" distR="0" wp14:anchorId="67C74F1F" wp14:editId="1E2665F9">
            <wp:extent cx="230284" cy="230284"/>
            <wp:effectExtent l="0" t="0" r="0" b="0"/>
            <wp:docPr id="9" name="Grafik 9" descr="H:\Museumspädagogik\techLAB\easy things to do\_Grafikvorlagen\Keyboard_icons\300dpi\big\r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Keyboard_icons\300dpi\big\r_bi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5" cy="2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300" w:rsidRPr="00BA040F">
        <w:rPr>
          <w:rFonts w:ascii="Sofia Pro Regular" w:hAnsi="Sofia Pro Regular"/>
          <w:lang w:val="de-DE"/>
        </w:rPr>
        <w:t xml:space="preserve"> -Taste kannst du ein angeklicktes Bauteil drehen</w:t>
      </w:r>
    </w:p>
    <w:p w14:paraId="1D576DF5" w14:textId="10BBAACF" w:rsidR="00197D61" w:rsidRPr="00197D61" w:rsidRDefault="00CA17E0" w:rsidP="00197D61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 w:rsidRPr="00BA040F">
        <w:rPr>
          <w:rFonts w:ascii="Sofia Pro Regular" w:hAnsi="Sofia Pro Regular"/>
          <w:lang w:val="de-DE"/>
        </w:rPr>
        <w:t xml:space="preserve">Verbinde </w:t>
      </w:r>
      <w:r w:rsidR="00E04797" w:rsidRPr="00BA040F">
        <w:rPr>
          <w:rFonts w:ascii="Sofia Pro Regular" w:hAnsi="Sofia Pro Regular"/>
          <w:lang w:val="de-DE"/>
        </w:rPr>
        <w:t>die „Anode“</w:t>
      </w:r>
      <w:r w:rsidR="00546F9F">
        <w:rPr>
          <w:rFonts w:ascii="Sofia Pro Regular" w:hAnsi="Sofia Pro Regular"/>
          <w:lang w:val="de-DE"/>
        </w:rPr>
        <w:t xml:space="preserve"> der LED (das lange Beinchen)</w:t>
      </w:r>
      <w:r w:rsidR="00E04797" w:rsidRPr="00BA040F">
        <w:rPr>
          <w:rFonts w:ascii="Sofia Pro Regular" w:hAnsi="Sofia Pro Regular"/>
          <w:lang w:val="de-DE"/>
        </w:rPr>
        <w:t xml:space="preserve"> mit dem Widerstand und </w:t>
      </w:r>
      <w:r w:rsidR="002D1D01">
        <w:rPr>
          <w:rFonts w:ascii="Sofia Pro Regular" w:hAnsi="Sofia Pro Regular"/>
          <w:lang w:val="de-DE"/>
        </w:rPr>
        <w:t>die andere Seite des</w:t>
      </w:r>
      <w:r w:rsidR="00E04797" w:rsidRPr="00BA040F">
        <w:rPr>
          <w:rFonts w:ascii="Sofia Pro Regular" w:hAnsi="Sofia Pro Regular"/>
          <w:lang w:val="de-DE"/>
        </w:rPr>
        <w:t xml:space="preserve"> Widerstand</w:t>
      </w:r>
      <w:r w:rsidR="002D1D01">
        <w:rPr>
          <w:rFonts w:ascii="Sofia Pro Regular" w:hAnsi="Sofia Pro Regular"/>
          <w:lang w:val="de-DE"/>
        </w:rPr>
        <w:t>s</w:t>
      </w:r>
      <w:r w:rsidR="00E04797" w:rsidRPr="00BA040F">
        <w:rPr>
          <w:rFonts w:ascii="Sofia Pro Regular" w:hAnsi="Sofia Pro Regular"/>
          <w:lang w:val="de-DE"/>
        </w:rPr>
        <w:t xml:space="preserve"> mit </w:t>
      </w:r>
      <w:r w:rsidR="002D1D01">
        <w:rPr>
          <w:rFonts w:ascii="Sofia Pro Regular" w:hAnsi="Sofia Pro Regular"/>
          <w:lang w:val="de-DE"/>
        </w:rPr>
        <w:t>„</w:t>
      </w:r>
      <w:r w:rsidR="00E04797" w:rsidRPr="001C2BE7">
        <w:rPr>
          <w:rFonts w:ascii="Sofia Pro Regular" w:hAnsi="Sofia Pro Regular"/>
          <w:b/>
          <w:color w:val="00B050"/>
          <w:lang w:val="de-DE"/>
        </w:rPr>
        <w:t>Pin 13</w:t>
      </w:r>
      <w:r w:rsidR="002D1D01">
        <w:rPr>
          <w:rFonts w:ascii="Sofia Pro Regular" w:hAnsi="Sofia Pro Regular"/>
          <w:lang w:val="de-DE"/>
        </w:rPr>
        <w:t>“</w:t>
      </w:r>
      <w:r w:rsidR="00E04797" w:rsidRPr="00BA040F">
        <w:rPr>
          <w:rFonts w:ascii="Sofia Pro Regular" w:hAnsi="Sofia Pro Regular"/>
          <w:lang w:val="de-DE"/>
        </w:rPr>
        <w:t xml:space="preserve"> am Arduino</w:t>
      </w:r>
      <w:r w:rsidR="00AE4C31">
        <w:rPr>
          <w:rFonts w:ascii="Sofia Pro Regular" w:hAnsi="Sofia Pro Regular"/>
          <w:lang w:val="de-DE"/>
        </w:rPr>
        <w:t xml:space="preserve"> (</w:t>
      </w:r>
      <w:commentRangeStart w:id="0"/>
      <w:r w:rsidR="00AE4C31">
        <w:rPr>
          <w:rFonts w:ascii="Sofia Pro Regular" w:hAnsi="Sofia Pro Regular"/>
          <w:lang w:val="de-DE"/>
        </w:rPr>
        <w:t>siehe</w:t>
      </w:r>
      <w:commentRangeEnd w:id="0"/>
      <w:r w:rsidR="00AE4C31">
        <w:rPr>
          <w:rStyle w:val="Kommentarzeichen"/>
        </w:rPr>
        <w:commentReference w:id="0"/>
      </w:r>
      <w:r w:rsidR="00AE4C31">
        <w:rPr>
          <w:rFonts w:ascii="Sofia Pro Regular" w:hAnsi="Sofia Pro Regular"/>
          <w:lang w:val="de-DE"/>
        </w:rPr>
        <w:t xml:space="preserve"> rechts)</w:t>
      </w:r>
      <w:r w:rsidR="00E04797" w:rsidRPr="00BA040F">
        <w:rPr>
          <w:rFonts w:ascii="Sofia Pro Regular" w:hAnsi="Sofia Pro Regular"/>
          <w:lang w:val="de-DE"/>
        </w:rPr>
        <w:t xml:space="preserve">. </w:t>
      </w:r>
      <w:r w:rsidRPr="00BA040F">
        <w:rPr>
          <w:rFonts w:ascii="Sofia Pro Regular" w:hAnsi="Sofia Pro Regular"/>
          <w:lang w:val="de-DE"/>
        </w:rPr>
        <w:t>Die Kat</w:t>
      </w:r>
      <w:r w:rsidR="00E04797" w:rsidRPr="00BA040F">
        <w:rPr>
          <w:rFonts w:ascii="Sofia Pro Regular" w:hAnsi="Sofia Pro Regular"/>
          <w:lang w:val="de-DE"/>
        </w:rPr>
        <w:t xml:space="preserve">hode </w:t>
      </w:r>
      <w:r w:rsidR="00546F9F">
        <w:rPr>
          <w:rFonts w:ascii="Sofia Pro Regular" w:hAnsi="Sofia Pro Regular"/>
          <w:lang w:val="de-DE"/>
        </w:rPr>
        <w:t xml:space="preserve">der LED </w:t>
      </w:r>
      <w:r w:rsidR="00E04797" w:rsidRPr="00BA040F">
        <w:rPr>
          <w:rFonts w:ascii="Sofia Pro Regular" w:hAnsi="Sofia Pro Regular"/>
          <w:lang w:val="de-DE"/>
        </w:rPr>
        <w:t>(das kurze Beinchen) wird mit einem Draht mit dem „</w:t>
      </w:r>
      <w:commentRangeStart w:id="1"/>
      <w:commentRangeStart w:id="2"/>
      <w:r w:rsidR="00E04797" w:rsidRPr="00BA040F">
        <w:rPr>
          <w:rFonts w:ascii="Sofia Pro Regular" w:hAnsi="Sofia Pro Regular"/>
          <w:lang w:val="de-DE"/>
        </w:rPr>
        <w:t>GND</w:t>
      </w:r>
      <w:commentRangeEnd w:id="1"/>
      <w:r w:rsidR="00A67291">
        <w:rPr>
          <w:rStyle w:val="Kommentarzeichen"/>
        </w:rPr>
        <w:commentReference w:id="1"/>
      </w:r>
      <w:commentRangeEnd w:id="2"/>
      <w:r w:rsidR="00AE4C31">
        <w:rPr>
          <w:rStyle w:val="Kommentarzeichen"/>
        </w:rPr>
        <w:commentReference w:id="2"/>
      </w:r>
      <w:r w:rsidR="00E04797" w:rsidRPr="00BA040F">
        <w:rPr>
          <w:rFonts w:ascii="Sofia Pro Regular" w:hAnsi="Sofia Pro Regular"/>
          <w:lang w:val="de-DE"/>
        </w:rPr>
        <w:t xml:space="preserve">“ Pin </w:t>
      </w:r>
      <w:r w:rsidR="00546F9F">
        <w:rPr>
          <w:rFonts w:ascii="Sofia Pro Regular" w:hAnsi="Sofia Pro Regular"/>
          <w:lang w:val="de-DE"/>
        </w:rPr>
        <w:t>ver</w:t>
      </w:r>
      <w:r w:rsidR="00AE4C31">
        <w:rPr>
          <w:rFonts w:ascii="Sofia Pro Regular" w:hAnsi="Sofia Pro Regular"/>
          <w:lang w:val="de-DE"/>
        </w:rPr>
        <w:t>bunden.</w:t>
      </w:r>
      <w:r w:rsidR="00197D61">
        <w:rPr>
          <w:rFonts w:ascii="Sofia Pro Regular" w:hAnsi="Sofia Pro Regular"/>
          <w:lang w:val="de-DE"/>
        </w:rPr>
        <w:t xml:space="preserve"> </w:t>
      </w:r>
    </w:p>
    <w:p w14:paraId="7852DE38" w14:textId="56BF2B60" w:rsidR="00546F9F" w:rsidRPr="003158E0" w:rsidRDefault="003158E0" w:rsidP="00546F9F">
      <w:pPr>
        <w:pStyle w:val="Listenabsatz"/>
        <w:spacing w:after="0"/>
        <w:ind w:left="567"/>
        <w:rPr>
          <w:rFonts w:ascii="Sofia Pro Regular" w:hAnsi="Sofia Pro Regular"/>
          <w:i/>
          <w:lang w:val="de-DE"/>
        </w:rPr>
      </w:pPr>
      <w:r>
        <w:rPr>
          <w:rFonts w:ascii="Sofia Pro Regular" w:hAnsi="Sofia Pro Regular"/>
          <w:lang w:val="de-DE"/>
        </w:rPr>
        <w:t xml:space="preserve">Tipp: </w:t>
      </w:r>
      <w:r w:rsidR="00546F9F" w:rsidRPr="003158E0">
        <w:rPr>
          <w:rFonts w:ascii="Sofia Pro Regular" w:hAnsi="Sofia Pro Regular"/>
          <w:i/>
          <w:lang w:val="de-DE"/>
        </w:rPr>
        <w:t>Schau dir nochmal</w:t>
      </w:r>
      <w:r w:rsidR="00546F9F" w:rsidRPr="003158E0">
        <w:rPr>
          <w:rFonts w:ascii="Sofia Pro Regular" w:hAnsi="Sofia Pro Regular"/>
          <w:b/>
          <w:i/>
          <w:lang w:val="de-DE"/>
        </w:rPr>
        <w:t xml:space="preserve"> </w:t>
      </w:r>
      <w:r w:rsidR="00E04797" w:rsidRPr="003158E0">
        <w:rPr>
          <w:rFonts w:ascii="Sofia Pro Regular" w:hAnsi="Sofia Pro Regular"/>
          <w:b/>
          <w:i/>
          <w:lang w:val="de-DE"/>
        </w:rPr>
        <w:t>Level 1</w:t>
      </w:r>
      <w:r w:rsidR="00E04797" w:rsidRPr="003158E0">
        <w:rPr>
          <w:rFonts w:ascii="Sofia Pro Regular" w:hAnsi="Sofia Pro Regular"/>
          <w:i/>
          <w:lang w:val="de-DE"/>
        </w:rPr>
        <w:t xml:space="preserve"> </w:t>
      </w:r>
      <w:r w:rsidR="00546F9F" w:rsidRPr="003158E0">
        <w:rPr>
          <w:rFonts w:ascii="Sofia Pro Regular" w:hAnsi="Sofia Pro Regular"/>
          <w:i/>
          <w:lang w:val="de-DE"/>
        </w:rPr>
        <w:t xml:space="preserve">an, </w:t>
      </w:r>
      <w:r w:rsidR="00E04797" w:rsidRPr="003158E0">
        <w:rPr>
          <w:rFonts w:ascii="Sofia Pro Regular" w:hAnsi="Sofia Pro Regular"/>
          <w:i/>
          <w:lang w:val="de-DE"/>
        </w:rPr>
        <w:t xml:space="preserve">falls du Hilfe beim Verbinden der Bauteile brauchst. </w:t>
      </w:r>
    </w:p>
    <w:p w14:paraId="79055714" w14:textId="31A760C7" w:rsidR="00583091" w:rsidRDefault="00583091" w:rsidP="00546F9F">
      <w:pPr>
        <w:pStyle w:val="Listenabsatz"/>
        <w:spacing w:after="0"/>
        <w:ind w:left="567"/>
        <w:rPr>
          <w:rFonts w:ascii="Sofia Pro Regular" w:hAnsi="Sofia Pro Regular"/>
          <w:lang w:val="de-DE"/>
        </w:rPr>
      </w:pPr>
    </w:p>
    <w:p w14:paraId="71750429" w14:textId="7D6EA51A" w:rsidR="00546F9F" w:rsidRPr="00546F9F" w:rsidRDefault="00546F9F" w:rsidP="00546F9F">
      <w:pPr>
        <w:pStyle w:val="Listenabsatz"/>
        <w:spacing w:after="0"/>
        <w:ind w:left="567"/>
        <w:rPr>
          <w:rFonts w:ascii="Sofia Pro Regular" w:hAnsi="Sofia Pro Regular"/>
          <w:lang w:val="de-DE"/>
        </w:rPr>
      </w:pPr>
    </w:p>
    <w:p w14:paraId="41536D7B" w14:textId="18C0D05B" w:rsidR="008B6211" w:rsidRDefault="00381AEE" w:rsidP="00A67291">
      <w:pPr>
        <w:pStyle w:val="Listenabsatz"/>
        <w:spacing w:after="0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6D961C8" wp14:editId="67591EB6">
                <wp:simplePos x="0" y="0"/>
                <wp:positionH relativeFrom="column">
                  <wp:posOffset>1905</wp:posOffset>
                </wp:positionH>
                <wp:positionV relativeFrom="page">
                  <wp:posOffset>7067921</wp:posOffset>
                </wp:positionV>
                <wp:extent cx="5924550" cy="2438400"/>
                <wp:effectExtent l="0" t="0" r="0" b="0"/>
                <wp:wrapNone/>
                <wp:docPr id="26" name="Abgerundetes 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438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6AACD4" id="Abgerundetes Rechteck 26" o:spid="_x0000_s1026" style="position:absolute;margin-left:.15pt;margin-top:556.55pt;width:466.5pt;height:192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" fillcolor="#fff2cc [663]" stroked="f" strokeweight="1pt">
                <v:stroke joinstyle="miter"/>
                <w10:wrap anchory="page"/>
              </v:roundrect>
            </w:pict>
          </mc:Fallback>
        </mc:AlternateContent>
      </w:r>
    </w:p>
    <w:p w14:paraId="07225093" w14:textId="7168774F" w:rsidR="00546F9F" w:rsidRPr="00845FF6" w:rsidRDefault="00546F9F" w:rsidP="00546F9F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de-DE"/>
        </w:rPr>
      </w:pPr>
      <w:r>
        <w:rPr>
          <w:rFonts w:ascii="Sofia Pro Black" w:hAnsi="Sofia Pro Black"/>
          <w:sz w:val="26"/>
          <w:szCs w:val="26"/>
          <w:lang w:val="de-DE"/>
        </w:rPr>
        <w:t>Was ist ein Arduino</w:t>
      </w:r>
      <w:r w:rsidRPr="00845FF6">
        <w:rPr>
          <w:rFonts w:ascii="Sofia Pro Black" w:hAnsi="Sofia Pro Black"/>
          <w:sz w:val="26"/>
          <w:szCs w:val="26"/>
          <w:lang w:val="de-DE"/>
        </w:rPr>
        <w:t>?</w:t>
      </w:r>
    </w:p>
    <w:p w14:paraId="4A79D405" w14:textId="19E3676F" w:rsidR="00546F9F" w:rsidRDefault="00546F9F" w:rsidP="00546F9F">
      <w:pPr>
        <w:spacing w:after="0"/>
        <w:rPr>
          <w:rFonts w:ascii="Sofia Pro Regular" w:hAnsi="Sofia Pro Regular"/>
          <w:b/>
          <w:lang w:val="de-DE"/>
        </w:rPr>
      </w:pPr>
    </w:p>
    <w:p w14:paraId="0AAA6B33" w14:textId="2D197047" w:rsidR="00546F9F" w:rsidRDefault="001C2BE7" w:rsidP="00546F9F">
      <w:pPr>
        <w:spacing w:after="0"/>
        <w:rPr>
          <w:rFonts w:ascii="Sofia Pro Regular" w:hAnsi="Sofia Pro Regular"/>
          <w:b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92BBA8" wp14:editId="7ADAA08E">
                <wp:simplePos x="0" y="0"/>
                <wp:positionH relativeFrom="column">
                  <wp:posOffset>1309395</wp:posOffset>
                </wp:positionH>
                <wp:positionV relativeFrom="paragraph">
                  <wp:posOffset>357937</wp:posOffset>
                </wp:positionV>
                <wp:extent cx="94895" cy="1008812"/>
                <wp:effectExtent l="19050" t="19050" r="19685" b="2032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5" cy="100881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84E91" id="Abgerundetes Rechteck 2" o:spid="_x0000_s1026" style="position:absolute;margin-left:103.1pt;margin-top:28.2pt;width:7.45pt;height:79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" filled="f" strokecolor="#00b050" strokeweight="3pt">
                <v:stroke joinstyle="miter"/>
              </v:roundrect>
            </w:pict>
          </mc:Fallback>
        </mc:AlternateContent>
      </w:r>
      <w:r w:rsidR="002D1D01"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92032" behindDoc="0" locked="0" layoutInCell="1" allowOverlap="1" wp14:anchorId="7BAA1A67" wp14:editId="07627D13">
            <wp:simplePos x="0" y="0"/>
            <wp:positionH relativeFrom="column">
              <wp:posOffset>69215</wp:posOffset>
            </wp:positionH>
            <wp:positionV relativeFrom="paragraph">
              <wp:posOffset>69850</wp:posOffset>
            </wp:positionV>
            <wp:extent cx="1586865" cy="1168400"/>
            <wp:effectExtent l="0" t="317" r="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tmw.ac.at\hdd\users\kohlwkle\My Documents\My Pictures\ArduinoUN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8686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F9F">
        <w:rPr>
          <w:rFonts w:ascii="Sofia Pro Regular" w:hAnsi="Sofia Pro Regular"/>
          <w:b/>
          <w:lang w:val="de-DE"/>
        </w:rPr>
        <w:t>Ein Arduino ist ein kleiner Computer, den du selbst programmieren</w:t>
      </w:r>
      <w:r w:rsidR="002D1D01">
        <w:rPr>
          <w:rFonts w:ascii="Sofia Pro Regular" w:hAnsi="Sofia Pro Regular"/>
          <w:b/>
          <w:lang w:val="de-DE"/>
        </w:rPr>
        <w:t xml:space="preserve"> kannst. Mit ihm kannst du </w:t>
      </w:r>
      <w:r w:rsidR="00546F9F">
        <w:rPr>
          <w:rFonts w:ascii="Sofia Pro Regular" w:hAnsi="Sofia Pro Regular"/>
          <w:b/>
          <w:lang w:val="de-DE"/>
        </w:rPr>
        <w:t xml:space="preserve">LEDs ein- und ausschalten, Druck- und Drehknöpfe lesen, </w:t>
      </w:r>
      <w:commentRangeStart w:id="3"/>
      <w:r w:rsidR="002D1D01">
        <w:rPr>
          <w:rFonts w:ascii="Sofia Pro Regular" w:hAnsi="Sofia Pro Regular"/>
          <w:b/>
          <w:lang w:val="de-DE"/>
        </w:rPr>
        <w:t>Sensormessungen</w:t>
      </w:r>
      <w:r w:rsidR="00546F9F">
        <w:rPr>
          <w:rFonts w:ascii="Sofia Pro Regular" w:hAnsi="Sofia Pro Regular"/>
          <w:b/>
          <w:lang w:val="de-DE"/>
        </w:rPr>
        <w:t xml:space="preserve"> </w:t>
      </w:r>
      <w:commentRangeEnd w:id="3"/>
      <w:r w:rsidR="00440480">
        <w:rPr>
          <w:rStyle w:val="Kommentarzeichen"/>
        </w:rPr>
        <w:commentReference w:id="3"/>
      </w:r>
      <w:r w:rsidR="00546F9F">
        <w:rPr>
          <w:rFonts w:ascii="Sofia Pro Regular" w:hAnsi="Sofia Pro Regular"/>
          <w:b/>
          <w:lang w:val="de-DE"/>
        </w:rPr>
        <w:t>an deinen Com</w:t>
      </w:r>
      <w:r w:rsidR="00F842FF">
        <w:rPr>
          <w:rFonts w:ascii="Sofia Pro Regular" w:hAnsi="Sofia Pro Regular"/>
          <w:b/>
          <w:lang w:val="de-DE"/>
        </w:rPr>
        <w:t xml:space="preserve">puter schicken und vieles mehr. </w:t>
      </w:r>
      <w:r w:rsidR="002D1D01">
        <w:rPr>
          <w:rFonts w:ascii="Sofia Pro Regular" w:hAnsi="Sofia Pro Regular"/>
          <w:b/>
          <w:lang w:val="de-DE"/>
        </w:rPr>
        <w:t xml:space="preserve">Die </w:t>
      </w:r>
      <w:r w:rsidR="00F842FF">
        <w:rPr>
          <w:rFonts w:ascii="Sofia Pro Regular" w:hAnsi="Sofia Pro Regular"/>
          <w:b/>
          <w:lang w:val="de-DE"/>
        </w:rPr>
        <w:t xml:space="preserve">Bauteile schließt du an seinen </w:t>
      </w:r>
      <w:commentRangeStart w:id="4"/>
      <w:commentRangeStart w:id="5"/>
      <w:r w:rsidR="00F842FF" w:rsidRPr="001C2BE7">
        <w:rPr>
          <w:rFonts w:ascii="Sofia Pro Regular" w:hAnsi="Sofia Pro Regular"/>
          <w:b/>
          <w:color w:val="00B050"/>
          <w:lang w:val="de-DE"/>
        </w:rPr>
        <w:t>Pin-Anschlüssen</w:t>
      </w:r>
      <w:r w:rsidR="00F842FF" w:rsidRPr="001C2BE7">
        <w:rPr>
          <w:rFonts w:ascii="Sofia Pro Regular" w:hAnsi="Sofia Pro Regular"/>
          <w:b/>
          <w:color w:val="70AD47" w:themeColor="accent6"/>
          <w:lang w:val="de-DE"/>
        </w:rPr>
        <w:t xml:space="preserve"> </w:t>
      </w:r>
      <w:commentRangeEnd w:id="4"/>
      <w:r w:rsidR="002D3F74" w:rsidRPr="001C2BE7">
        <w:rPr>
          <w:rStyle w:val="Kommentarzeichen"/>
          <w:color w:val="70AD47" w:themeColor="accent6"/>
        </w:rPr>
        <w:commentReference w:id="4"/>
      </w:r>
      <w:r w:rsidR="00F842FF">
        <w:rPr>
          <w:rFonts w:ascii="Sofia Pro Regular" w:hAnsi="Sofia Pro Regular"/>
          <w:b/>
          <w:lang w:val="de-DE"/>
        </w:rPr>
        <w:t>an</w:t>
      </w:r>
      <w:commentRangeEnd w:id="5"/>
      <w:r w:rsidR="00501B56">
        <w:rPr>
          <w:rStyle w:val="Kommentarzeichen"/>
        </w:rPr>
        <w:commentReference w:id="5"/>
      </w:r>
      <w:r w:rsidR="00F842FF">
        <w:rPr>
          <w:rFonts w:ascii="Sofia Pro Regular" w:hAnsi="Sofia Pro Regular"/>
          <w:b/>
          <w:lang w:val="de-DE"/>
        </w:rPr>
        <w:t>.</w:t>
      </w:r>
      <w:r w:rsidR="00546F9F">
        <w:rPr>
          <w:rFonts w:ascii="Sofia Pro Regular" w:hAnsi="Sofia Pro Regular"/>
          <w:b/>
          <w:lang w:val="de-DE"/>
        </w:rPr>
        <w:t xml:space="preserve"> </w:t>
      </w:r>
      <w:r w:rsidR="00F842FF">
        <w:rPr>
          <w:rFonts w:ascii="Sofia Pro Regular" w:hAnsi="Sofia Pro Regular"/>
          <w:b/>
          <w:lang w:val="de-DE"/>
        </w:rPr>
        <w:t xml:space="preserve">Der Arduino kann alles </w:t>
      </w:r>
      <w:r w:rsidR="008203B5">
        <w:rPr>
          <w:rFonts w:ascii="Sofia Pro Regular" w:hAnsi="Sofia Pro Regular"/>
          <w:b/>
          <w:lang w:val="de-DE"/>
        </w:rPr>
        <w:t xml:space="preserve">was </w:t>
      </w:r>
      <w:r w:rsidR="00546F9F">
        <w:rPr>
          <w:rFonts w:ascii="Sofia Pro Regular" w:hAnsi="Sofia Pro Regular"/>
          <w:b/>
          <w:lang w:val="de-DE"/>
        </w:rPr>
        <w:t>du brauchst um elektronische Musikinstrumente, nützliche Maschinen oder deine eigene Roboterarmee zu bauen!</w:t>
      </w:r>
      <w:r w:rsidR="00F842FF">
        <w:rPr>
          <w:rFonts w:ascii="Sofia Pro Regular" w:hAnsi="Sofia Pro Regular"/>
          <w:b/>
          <w:lang w:val="de-DE"/>
        </w:rPr>
        <w:t xml:space="preserve"> </w:t>
      </w:r>
      <w:bookmarkStart w:id="6" w:name="_GoBack"/>
      <w:bookmarkEnd w:id="6"/>
    </w:p>
    <w:p w14:paraId="46DF32BB" w14:textId="77777777" w:rsidR="00546F9F" w:rsidRDefault="00546F9F" w:rsidP="00546F9F">
      <w:pPr>
        <w:spacing w:after="0"/>
        <w:rPr>
          <w:rFonts w:ascii="Sofia Pro Regular" w:hAnsi="Sofia Pro Regular"/>
          <w:b/>
          <w:lang w:val="de-DE"/>
        </w:rPr>
      </w:pPr>
    </w:p>
    <w:p w14:paraId="02DF0D86" w14:textId="5ED07354" w:rsidR="00E04797" w:rsidRDefault="00E04797" w:rsidP="008B6211">
      <w:pPr>
        <w:spacing w:after="0"/>
        <w:rPr>
          <w:rFonts w:ascii="Sofia Pro Regular" w:hAnsi="Sofia Pro Regular"/>
          <w:lang w:val="de-DE"/>
        </w:rPr>
      </w:pPr>
    </w:p>
    <w:p w14:paraId="648C853E" w14:textId="06C80713" w:rsidR="00546F9F" w:rsidRDefault="00546F9F">
      <w:pPr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lastRenderedPageBreak/>
        <w:br w:type="page"/>
      </w:r>
    </w:p>
    <w:p w14:paraId="3E027C53" w14:textId="14056C10" w:rsidR="00306300" w:rsidRPr="00E41290" w:rsidRDefault="00546F9F" w:rsidP="00E41290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39CEC30" wp14:editId="5061AD08">
                <wp:simplePos x="0" y="0"/>
                <wp:positionH relativeFrom="margin">
                  <wp:posOffset>4481830</wp:posOffset>
                </wp:positionH>
                <wp:positionV relativeFrom="paragraph">
                  <wp:posOffset>0</wp:posOffset>
                </wp:positionV>
                <wp:extent cx="1552575" cy="682625"/>
                <wp:effectExtent l="0" t="0" r="9525" b="3175"/>
                <wp:wrapTight wrapText="bothSides">
                  <wp:wrapPolygon edited="0">
                    <wp:start x="0" y="0"/>
                    <wp:lineTo x="0" y="21098"/>
                    <wp:lineTo x="21467" y="21098"/>
                    <wp:lineTo x="21467" y="0"/>
                    <wp:lineTo x="0" y="0"/>
                  </wp:wrapPolygon>
                </wp:wrapTight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682625"/>
                          <a:chOff x="0" y="6985"/>
                          <a:chExt cx="2619375" cy="1138554"/>
                        </a:xfrm>
                      </wpg:grpSpPr>
                      <pic:pic xmlns:pic="http://schemas.openxmlformats.org/drawingml/2006/picture">
                        <pic:nvPicPr>
                          <pic:cNvPr id="7" name="Grafik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985"/>
                            <a:ext cx="2619375" cy="1138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Ellipse 8"/>
                        <wps:cNvSpPr/>
                        <wps:spPr>
                          <a:xfrm>
                            <a:off x="2047875" y="695325"/>
                            <a:ext cx="504825" cy="39052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078BF" id="Gruppieren 5" o:spid="_x0000_s1026" style="position:absolute;margin-left:352.9pt;margin-top:0;width:122.25pt;height:53.75pt;z-index:-251638784;mso-position-horizontal-relative:margin;mso-width-relative:margin;mso-height-relative:margin" coordorigin=",69" coordsize="26193,11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">
                <v:shape id="Grafik 7" o:spid="_x0000_s1027" type="#_x0000_t75" style="position:absolute;top:69;width:26193;height:1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">
                  <v:imagedata r:id="rId20" o:title=""/>
                  <v:path arrowok="t"/>
                </v:shape>
                <v:oval id="Ellipse 8" o:spid="_x0000_s1028" style="position:absolute;left:20478;top:6953;width:504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" filled="f" strokecolor="red" strokeweight="4.5pt">
                  <v:stroke joinstyle="miter"/>
                </v:oval>
                <w10:wrap type="tight" anchorx="margin"/>
              </v:group>
            </w:pict>
          </mc:Fallback>
        </mc:AlternateContent>
      </w:r>
      <w:r w:rsidR="008B6211" w:rsidRPr="00E41290">
        <w:rPr>
          <w:rFonts w:ascii="Sofia Pro Regular" w:hAnsi="Sofia Pro Regular"/>
          <w:lang w:val="de-DE"/>
        </w:rPr>
        <w:t xml:space="preserve">Klicke auf den Widerstand </w:t>
      </w:r>
      <w:r w:rsidR="008B6211" w:rsidRPr="009A5E9D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FB4DD7D" wp14:editId="059C0B1A">
            <wp:extent cx="195994" cy="651192"/>
            <wp:effectExtent l="0" t="0" r="0" b="0"/>
            <wp:docPr id="10" name="Grafik 10" descr="H:\Museumspädagogik\techLAB\easy things to do\P_Circuits_Level1_LED\gfx\Widerstand_freigestell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useumspädagogik\techLAB\easy things to do\P_Circuits_Level1_LED\gfx\Widerstand_freigestellt_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98863" cy="6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211" w:rsidRPr="00E41290">
        <w:rPr>
          <w:rFonts w:ascii="Sofia Pro Regular" w:hAnsi="Sofia Pro Regular"/>
          <w:lang w:val="de-DE"/>
        </w:rPr>
        <w:t xml:space="preserve"> und ändere im kleinen Fenster rechts oben seinen Wert auf 220 </w:t>
      </w:r>
      <w:r w:rsidR="008B6211" w:rsidRPr="00E41290">
        <w:rPr>
          <w:rFonts w:ascii="Calibri" w:hAnsi="Calibri" w:cs="Calibri"/>
          <w:lang w:val="de-DE"/>
        </w:rPr>
        <w:t>Ω</w:t>
      </w:r>
      <w:r w:rsidR="008B6211" w:rsidRPr="00E41290">
        <w:rPr>
          <w:rFonts w:ascii="Sofia Pro Regular" w:hAnsi="Sofia Pro Regular"/>
          <w:lang w:val="de-DE"/>
        </w:rPr>
        <w:t xml:space="preserve">. Achte </w:t>
      </w:r>
      <w:r w:rsidR="00583091">
        <w:rPr>
          <w:rFonts w:ascii="Sofia Pro Regular" w:hAnsi="Sofia Pro Regular"/>
          <w:lang w:val="de-DE"/>
        </w:rPr>
        <w:t xml:space="preserve">auf die richtige Einheit </w:t>
      </w:r>
      <w:r w:rsidR="008B6211" w:rsidRPr="00E41290">
        <w:rPr>
          <w:rFonts w:ascii="Calibri" w:hAnsi="Calibri" w:cs="Calibri"/>
          <w:lang w:val="de-DE"/>
        </w:rPr>
        <w:t>Ω</w:t>
      </w:r>
      <w:r w:rsidR="00583091">
        <w:rPr>
          <w:rFonts w:ascii="Sofia Pro Regular" w:hAnsi="Sofia Pro Regular"/>
          <w:lang w:val="de-DE"/>
        </w:rPr>
        <w:t xml:space="preserve"> !</w:t>
      </w:r>
      <w:r w:rsidR="008B6211" w:rsidRPr="00E41290">
        <w:rPr>
          <w:rFonts w:ascii="Sofia Pro Regular" w:hAnsi="Sofia Pro Regular"/>
          <w:lang w:val="de-DE"/>
        </w:rPr>
        <w:t xml:space="preserve"> </w:t>
      </w:r>
    </w:p>
    <w:p w14:paraId="296EDD64" w14:textId="30CE0355" w:rsidR="00306300" w:rsidRPr="00306300" w:rsidRDefault="00306300" w:rsidP="00E41290">
      <w:pPr>
        <w:pStyle w:val="Listenabsatz"/>
        <w:spacing w:after="0"/>
        <w:ind w:left="567" w:hanging="425"/>
        <w:rPr>
          <w:rFonts w:ascii="Sofia Pro Regular" w:hAnsi="Sofia Pro Regular"/>
          <w:lang w:val="de-DE"/>
        </w:rPr>
      </w:pPr>
    </w:p>
    <w:p w14:paraId="6017C263" w14:textId="2CCAD981" w:rsidR="00D11EB2" w:rsidRPr="00E41290" w:rsidRDefault="00D11EB2" w:rsidP="00E41290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r w:rsidRPr="00E41290">
        <w:rPr>
          <w:rFonts w:ascii="Sofia Pro Regular" w:hAnsi="Sofia Pro Regular"/>
          <w:lang w:val="de-DE"/>
        </w:rPr>
        <w:t xml:space="preserve">Klicke auf </w:t>
      </w:r>
      <w:r w:rsidRPr="00546F9F">
        <w:rPr>
          <w:rFonts w:ascii="Sofia Pro Regular" w:hAnsi="Sofia Pro Regular"/>
          <w:noProof/>
          <w:position w:val="-12"/>
          <w:sz w:val="26"/>
          <w:szCs w:val="26"/>
          <w:lang w:eastAsia="de-AT"/>
        </w:rPr>
        <w:drawing>
          <wp:inline distT="0" distB="0" distL="0" distR="0" wp14:anchorId="1879722D" wp14:editId="4E6298D2">
            <wp:extent cx="1587600" cy="3060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Museumspädagogik\techLAB\easy things to do\_Grafikvorlagen\Software\Tinkercad\Circuits\SimulationStarte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6F9F">
        <w:rPr>
          <w:rFonts w:ascii="Sofia Pro Regular" w:hAnsi="Sofia Pro Regular"/>
          <w:lang w:val="de-DE"/>
        </w:rPr>
        <w:t>. Die Led sollte nun Blinken!</w:t>
      </w:r>
      <w:r w:rsidR="00E41290">
        <w:rPr>
          <w:rFonts w:ascii="Sofia Pro Regular" w:hAnsi="Sofia Pro Regular"/>
          <w:lang w:val="de-DE"/>
        </w:rPr>
        <w:br/>
      </w:r>
      <w:r w:rsidRPr="00E41290">
        <w:rPr>
          <w:rFonts w:ascii="Sofia Pro Regular" w:hAnsi="Sofia Pro Regular"/>
          <w:lang w:val="de-DE"/>
        </w:rPr>
        <w:t xml:space="preserve">Klicke auf </w:t>
      </w:r>
      <w:r w:rsidRPr="00546F9F">
        <w:rPr>
          <w:noProof/>
          <w:position w:val="-12"/>
          <w:lang w:eastAsia="de-AT"/>
        </w:rPr>
        <w:drawing>
          <wp:inline distT="0" distB="0" distL="0" distR="0" wp14:anchorId="113EBCEA" wp14:editId="378D88DB">
            <wp:extent cx="1587600" cy="295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Museumspädagogik\techLAB\easy things to do\_Grafikvorlagen\Software\Tinkercad\Circuits\SimulationStoppe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00" cy="2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290">
        <w:rPr>
          <w:rFonts w:ascii="Sofia Pro Regular" w:hAnsi="Sofia Pro Regular"/>
          <w:lang w:val="de-DE"/>
        </w:rPr>
        <w:t xml:space="preserve"> </w:t>
      </w:r>
      <w:r w:rsidR="006164C2">
        <w:rPr>
          <w:rFonts w:ascii="Sofia Pro Regular" w:hAnsi="Sofia Pro Regular"/>
          <w:lang w:val="de-DE"/>
        </w:rPr>
        <w:t>bevor du weitermachst</w:t>
      </w:r>
      <w:r w:rsidRPr="00E41290">
        <w:rPr>
          <w:rFonts w:ascii="Sofia Pro Regular" w:hAnsi="Sofia Pro Regular"/>
          <w:lang w:val="de-DE"/>
        </w:rPr>
        <w:t>.</w:t>
      </w:r>
      <w:r w:rsidR="00E07EE7">
        <w:rPr>
          <w:rFonts w:ascii="Sofia Pro Regular" w:hAnsi="Sofia Pro Regular"/>
          <w:lang w:val="de-DE"/>
        </w:rPr>
        <w:t xml:space="preserve"> </w:t>
      </w:r>
      <w:r w:rsidR="00E07EE7" w:rsidRPr="00944E12">
        <w:rPr>
          <w:rFonts w:ascii="Sofia Pro Regular" w:hAnsi="Sofia Pro Regular"/>
          <w:lang w:val="de-DE"/>
        </w:rPr>
        <w:t xml:space="preserve">Blinkt deine LED </w:t>
      </w:r>
      <w:r w:rsidR="00E07EE7" w:rsidRPr="00944E12">
        <w:rPr>
          <w:rFonts w:ascii="Sofia Pro Regular" w:hAnsi="Sofia Pro Regular"/>
          <w:b/>
          <w:lang w:val="de-DE"/>
        </w:rPr>
        <w:t>nicht</w:t>
      </w:r>
      <w:r w:rsidR="00E07EE7" w:rsidRPr="00944E12">
        <w:rPr>
          <w:rFonts w:ascii="Sofia Pro Regular" w:hAnsi="Sofia Pro Regular"/>
          <w:lang w:val="de-DE"/>
        </w:rPr>
        <w:t xml:space="preserve">? </w:t>
      </w:r>
      <w:r w:rsidR="00944E12">
        <w:rPr>
          <w:rFonts w:ascii="Sofia Pro Regular" w:hAnsi="Sofia Pro Regular"/>
          <w:lang w:val="de-DE"/>
        </w:rPr>
        <w:br/>
      </w:r>
      <w:r w:rsidR="00944E12" w:rsidRPr="00944E12">
        <w:rPr>
          <w:rFonts w:ascii="Sofia Pro Regular" w:hAnsi="Sofia Pro Regular"/>
          <w:lang w:val="de-DE"/>
        </w:rPr>
        <w:sym w:font="Wingdings" w:char="F0E0"/>
      </w:r>
      <w:r w:rsidR="00944E12">
        <w:rPr>
          <w:rFonts w:ascii="Sofia Pro Regular" w:hAnsi="Sofia Pro Regular"/>
          <w:lang w:val="de-DE"/>
        </w:rPr>
        <w:t xml:space="preserve"> </w:t>
      </w:r>
      <w:r w:rsidR="00E07EE7">
        <w:rPr>
          <w:rFonts w:ascii="Sofia Pro Regular" w:hAnsi="Sofia Pro Regular"/>
          <w:lang w:val="de-DE"/>
        </w:rPr>
        <w:t xml:space="preserve">Überprüfe, ob alle Teile </w:t>
      </w:r>
      <w:r w:rsidR="00583091">
        <w:rPr>
          <w:rFonts w:ascii="Sofia Pro Regular" w:hAnsi="Sofia Pro Regular"/>
          <w:lang w:val="de-DE"/>
        </w:rPr>
        <w:t xml:space="preserve">richtig </w:t>
      </w:r>
      <w:r w:rsidR="00E07EE7">
        <w:rPr>
          <w:rFonts w:ascii="Sofia Pro Regular" w:hAnsi="Sofia Pro Regular"/>
          <w:lang w:val="de-DE"/>
        </w:rPr>
        <w:t>miteinander verbunden sind</w:t>
      </w:r>
      <w:r w:rsidR="00583091">
        <w:rPr>
          <w:rFonts w:ascii="Sofia Pro Regular" w:hAnsi="Sofia Pro Regular"/>
          <w:lang w:val="de-DE"/>
        </w:rPr>
        <w:t>!</w:t>
      </w:r>
    </w:p>
    <w:p w14:paraId="1D1C3F34" w14:textId="5C929E57" w:rsidR="00546F9F" w:rsidRDefault="00546F9F" w:rsidP="00546F9F">
      <w:pPr>
        <w:spacing w:after="0"/>
        <w:rPr>
          <w:rFonts w:ascii="Sofia Pro Regular" w:hAnsi="Sofia Pro Regular"/>
          <w:sz w:val="26"/>
          <w:szCs w:val="26"/>
          <w:lang w:val="de-DE"/>
        </w:rPr>
      </w:pPr>
    </w:p>
    <w:p w14:paraId="49065BFA" w14:textId="21772F72" w:rsidR="00D11EB2" w:rsidRDefault="00D11EB2" w:rsidP="00D11EB2">
      <w:pPr>
        <w:spacing w:after="0"/>
        <w:jc w:val="center"/>
        <w:rPr>
          <w:rFonts w:ascii="Sofia Pro Regular" w:hAnsi="Sofia Pro Regular"/>
          <w:sz w:val="26"/>
          <w:szCs w:val="26"/>
          <w:lang w:val="de-DE"/>
        </w:rPr>
      </w:pPr>
      <w:commentRangeStart w:id="7"/>
      <w:r>
        <w:rPr>
          <w:rFonts w:ascii="Sofia Pro Regular" w:hAnsi="Sofia Pro Regular"/>
          <w:sz w:val="26"/>
          <w:szCs w:val="26"/>
          <w:lang w:val="de-DE"/>
        </w:rPr>
        <w:t>Warum blinkt die LED</w:t>
      </w:r>
      <w:r w:rsidR="00944E12">
        <w:rPr>
          <w:rFonts w:ascii="Sofia Pro Regular" w:hAnsi="Sofia Pro Regular"/>
          <w:sz w:val="26"/>
          <w:szCs w:val="26"/>
          <w:lang w:val="de-DE"/>
        </w:rPr>
        <w:t xml:space="preserve"> eigentlich</w:t>
      </w:r>
      <w:r>
        <w:rPr>
          <w:rFonts w:ascii="Sofia Pro Regular" w:hAnsi="Sofia Pro Regular"/>
          <w:sz w:val="26"/>
          <w:szCs w:val="26"/>
          <w:lang w:val="de-DE"/>
        </w:rPr>
        <w:t>?</w:t>
      </w:r>
    </w:p>
    <w:p w14:paraId="45BFB389" w14:textId="6742689E" w:rsidR="00D34CA7" w:rsidRDefault="000B1AD4" w:rsidP="00D11EB2">
      <w:pPr>
        <w:spacing w:after="0"/>
        <w:jc w:val="center"/>
        <w:rPr>
          <w:rFonts w:ascii="Sofia Pro Regular" w:hAnsi="Sofia Pro Regular"/>
          <w:sz w:val="26"/>
          <w:szCs w:val="26"/>
          <w:lang w:val="de-DE"/>
        </w:rPr>
      </w:pPr>
      <w:r>
        <w:rPr>
          <w:rFonts w:ascii="Sofia Pro Regular" w:hAnsi="Sofia Pro Regular"/>
          <w:sz w:val="26"/>
          <w:szCs w:val="26"/>
          <w:lang w:val="de-DE"/>
        </w:rPr>
        <w:t xml:space="preserve">Der </w:t>
      </w:r>
      <w:r w:rsidR="00546F9F">
        <w:rPr>
          <w:rFonts w:ascii="Sofia Pro Regular" w:hAnsi="Sofia Pro Regular"/>
          <w:sz w:val="26"/>
          <w:szCs w:val="26"/>
          <w:lang w:val="de-DE"/>
        </w:rPr>
        <w:t>Programm-</w:t>
      </w:r>
      <w:r w:rsidR="00D11EB2">
        <w:rPr>
          <w:rFonts w:ascii="Sofia Pro Regular" w:hAnsi="Sofia Pro Regular"/>
          <w:sz w:val="26"/>
          <w:szCs w:val="26"/>
          <w:lang w:val="de-DE"/>
        </w:rPr>
        <w:t>Code</w:t>
      </w:r>
      <w:r>
        <w:rPr>
          <w:rFonts w:ascii="Sofia Pro Regular" w:hAnsi="Sofia Pro Regular"/>
          <w:sz w:val="26"/>
          <w:szCs w:val="26"/>
          <w:lang w:val="de-DE"/>
        </w:rPr>
        <w:t xml:space="preserve"> macht</w:t>
      </w:r>
      <w:r w:rsidR="006164C2">
        <w:rPr>
          <w:rFonts w:ascii="Sofia Pro Regular" w:hAnsi="Sofia Pro Regular"/>
          <w:sz w:val="26"/>
          <w:szCs w:val="26"/>
          <w:lang w:val="de-DE"/>
        </w:rPr>
        <w:t>‘</w:t>
      </w:r>
      <w:r>
        <w:rPr>
          <w:rFonts w:ascii="Sofia Pro Regular" w:hAnsi="Sofia Pro Regular"/>
          <w:sz w:val="26"/>
          <w:szCs w:val="26"/>
          <w:lang w:val="de-DE"/>
        </w:rPr>
        <w:t>s</w:t>
      </w:r>
      <w:r w:rsidR="00E07EE7">
        <w:rPr>
          <w:rFonts w:ascii="Sofia Pro Regular" w:hAnsi="Sofia Pro Regular"/>
          <w:sz w:val="26"/>
          <w:szCs w:val="26"/>
          <w:lang w:val="de-DE"/>
        </w:rPr>
        <w:t>!</w:t>
      </w:r>
      <w:commentRangeEnd w:id="7"/>
      <w:r w:rsidR="00CE77EE">
        <w:rPr>
          <w:rStyle w:val="Kommentarzeichen"/>
        </w:rPr>
        <w:commentReference w:id="7"/>
      </w:r>
    </w:p>
    <w:p w14:paraId="346C242E" w14:textId="7F4C9179" w:rsidR="00546F9F" w:rsidRDefault="00AE4C31" w:rsidP="00D11EB2">
      <w:pPr>
        <w:spacing w:after="0"/>
        <w:jc w:val="center"/>
        <w:rPr>
          <w:rFonts w:ascii="Sofia Pro Regular" w:hAnsi="Sofia Pro Regular"/>
          <w:sz w:val="26"/>
          <w:szCs w:val="26"/>
          <w:lang w:val="de-DE"/>
        </w:rPr>
      </w:pPr>
      <w:commentRangeStart w:id="8"/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79744" behindDoc="0" locked="0" layoutInCell="1" allowOverlap="1" wp14:anchorId="57B92656" wp14:editId="3958D53A">
            <wp:simplePos x="0" y="0"/>
            <wp:positionH relativeFrom="column">
              <wp:posOffset>4728210</wp:posOffset>
            </wp:positionH>
            <wp:positionV relativeFrom="paragraph">
              <wp:posOffset>236220</wp:posOffset>
            </wp:positionV>
            <wp:extent cx="1344930" cy="1007110"/>
            <wp:effectExtent l="0" t="0" r="7620" b="2540"/>
            <wp:wrapSquare wrapText="bothSides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P_Tinkercad_Circuits\gfx\code-dropdow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8"/>
    </w:p>
    <w:p w14:paraId="7270721F" w14:textId="7B15683B" w:rsidR="00546F9F" w:rsidRPr="00886A9D" w:rsidRDefault="002D3F74" w:rsidP="00886A9D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r>
        <w:rPr>
          <w:rStyle w:val="Kommentarzeichen"/>
        </w:rPr>
        <w:commentReference w:id="8"/>
      </w:r>
      <w:r w:rsidR="003B5E31" w:rsidRPr="00886A9D">
        <w:rPr>
          <w:rFonts w:ascii="Sofia Pro Regular" w:hAnsi="Sofia Pro Regular"/>
          <w:lang w:val="de-DE"/>
        </w:rPr>
        <w:t>Kl</w:t>
      </w:r>
      <w:r w:rsidR="00217A3D" w:rsidRPr="00886A9D">
        <w:rPr>
          <w:rFonts w:ascii="Sofia Pro Regular" w:hAnsi="Sofia Pro Regular"/>
          <w:lang w:val="de-DE"/>
        </w:rPr>
        <w:t xml:space="preserve">icke rechts oben auf  </w:t>
      </w:r>
      <w:r w:rsidR="00217A3D" w:rsidRPr="00BB5B81">
        <w:rPr>
          <w:noProof/>
          <w:position w:val="-16"/>
          <w:lang w:eastAsia="de-AT"/>
        </w:rPr>
        <w:drawing>
          <wp:inline distT="0" distB="0" distL="0" distR="0" wp14:anchorId="74C600C3" wp14:editId="53E255A4">
            <wp:extent cx="769180" cy="28691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P_Tinkercad_Circuits\gfx\cod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180" cy="28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A3D" w:rsidRPr="00886A9D">
        <w:rPr>
          <w:rFonts w:ascii="Sofia Pro Regular" w:hAnsi="Sofia Pro Regular"/>
          <w:lang w:val="de-DE"/>
        </w:rPr>
        <w:t xml:space="preserve">  und wähle im Menü darunter „Text“</w:t>
      </w:r>
      <w:r w:rsidR="00A01013" w:rsidRPr="00886A9D">
        <w:rPr>
          <w:rFonts w:ascii="Sofia Pro Regular" w:hAnsi="Sofia Pro Regular"/>
          <w:lang w:val="de-DE"/>
        </w:rPr>
        <w:t xml:space="preserve"> </w:t>
      </w:r>
      <w:r w:rsidR="00217A3D" w:rsidRPr="00886A9D">
        <w:rPr>
          <w:rFonts w:ascii="Sofia Pro Regular" w:hAnsi="Sofia Pro Regular"/>
          <w:lang w:val="de-DE"/>
        </w:rPr>
        <w:t>aus</w:t>
      </w:r>
      <w:r w:rsidR="001C2BE7" w:rsidRPr="00886A9D">
        <w:rPr>
          <w:rFonts w:ascii="Sofia Pro Regular" w:hAnsi="Sofia Pro Regular"/>
          <w:lang w:val="de-DE"/>
        </w:rPr>
        <w:t xml:space="preserve"> (bestätige die Warnung)</w:t>
      </w:r>
      <w:r w:rsidR="00217A3D" w:rsidRPr="00886A9D">
        <w:rPr>
          <w:rFonts w:ascii="Sofia Pro Regular" w:hAnsi="Sofia Pro Regular"/>
          <w:lang w:val="de-DE"/>
        </w:rPr>
        <w:t>.</w:t>
      </w:r>
      <w:r w:rsidR="00BA478D" w:rsidRPr="00886A9D">
        <w:rPr>
          <w:rFonts w:ascii="Sofia Pro Regular" w:hAnsi="Sofia Pro Regular"/>
          <w:lang w:val="de-DE"/>
        </w:rPr>
        <w:t xml:space="preserve"> </w:t>
      </w:r>
      <w:r w:rsidR="00546F9F" w:rsidRPr="00886A9D">
        <w:rPr>
          <w:rFonts w:ascii="Sofia Pro Regular" w:hAnsi="Sofia Pro Regular"/>
          <w:lang w:val="de-DE"/>
        </w:rPr>
        <w:t xml:space="preserve"> </w:t>
      </w:r>
      <w:r w:rsidR="00C040C2" w:rsidRPr="00886A9D">
        <w:rPr>
          <w:rFonts w:ascii="Sofia Pro Regular" w:hAnsi="Sofia Pro Regular"/>
          <w:lang w:val="de-DE"/>
        </w:rPr>
        <w:t>Jetz</w:t>
      </w:r>
      <w:r w:rsidR="00A01013" w:rsidRPr="00886A9D">
        <w:rPr>
          <w:rFonts w:ascii="Sofia Pro Regular" w:hAnsi="Sofia Pro Regular"/>
          <w:lang w:val="de-DE"/>
        </w:rPr>
        <w:t>t siehst du recht</w:t>
      </w:r>
      <w:r w:rsidR="007E1B82" w:rsidRPr="00886A9D">
        <w:rPr>
          <w:rFonts w:ascii="Sofia Pro Regular" w:hAnsi="Sofia Pro Regular"/>
          <w:lang w:val="de-DE"/>
        </w:rPr>
        <w:t xml:space="preserve">s </w:t>
      </w:r>
      <w:r w:rsidR="009E4A88" w:rsidRPr="00886A9D">
        <w:rPr>
          <w:rFonts w:ascii="Sofia Pro Regular" w:hAnsi="Sofia Pro Regular"/>
          <w:lang w:val="de-DE"/>
        </w:rPr>
        <w:t>den Code</w:t>
      </w:r>
      <w:r w:rsidR="007E1B82" w:rsidRPr="00886A9D">
        <w:rPr>
          <w:rFonts w:ascii="Sofia Pro Regular" w:hAnsi="Sofia Pro Regular"/>
          <w:lang w:val="de-DE"/>
        </w:rPr>
        <w:t>, d</w:t>
      </w:r>
      <w:r w:rsidR="009E4A88" w:rsidRPr="00886A9D">
        <w:rPr>
          <w:rFonts w:ascii="Sofia Pro Regular" w:hAnsi="Sofia Pro Regular"/>
          <w:lang w:val="de-DE"/>
        </w:rPr>
        <w:t>er</w:t>
      </w:r>
      <w:r w:rsidR="007E1B82" w:rsidRPr="00886A9D">
        <w:rPr>
          <w:rFonts w:ascii="Sofia Pro Regular" w:hAnsi="Sofia Pro Regular"/>
          <w:lang w:val="de-DE"/>
        </w:rPr>
        <w:t xml:space="preserve"> die LED blinken lässt.</w:t>
      </w:r>
      <w:r w:rsidR="00C040C2" w:rsidRPr="00886A9D">
        <w:rPr>
          <w:rFonts w:ascii="Sofia Pro Regular" w:hAnsi="Sofia Pro Regular"/>
          <w:lang w:val="de-DE"/>
        </w:rPr>
        <w:t xml:space="preserve"> </w:t>
      </w:r>
      <w:r w:rsidR="00546F9F" w:rsidRPr="00886A9D">
        <w:rPr>
          <w:rFonts w:ascii="Sofia Pro Regular" w:hAnsi="Sofia Pro Regular"/>
          <w:lang w:val="de-DE"/>
        </w:rPr>
        <w:t>Der Code</w:t>
      </w:r>
      <w:r w:rsidR="00C040C2" w:rsidRPr="00886A9D">
        <w:rPr>
          <w:rFonts w:ascii="Sofia Pro Regular" w:hAnsi="Sofia Pro Regular"/>
          <w:lang w:val="de-DE"/>
        </w:rPr>
        <w:t xml:space="preserve"> ist </w:t>
      </w:r>
      <w:r w:rsidR="007E1B82" w:rsidRPr="00886A9D">
        <w:rPr>
          <w:rFonts w:ascii="Sofia Pro Regular" w:hAnsi="Sofia Pro Regular"/>
          <w:lang w:val="de-DE"/>
        </w:rPr>
        <w:t xml:space="preserve">für den Arduino eine Art </w:t>
      </w:r>
      <w:r w:rsidR="00546F9F" w:rsidRPr="00886A9D">
        <w:rPr>
          <w:rFonts w:ascii="Sofia Pro Regular" w:hAnsi="Sofia Pro Regular"/>
          <w:lang w:val="de-DE"/>
        </w:rPr>
        <w:t>„</w:t>
      </w:r>
      <w:r w:rsidR="00C040C2" w:rsidRPr="00886A9D">
        <w:rPr>
          <w:rFonts w:ascii="Sofia Pro Regular" w:hAnsi="Sofia Pro Regular"/>
          <w:lang w:val="de-DE"/>
        </w:rPr>
        <w:t>Schritt-für-Schritt Anleitung</w:t>
      </w:r>
      <w:r w:rsidR="007E1B82" w:rsidRPr="00886A9D">
        <w:rPr>
          <w:rFonts w:ascii="Sofia Pro Regular" w:hAnsi="Sofia Pro Regular"/>
          <w:lang w:val="de-DE"/>
        </w:rPr>
        <w:t xml:space="preserve">“ – </w:t>
      </w:r>
      <w:commentRangeStart w:id="9"/>
      <w:r w:rsidR="007E1B82" w:rsidRPr="00886A9D">
        <w:rPr>
          <w:rFonts w:ascii="Sofia Pro Regular" w:hAnsi="Sofia Pro Regular"/>
          <w:lang w:val="de-DE"/>
        </w:rPr>
        <w:t>er macht genau das, was du ihm sagst!</w:t>
      </w:r>
      <w:commentRangeEnd w:id="9"/>
      <w:r w:rsidR="00E62D39">
        <w:rPr>
          <w:rStyle w:val="Kommentarzeichen"/>
        </w:rPr>
        <w:commentReference w:id="9"/>
      </w:r>
    </w:p>
    <w:p w14:paraId="73B828B0" w14:textId="7A4B0433" w:rsidR="00C040C2" w:rsidRDefault="00546F9F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4141" behindDoc="1" locked="0" layoutInCell="1" allowOverlap="1" wp14:anchorId="36371B6D" wp14:editId="2CFC62CD">
                <wp:simplePos x="0" y="0"/>
                <wp:positionH relativeFrom="margin">
                  <wp:posOffset>-175895</wp:posOffset>
                </wp:positionH>
                <wp:positionV relativeFrom="paragraph">
                  <wp:posOffset>136525</wp:posOffset>
                </wp:positionV>
                <wp:extent cx="6248400" cy="4914900"/>
                <wp:effectExtent l="0" t="0" r="0" b="0"/>
                <wp:wrapNone/>
                <wp:docPr id="25" name="Abgerundetes 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4914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88754" id="Abgerundetes Rechteck 25" o:spid="_x0000_s1026" style="position:absolute;margin-left:-13.85pt;margin-top:10.75pt;width:492pt;height:387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0ED17E60" w14:textId="3A63BA77" w:rsidR="00C040C2" w:rsidRDefault="00C040C2" w:rsidP="00C040C2">
      <w:pPr>
        <w:spacing w:after="0"/>
        <w:rPr>
          <w:rFonts w:ascii="Sofia Pro Black" w:hAnsi="Sofia Pro Black"/>
          <w:lang w:val="de-DE"/>
        </w:rPr>
      </w:pPr>
    </w:p>
    <w:p w14:paraId="15E9D3D0" w14:textId="0ADA7870" w:rsidR="00C040C2" w:rsidRPr="00884582" w:rsidRDefault="00C040C2" w:rsidP="00C040C2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sz w:val="26"/>
          <w:szCs w:val="26"/>
          <w:lang w:val="de-DE"/>
        </w:rPr>
      </w:pPr>
      <w:r w:rsidRPr="00884582">
        <w:rPr>
          <w:rFonts w:ascii="Sofia Pro Black" w:hAnsi="Sofia Pro Black"/>
          <w:sz w:val="26"/>
          <w:szCs w:val="26"/>
          <w:lang w:val="de-DE"/>
        </w:rPr>
        <w:t>Arduino Code-Struktur</w:t>
      </w:r>
    </w:p>
    <w:p w14:paraId="06136B3F" w14:textId="1E6019F5" w:rsidR="00C040C2" w:rsidRDefault="00C040C2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</w:p>
    <w:p w14:paraId="06405625" w14:textId="340A0042" w:rsidR="00C040C2" w:rsidRDefault="000536E8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Ein Arduino-Programm besteht aus den zwei </w:t>
      </w:r>
      <w:r w:rsidRPr="000536E8">
        <w:rPr>
          <w:rFonts w:ascii="Sofia Pro Regular" w:hAnsi="Sofia Pro Regular"/>
          <w:lang w:val="de-DE"/>
        </w:rPr>
        <w:t>Hauptfunktionen</w:t>
      </w:r>
      <w:r>
        <w:rPr>
          <w:rFonts w:ascii="Sofia Pro Regular" w:hAnsi="Sofia Pro Regular"/>
          <w:b/>
          <w:lang w:val="de-DE"/>
        </w:rPr>
        <w:t xml:space="preserve"> </w:t>
      </w:r>
      <w:commentRangeStart w:id="10"/>
      <w:commentRangeStart w:id="11"/>
      <w:r w:rsidRPr="005A7238">
        <w:rPr>
          <w:rFonts w:ascii="Consolas" w:hAnsi="Consolas" w:cs="Consolas"/>
          <w:b/>
          <w:lang w:val="de-DE"/>
        </w:rPr>
        <w:t>setup()</w:t>
      </w:r>
      <w:r>
        <w:rPr>
          <w:rFonts w:ascii="Sofia Pro Regular" w:hAnsi="Sofia Pro Regular"/>
          <w:b/>
          <w:lang w:val="de-DE"/>
        </w:rPr>
        <w:t xml:space="preserve"> </w:t>
      </w:r>
      <w:commentRangeEnd w:id="10"/>
      <w:r>
        <w:rPr>
          <w:rStyle w:val="Kommentarzeichen"/>
        </w:rPr>
        <w:commentReference w:id="10"/>
      </w:r>
      <w:commentRangeEnd w:id="11"/>
      <w:r w:rsidR="004A1E87">
        <w:rPr>
          <w:rStyle w:val="Kommentarzeichen"/>
        </w:rPr>
        <w:commentReference w:id="11"/>
      </w:r>
      <w:r>
        <w:rPr>
          <w:rFonts w:ascii="Sofia Pro Regular" w:hAnsi="Sofia Pro Regular"/>
          <w:lang w:val="de-DE"/>
        </w:rPr>
        <w:t xml:space="preserve">und </w:t>
      </w:r>
      <w:r w:rsidRPr="005A7238">
        <w:rPr>
          <w:rFonts w:ascii="Consolas" w:hAnsi="Consolas" w:cs="Consolas"/>
          <w:b/>
          <w:lang w:val="de-DE"/>
        </w:rPr>
        <w:t>loop()</w:t>
      </w:r>
      <w:r w:rsidRPr="00BA478D">
        <w:rPr>
          <w:rFonts w:ascii="Consolas" w:hAnsi="Consolas" w:cs="Consolas"/>
          <w:lang w:val="de-DE"/>
        </w:rPr>
        <w:t>.</w:t>
      </w:r>
    </w:p>
    <w:p w14:paraId="2368F075" w14:textId="7A35ADDC" w:rsidR="00546F9F" w:rsidRDefault="00546F9F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Alle Befehle die zwischen den</w:t>
      </w:r>
      <w:r w:rsidR="000536E8">
        <w:rPr>
          <w:rFonts w:ascii="Sofia Pro Regular" w:hAnsi="Sofia Pro Regular"/>
          <w:lang w:val="de-DE"/>
        </w:rPr>
        <w:t xml:space="preserve"> geschwungene</w:t>
      </w:r>
      <w:r w:rsidR="004A1E87">
        <w:rPr>
          <w:rFonts w:ascii="Sofia Pro Regular" w:hAnsi="Sofia Pro Regular"/>
          <w:lang w:val="de-DE"/>
        </w:rPr>
        <w:t>n</w:t>
      </w:r>
      <w:r w:rsidR="000536E8">
        <w:rPr>
          <w:rFonts w:ascii="Sofia Pro Regular" w:hAnsi="Sofia Pro Regular"/>
          <w:lang w:val="de-DE"/>
        </w:rPr>
        <w:t xml:space="preserve"> Klammern</w:t>
      </w:r>
      <w:r w:rsidR="000536E8" w:rsidRPr="005A7238">
        <w:rPr>
          <w:rFonts w:ascii="Consolas" w:hAnsi="Consolas" w:cs="Consolas"/>
          <w:lang w:val="de-DE"/>
        </w:rPr>
        <w:t xml:space="preserve"> </w:t>
      </w:r>
      <w:r w:rsidR="000536E8" w:rsidRPr="005A7238">
        <w:rPr>
          <w:rFonts w:ascii="Consolas" w:hAnsi="Consolas" w:cs="Consolas"/>
          <w:b/>
          <w:lang w:val="de-DE"/>
        </w:rPr>
        <w:t>{</w:t>
      </w:r>
      <w:r w:rsidR="00DD767B">
        <w:rPr>
          <w:rFonts w:ascii="Consolas" w:hAnsi="Consolas" w:cs="Consolas"/>
          <w:b/>
          <w:lang w:val="de-DE"/>
        </w:rPr>
        <w:t xml:space="preserve"> </w:t>
      </w:r>
      <w:r w:rsidR="000536E8" w:rsidRPr="005A7238">
        <w:rPr>
          <w:rFonts w:ascii="Consolas" w:hAnsi="Consolas" w:cs="Consolas"/>
          <w:b/>
          <w:lang w:val="de-DE"/>
        </w:rPr>
        <w:t>}</w:t>
      </w:r>
      <w:r>
        <w:rPr>
          <w:rFonts w:ascii="Courier Std" w:hAnsi="Courier Std"/>
          <w:b/>
          <w:lang w:val="de-DE"/>
        </w:rPr>
        <w:t xml:space="preserve"> </w:t>
      </w:r>
      <w:r>
        <w:rPr>
          <w:rFonts w:ascii="Sofia Pro Regular" w:hAnsi="Sofia Pro Regular"/>
          <w:lang w:val="de-DE"/>
        </w:rPr>
        <w:t>stehen,</w:t>
      </w:r>
      <w:r>
        <w:rPr>
          <w:rFonts w:ascii="Courier Std" w:hAnsi="Courier Std"/>
          <w:lang w:val="de-DE"/>
        </w:rPr>
        <w:t xml:space="preserve"> </w:t>
      </w:r>
      <w:r w:rsidR="00A01013">
        <w:rPr>
          <w:rFonts w:ascii="Sofia Pro Regular" w:hAnsi="Sofia Pro Regular"/>
          <w:lang w:val="de-DE"/>
        </w:rPr>
        <w:t xml:space="preserve">werden </w:t>
      </w:r>
      <w:r>
        <w:rPr>
          <w:rFonts w:ascii="Sofia Pro Regular" w:hAnsi="Sofia Pro Regular"/>
          <w:lang w:val="de-DE"/>
        </w:rPr>
        <w:t xml:space="preserve">vom Arduino </w:t>
      </w:r>
      <w:r w:rsidR="00A01013">
        <w:rPr>
          <w:rFonts w:ascii="Sofia Pro Regular" w:hAnsi="Sofia Pro Regular"/>
          <w:lang w:val="de-DE"/>
        </w:rPr>
        <w:t>nacheinander</w:t>
      </w:r>
      <w:r w:rsidR="002E46E3">
        <w:rPr>
          <w:rFonts w:ascii="Sofia Pro Regular" w:hAnsi="Sofia Pro Regular"/>
          <w:lang w:val="de-DE"/>
        </w:rPr>
        <w:t xml:space="preserve"> ausgeführt.</w:t>
      </w:r>
      <w:r w:rsidR="005A7238">
        <w:rPr>
          <w:rFonts w:ascii="Sofia Pro Regular" w:hAnsi="Sofia Pro Regular"/>
          <w:lang w:val="de-DE"/>
        </w:rPr>
        <w:t xml:space="preserve"> </w:t>
      </w:r>
      <w:r w:rsidR="002E46E3">
        <w:rPr>
          <w:rFonts w:ascii="Sofia Pro Regular" w:hAnsi="Sofia Pro Regular"/>
          <w:lang w:val="de-DE"/>
        </w:rPr>
        <w:t xml:space="preserve">Jeder Befehl </w:t>
      </w:r>
      <w:r w:rsidR="002E46E3" w:rsidRPr="005A7238">
        <w:rPr>
          <w:rFonts w:ascii="Sofia Pro Regular" w:hAnsi="Sofia Pro Regular"/>
          <w:b/>
          <w:u w:val="single"/>
          <w:lang w:val="de-DE"/>
        </w:rPr>
        <w:t>muss</w:t>
      </w:r>
      <w:r>
        <w:rPr>
          <w:rFonts w:ascii="Sofia Pro Regular" w:hAnsi="Sofia Pro Regular"/>
          <w:lang w:val="de-DE"/>
        </w:rPr>
        <w:t xml:space="preserve"> mit einem</w:t>
      </w:r>
      <w:r w:rsidR="002E46E3" w:rsidRPr="002E46E3">
        <w:rPr>
          <w:rFonts w:ascii="Sofia Pro Regular" w:hAnsi="Sofia Pro Regular"/>
          <w:lang w:val="de-DE"/>
        </w:rPr>
        <w:t xml:space="preserve"> Strich</w:t>
      </w:r>
      <w:r w:rsidR="002E46E3">
        <w:rPr>
          <w:rFonts w:ascii="Sofia Pro Regular" w:hAnsi="Sofia Pro Regular"/>
          <w:lang w:val="de-DE"/>
        </w:rPr>
        <w:t xml:space="preserve">punkt </w:t>
      </w:r>
      <w:r w:rsidR="005A7238">
        <w:rPr>
          <w:rFonts w:ascii="Courier Std" w:hAnsi="Courier Std"/>
          <w:b/>
          <w:lang w:val="de-DE"/>
        </w:rPr>
        <w:t xml:space="preserve">; </w:t>
      </w:r>
      <w:r w:rsidR="002E46E3">
        <w:rPr>
          <w:rFonts w:ascii="Sofia Pro Regular" w:hAnsi="Sofia Pro Regular"/>
          <w:lang w:val="de-DE"/>
        </w:rPr>
        <w:t>enden.</w:t>
      </w:r>
    </w:p>
    <w:p w14:paraId="5DC980F8" w14:textId="3576A428" w:rsidR="00546F9F" w:rsidRDefault="001C49ED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AC046A" wp14:editId="5B4EA59B">
                <wp:simplePos x="0" y="0"/>
                <wp:positionH relativeFrom="margin">
                  <wp:posOffset>3081655</wp:posOffset>
                </wp:positionH>
                <wp:positionV relativeFrom="paragraph">
                  <wp:posOffset>157480</wp:posOffset>
                </wp:positionV>
                <wp:extent cx="2377440" cy="762000"/>
                <wp:effectExtent l="1181100" t="0" r="22860" b="19050"/>
                <wp:wrapNone/>
                <wp:docPr id="291" name="Abgerundete rechteckige Legend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62000"/>
                        </a:xfrm>
                        <a:prstGeom prst="wedgeRoundRectCallout">
                          <a:avLst>
                            <a:gd name="adj1" fmla="val -97494"/>
                            <a:gd name="adj2" fmla="val 25198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C76FF" w14:textId="625B0D6A" w:rsidR="00884582" w:rsidRPr="006123B8" w:rsidRDefault="00884582" w:rsidP="00BD1AA8">
                            <w:pPr>
                              <w:jc w:val="center"/>
                              <w:rPr>
                                <w:rFonts w:ascii="Sofia Pro Regular" w:hAnsi="Sofia Pro Regular"/>
                                <w:color w:val="000000" w:themeColor="text1"/>
                              </w:rPr>
                            </w:pPr>
                            <w:r w:rsidRPr="006123B8"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 xml:space="preserve">Alles was in </w:t>
                            </w:r>
                            <w:r w:rsidRPr="006123B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lang w:val="de-DE"/>
                              </w:rPr>
                              <w:t>setup()</w:t>
                            </w:r>
                            <w:r w:rsidRPr="006123B8"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 xml:space="preserve"> s</w:t>
                            </w:r>
                            <w:r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>teht, wird nach dem Einschalten</w:t>
                            </w:r>
                            <w:r w:rsidRPr="006123B8"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 xml:space="preserve"> nur einmal ausgeführt.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C046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291" o:spid="_x0000_s1026" type="#_x0000_t62" style="position:absolute;left:0;text-align:left;margin-left:242.65pt;margin-top:12.4pt;width:187.2pt;height:60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" adj="-10259,16243" fillcolor="white [3212]" strokecolor="black [3213]" strokeweight="1pt">
                <v:textbox>
                  <w:txbxContent>
                    <w:p w14:paraId="0C9C76FF" w14:textId="625B0D6A" w:rsidR="00884582" w:rsidRPr="006123B8" w:rsidRDefault="00884582" w:rsidP="00BD1AA8">
                      <w:pPr>
                        <w:jc w:val="center"/>
                        <w:rPr>
                          <w:rFonts w:ascii="Sofia Pro Regular" w:hAnsi="Sofia Pro Regular"/>
                          <w:color w:val="000000" w:themeColor="text1"/>
                        </w:rPr>
                      </w:pPr>
                      <w:r w:rsidRPr="006123B8"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 xml:space="preserve">Alles was in </w:t>
                      </w:r>
                      <w:r w:rsidRPr="006123B8">
                        <w:rPr>
                          <w:rFonts w:ascii="Consolas" w:hAnsi="Consolas" w:cs="Consolas"/>
                          <w:b/>
                          <w:color w:val="000000" w:themeColor="text1"/>
                          <w:lang w:val="de-DE"/>
                        </w:rPr>
                        <w:t>setup()</w:t>
                      </w:r>
                      <w:r w:rsidRPr="006123B8"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 xml:space="preserve"> s</w:t>
                      </w:r>
                      <w:r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>teht, wird nach dem Einschalten</w:t>
                      </w:r>
                      <w:r w:rsidRPr="006123B8"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 xml:space="preserve"> nur einmal ausgeführt.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48875B" w14:textId="526F1031" w:rsidR="00546F9F" w:rsidRPr="000536E8" w:rsidRDefault="00546F9F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</w:p>
    <w:p w14:paraId="497C656B" w14:textId="580AE817" w:rsidR="00C040C2" w:rsidRDefault="00C040C2" w:rsidP="00C040C2">
      <w:pPr>
        <w:spacing w:after="0" w:line="240" w:lineRule="auto"/>
        <w:ind w:left="420"/>
        <w:rPr>
          <w:rFonts w:ascii="Sofia Pro Regular" w:hAnsi="Sofia Pro Regular"/>
          <w:lang w:val="de-DE"/>
        </w:rPr>
      </w:pPr>
    </w:p>
    <w:p w14:paraId="7A10AF0F" w14:textId="67AF5D2C" w:rsidR="00886A9D" w:rsidRDefault="00DD767B" w:rsidP="00886A9D">
      <w:pPr>
        <w:spacing w:after="0" w:line="240" w:lineRule="auto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7C1F5596" wp14:editId="54506BBD">
                <wp:simplePos x="0" y="0"/>
                <wp:positionH relativeFrom="column">
                  <wp:posOffset>662305</wp:posOffset>
                </wp:positionH>
                <wp:positionV relativeFrom="paragraph">
                  <wp:posOffset>40640</wp:posOffset>
                </wp:positionV>
                <wp:extent cx="2217420" cy="811530"/>
                <wp:effectExtent l="19050" t="19050" r="11430" b="26670"/>
                <wp:wrapNone/>
                <wp:docPr id="290" name="Rechteck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115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4218A" id="Rechteck 290" o:spid="_x0000_s1026" style="position:absolute;margin-left:52.15pt;margin-top:3.2pt;width:174.6pt;height:63.9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" filled="f" strokecolor="red" strokeweight="2.25pt">
                <v:stroke dashstyle="3 1"/>
              </v:rect>
            </w:pict>
          </mc:Fallback>
        </mc:AlternateContent>
      </w: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56191" behindDoc="1" locked="0" layoutInCell="1" allowOverlap="1" wp14:anchorId="4BC756DA" wp14:editId="2C420D13">
            <wp:simplePos x="0" y="0"/>
            <wp:positionH relativeFrom="column">
              <wp:posOffset>262255</wp:posOffset>
            </wp:positionH>
            <wp:positionV relativeFrom="paragraph">
              <wp:posOffset>38100</wp:posOffset>
            </wp:positionV>
            <wp:extent cx="4673600" cy="2089150"/>
            <wp:effectExtent l="0" t="0" r="0" b="635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P_Tinkercad_Circuits\gfx\Code-Blink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BECD7" w14:textId="06115D05" w:rsidR="00886A9D" w:rsidRDefault="00886A9D" w:rsidP="00886A9D">
      <w:pPr>
        <w:spacing w:after="0" w:line="240" w:lineRule="auto"/>
        <w:rPr>
          <w:rFonts w:ascii="Sofia Pro Regular" w:hAnsi="Sofia Pro Regular"/>
          <w:lang w:val="de-DE"/>
        </w:rPr>
      </w:pPr>
    </w:p>
    <w:p w14:paraId="7AC1E18F" w14:textId="59C721D5" w:rsidR="00C040C2" w:rsidRDefault="00C040C2" w:rsidP="001C49ED">
      <w:pPr>
        <w:spacing w:after="0" w:line="240" w:lineRule="auto"/>
        <w:ind w:left="360"/>
        <w:jc w:val="center"/>
        <w:rPr>
          <w:rFonts w:ascii="Sofia Pro Regular" w:hAnsi="Sofia Pro Regular"/>
          <w:lang w:val="de-DE"/>
        </w:rPr>
      </w:pPr>
    </w:p>
    <w:p w14:paraId="26F39A45" w14:textId="4769CD9B" w:rsidR="00C040C2" w:rsidRDefault="00546F9F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A6A97CF" wp14:editId="4993E819">
                <wp:simplePos x="0" y="0"/>
                <wp:positionH relativeFrom="margin">
                  <wp:posOffset>3081655</wp:posOffset>
                </wp:positionH>
                <wp:positionV relativeFrom="paragraph">
                  <wp:posOffset>90170</wp:posOffset>
                </wp:positionV>
                <wp:extent cx="2377440" cy="643890"/>
                <wp:effectExtent l="1238250" t="0" r="22860" b="22860"/>
                <wp:wrapNone/>
                <wp:docPr id="293" name="Abgerundete rechteckige Legend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643890"/>
                        </a:xfrm>
                        <a:prstGeom prst="wedgeRoundRectCallout">
                          <a:avLst>
                            <a:gd name="adj1" fmla="val -99847"/>
                            <a:gd name="adj2" fmla="val 589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971C9" w14:textId="7E2B4232" w:rsidR="00884582" w:rsidRPr="00A530A0" w:rsidRDefault="00884582" w:rsidP="006123B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30A0"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 xml:space="preserve">Alles was in </w:t>
                            </w:r>
                            <w:r w:rsidRPr="005A7238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lang w:val="de-DE"/>
                              </w:rPr>
                              <w:t>loop()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r w:rsidRPr="00A530A0"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>steht</w:t>
                            </w:r>
                            <w:r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>,</w:t>
                            </w:r>
                            <w:r w:rsidRPr="00A530A0"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 xml:space="preserve"> wird</w:t>
                            </w:r>
                            <w:r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 xml:space="preserve"> danach</w:t>
                            </w:r>
                            <w:r w:rsidRPr="00A530A0">
                              <w:rPr>
                                <w:rFonts w:ascii="Sofia Pro Regular" w:hAnsi="Sofia Pro Regular"/>
                                <w:color w:val="000000" w:themeColor="text1"/>
                                <w:lang w:val="de-DE"/>
                              </w:rPr>
                              <w:t xml:space="preserve"> endlos wiederholt.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97CF" id="Abgerundete rechteckige Legende 293" o:spid="_x0000_s1027" type="#_x0000_t62" style="position:absolute;left:0;text-align:left;margin-left:242.65pt;margin-top:7.1pt;width:187.2pt;height:50.7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" adj="-10767,12073" fillcolor="white [3212]" strokecolor="black [3213]" strokeweight="1pt">
                <v:textbox>
                  <w:txbxContent>
                    <w:p w14:paraId="5AD971C9" w14:textId="7E2B4232" w:rsidR="00884582" w:rsidRPr="00A530A0" w:rsidRDefault="00884582" w:rsidP="006123B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30A0"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 xml:space="preserve">Alles was in </w:t>
                      </w:r>
                      <w:r w:rsidRPr="005A7238">
                        <w:rPr>
                          <w:rFonts w:ascii="Consolas" w:hAnsi="Consolas" w:cs="Consolas"/>
                          <w:b/>
                          <w:color w:val="000000" w:themeColor="text1"/>
                          <w:lang w:val="de-DE"/>
                        </w:rPr>
                        <w:t>loop()</w:t>
                      </w: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r w:rsidRPr="00A530A0"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>steht</w:t>
                      </w:r>
                      <w:r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>,</w:t>
                      </w:r>
                      <w:r w:rsidRPr="00A530A0"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 xml:space="preserve"> wird</w:t>
                      </w:r>
                      <w:r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 xml:space="preserve"> danach</w:t>
                      </w:r>
                      <w:r w:rsidRPr="00A530A0">
                        <w:rPr>
                          <w:rFonts w:ascii="Sofia Pro Regular" w:hAnsi="Sofia Pro Regular"/>
                          <w:color w:val="000000" w:themeColor="text1"/>
                          <w:lang w:val="de-DE"/>
                        </w:rPr>
                        <w:t xml:space="preserve"> endlos wiederholt.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C36DD" w14:textId="442F96C2" w:rsidR="000536E8" w:rsidRDefault="00A530A0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60E3EE0" wp14:editId="049623F2">
                <wp:simplePos x="0" y="0"/>
                <wp:positionH relativeFrom="column">
                  <wp:posOffset>662304</wp:posOffset>
                </wp:positionH>
                <wp:positionV relativeFrom="paragraph">
                  <wp:posOffset>150495</wp:posOffset>
                </wp:positionV>
                <wp:extent cx="4200525" cy="1222375"/>
                <wp:effectExtent l="19050" t="19050" r="28575" b="15875"/>
                <wp:wrapNone/>
                <wp:docPr id="292" name="Rechteck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1222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461AD" id="Rechteck 292" o:spid="_x0000_s1026" style="position:absolute;margin-left:52.15pt;margin-top:11.85pt;width:330.75pt;height:96.2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" filled="f" strokecolor="red" strokeweight="2.25pt">
                <v:stroke dashstyle="3 1"/>
              </v:rect>
            </w:pict>
          </mc:Fallback>
        </mc:AlternateContent>
      </w:r>
    </w:p>
    <w:p w14:paraId="46892014" w14:textId="4E8C3C8B" w:rsidR="000536E8" w:rsidRDefault="000536E8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29B8C236" w14:textId="28EF1E7B" w:rsidR="000536E8" w:rsidRDefault="000536E8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0E1CD174" w14:textId="6B39BB2A" w:rsidR="000536E8" w:rsidRDefault="000536E8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0EC43444" w14:textId="5D2FADD1" w:rsidR="000536E8" w:rsidRDefault="000536E8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65FA6BFD" w14:textId="02660D35" w:rsidR="00C040C2" w:rsidRDefault="00C040C2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15AB6B62" w14:textId="4D272E38" w:rsidR="002E46E3" w:rsidRDefault="002E46E3" w:rsidP="00A01013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6F38F295" w14:textId="06B5969D" w:rsidR="00A01013" w:rsidRDefault="00A01013" w:rsidP="00A01013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3A480993" w14:textId="3278BA35" w:rsidR="002E46E3" w:rsidRPr="00A530A0" w:rsidRDefault="00F033AA" w:rsidP="00C040C2">
      <w:pPr>
        <w:spacing w:after="0" w:line="240" w:lineRule="auto"/>
        <w:ind w:left="360"/>
        <w:rPr>
          <w:rFonts w:ascii="Sofia Pro Regular" w:hAnsi="Sofia Pro Regular"/>
          <w:color w:val="ED7D31" w:themeColor="accent2"/>
          <w:lang w:val="de-DE"/>
        </w:rPr>
      </w:pPr>
      <w:r>
        <w:rPr>
          <w:rFonts w:ascii="Sofia Pro Regular" w:hAnsi="Sofia Pro Regular"/>
          <w:lang w:val="de-DE"/>
        </w:rPr>
        <w:t xml:space="preserve">Doppelte Schrägstriche </w:t>
      </w:r>
      <w:r w:rsidRPr="006123B8">
        <w:rPr>
          <w:rFonts w:ascii="Consolas" w:hAnsi="Consolas" w:cs="Consolas"/>
          <w:b/>
          <w:color w:val="ED7D31" w:themeColor="accent2"/>
          <w:lang w:val="de-DE"/>
        </w:rPr>
        <w:t>//</w:t>
      </w:r>
      <w:r w:rsidRPr="006123B8">
        <w:rPr>
          <w:rFonts w:ascii="Sofia Pro Regular" w:hAnsi="Sofia Pro Regular"/>
          <w:b/>
          <w:color w:val="ED7D31" w:themeColor="accent2"/>
          <w:lang w:val="de-DE"/>
        </w:rPr>
        <w:t xml:space="preserve"> </w:t>
      </w:r>
      <w:r w:rsidRPr="00F80854">
        <w:rPr>
          <w:rFonts w:ascii="Sofia Pro Regular" w:hAnsi="Sofia Pro Regular"/>
          <w:lang w:val="de-DE"/>
        </w:rPr>
        <w:t>Kennzeichnen ein Kommentar.</w:t>
      </w:r>
    </w:p>
    <w:p w14:paraId="5C8C4963" w14:textId="58B2289E" w:rsidR="00F033AA" w:rsidRDefault="00F033AA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Alles was </w:t>
      </w:r>
      <w:r w:rsidR="006123B8" w:rsidRPr="006123B8">
        <w:rPr>
          <w:rFonts w:ascii="Sofia Pro Regular" w:hAnsi="Sofia Pro Regular"/>
          <w:b/>
          <w:lang w:val="de-DE"/>
        </w:rPr>
        <w:t>danach</w:t>
      </w:r>
      <w:r w:rsidR="006123B8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>in der</w:t>
      </w:r>
      <w:r w:rsidR="005A7238">
        <w:rPr>
          <w:rFonts w:ascii="Sofia Pro Regular" w:hAnsi="Sofia Pro Regular"/>
          <w:lang w:val="de-DE"/>
        </w:rPr>
        <w:t>selben</w:t>
      </w:r>
      <w:r>
        <w:rPr>
          <w:rFonts w:ascii="Sofia Pro Regular" w:hAnsi="Sofia Pro Regular"/>
          <w:lang w:val="de-DE"/>
        </w:rPr>
        <w:t xml:space="preserve"> Zeile </w:t>
      </w:r>
      <w:r w:rsidR="005A7238">
        <w:rPr>
          <w:rFonts w:ascii="Sofia Pro Regular" w:hAnsi="Sofia Pro Regular"/>
          <w:lang w:val="de-DE"/>
        </w:rPr>
        <w:t>steht</w:t>
      </w:r>
      <w:r w:rsidR="00F80854">
        <w:rPr>
          <w:rFonts w:ascii="Sofia Pro Regular" w:hAnsi="Sofia Pro Regular"/>
          <w:lang w:val="de-DE"/>
        </w:rPr>
        <w:t xml:space="preserve"> (</w:t>
      </w:r>
      <w:r w:rsidR="00F80854" w:rsidRPr="00F80854">
        <w:rPr>
          <w:rFonts w:ascii="Sofia Pro Regular" w:hAnsi="Sofia Pro Regular"/>
          <w:color w:val="ED7D31" w:themeColor="accent2"/>
          <w:lang w:val="de-DE"/>
        </w:rPr>
        <w:t>in Orange</w:t>
      </w:r>
      <w:r w:rsidR="00F80854">
        <w:rPr>
          <w:rFonts w:ascii="Sofia Pro Regular" w:hAnsi="Sofia Pro Regular"/>
          <w:lang w:val="de-DE"/>
        </w:rPr>
        <w:t>)</w:t>
      </w:r>
      <w:r w:rsidR="005A7238">
        <w:rPr>
          <w:rFonts w:ascii="Sofia Pro Regular" w:hAnsi="Sofia Pro Regular"/>
          <w:lang w:val="de-DE"/>
        </w:rPr>
        <w:t>,</w:t>
      </w:r>
      <w:r>
        <w:rPr>
          <w:rFonts w:ascii="Sofia Pro Regular" w:hAnsi="Sofia Pro Regular"/>
          <w:lang w:val="de-DE"/>
        </w:rPr>
        <w:t xml:space="preserve"> wird </w:t>
      </w:r>
      <w:r w:rsidR="005A7238">
        <w:rPr>
          <w:rFonts w:ascii="Sofia Pro Regular" w:hAnsi="Sofia Pro Regular"/>
          <w:lang w:val="de-DE"/>
        </w:rPr>
        <w:t xml:space="preserve">vom Arduino </w:t>
      </w:r>
      <w:r>
        <w:rPr>
          <w:rFonts w:ascii="Sofia Pro Regular" w:hAnsi="Sofia Pro Regular"/>
          <w:lang w:val="de-DE"/>
        </w:rPr>
        <w:t>ignoriert</w:t>
      </w:r>
      <w:r w:rsidR="00F80854">
        <w:rPr>
          <w:rFonts w:ascii="Sofia Pro Regular" w:hAnsi="Sofia Pro Regular"/>
          <w:lang w:val="de-DE"/>
        </w:rPr>
        <w:t>.</w:t>
      </w:r>
    </w:p>
    <w:p w14:paraId="45D35304" w14:textId="1DDC7713" w:rsidR="00F033AA" w:rsidRDefault="00F033AA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Du kannst </w:t>
      </w:r>
      <w:r w:rsidR="00AC7435" w:rsidRPr="00F80854">
        <w:rPr>
          <w:rFonts w:ascii="Sofia Pro Regular" w:hAnsi="Sofia Pro Regular"/>
          <w:color w:val="ED7D31" w:themeColor="accent2"/>
          <w:lang w:val="de-DE"/>
        </w:rPr>
        <w:t>//</w:t>
      </w:r>
      <w:r>
        <w:rPr>
          <w:rFonts w:ascii="Sofia Pro Regular" w:hAnsi="Sofia Pro Regular"/>
          <w:lang w:val="de-DE"/>
        </w:rPr>
        <w:t xml:space="preserve"> verwenden</w:t>
      </w:r>
      <w:r w:rsidR="00AC7435">
        <w:rPr>
          <w:rFonts w:ascii="Sofia Pro Regular" w:hAnsi="Sofia Pro Regular"/>
          <w:lang w:val="de-DE"/>
        </w:rPr>
        <w:t>,</w:t>
      </w:r>
      <w:r>
        <w:rPr>
          <w:rFonts w:ascii="Sofia Pro Regular" w:hAnsi="Sofia Pro Regular"/>
          <w:lang w:val="de-DE"/>
        </w:rPr>
        <w:t xml:space="preserve"> um dir </w:t>
      </w:r>
      <w:r w:rsidR="00F002E1">
        <w:rPr>
          <w:rFonts w:ascii="Sofia Pro Regular" w:hAnsi="Sofia Pro Regular"/>
          <w:lang w:val="de-DE"/>
        </w:rPr>
        <w:t>im Code Notizen zu machen!</w:t>
      </w:r>
    </w:p>
    <w:p w14:paraId="3A742854" w14:textId="0502AB81" w:rsidR="00886A9D" w:rsidRDefault="00886A9D">
      <w:pPr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br w:type="page"/>
      </w:r>
    </w:p>
    <w:p w14:paraId="7E5C575B" w14:textId="5BA39948" w:rsidR="004D7567" w:rsidRDefault="004D7567" w:rsidP="00F842FF">
      <w:pPr>
        <w:pStyle w:val="Listenabsatz"/>
        <w:numPr>
          <w:ilvl w:val="0"/>
          <w:numId w:val="10"/>
        </w:numPr>
        <w:spacing w:after="0" w:line="240" w:lineRule="auto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Sehen wir uns den Code etwas genauer an! </w:t>
      </w:r>
      <w:r w:rsidR="00614B77" w:rsidRPr="00F842FF">
        <w:rPr>
          <w:rFonts w:ascii="Sofia Pro Regular" w:hAnsi="Sofia Pro Regular"/>
          <w:lang w:val="de-DE"/>
        </w:rPr>
        <w:t>Der Befehl</w:t>
      </w:r>
      <w:r>
        <w:rPr>
          <w:rFonts w:ascii="Sofia Pro Regular" w:hAnsi="Sofia Pro Regular"/>
          <w:lang w:val="de-DE"/>
        </w:rPr>
        <w:t xml:space="preserve"> in </w:t>
      </w:r>
      <w:r w:rsidRPr="008E6A21">
        <w:rPr>
          <w:rFonts w:ascii="Sofia Pro Regular" w:hAnsi="Sofia Pro Regular"/>
          <w:color w:val="5B9BD5" w:themeColor="accent1"/>
          <w:lang w:val="de-DE"/>
        </w:rPr>
        <w:t>Zeile 8</w:t>
      </w:r>
      <w:r w:rsidR="00614B77" w:rsidRPr="00F842FF">
        <w:rPr>
          <w:rFonts w:ascii="Sofia Pro Regular" w:hAnsi="Sofia Pro Regular"/>
          <w:lang w:val="de-DE"/>
        </w:rPr>
        <w:t>:</w:t>
      </w:r>
      <w:r w:rsidR="00F842FF">
        <w:rPr>
          <w:rFonts w:ascii="Sofia Pro Regular" w:hAnsi="Sofia Pro Regular"/>
          <w:lang w:val="de-DE"/>
        </w:rPr>
        <w:t xml:space="preserve"> </w:t>
      </w:r>
    </w:p>
    <w:p w14:paraId="5A2D4584" w14:textId="2C90D9AD" w:rsidR="00F96D14" w:rsidRDefault="008E6A21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FB8BCD" wp14:editId="097B2EB5">
                <wp:simplePos x="0" y="0"/>
                <wp:positionH relativeFrom="column">
                  <wp:posOffset>586740</wp:posOffset>
                </wp:positionH>
                <wp:positionV relativeFrom="paragraph">
                  <wp:posOffset>170019</wp:posOffset>
                </wp:positionV>
                <wp:extent cx="199845" cy="266132"/>
                <wp:effectExtent l="19050" t="19050" r="10160" b="19685"/>
                <wp:wrapNone/>
                <wp:docPr id="29" name="Abgerundetes 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45" cy="26613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22ED7" id="Abgerundetes Rechteck 29" o:spid="_x0000_s1026" style="position:absolute;margin-left:46.2pt;margin-top:13.4pt;width:15.75pt;height:20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" filled="f" strokecolor="#5b9bd5 [3204]" strokeweight="3pt">
                <v:stroke joinstyle="miter"/>
              </v:roundrect>
            </w:pict>
          </mc:Fallback>
        </mc:AlternateContent>
      </w:r>
      <w:r w:rsidR="004D7567">
        <w:rPr>
          <w:rFonts w:ascii="Sofia Pro Regular" w:hAnsi="Sofia Pro Regular"/>
          <w:lang w:val="de-DE"/>
        </w:rPr>
        <w:br/>
      </w:r>
      <w:r w:rsidR="00F96D14">
        <w:rPr>
          <w:noProof/>
          <w:lang w:eastAsia="de-AT"/>
        </w:rPr>
        <w:drawing>
          <wp:anchor distT="0" distB="0" distL="114300" distR="114300" simplePos="0" relativeHeight="251712512" behindDoc="1" locked="0" layoutInCell="1" allowOverlap="1" wp14:anchorId="40114AC4" wp14:editId="1770C075">
            <wp:simplePos x="0" y="0"/>
            <wp:positionH relativeFrom="column">
              <wp:posOffset>362585</wp:posOffset>
            </wp:positionH>
            <wp:positionV relativeFrom="paragraph">
              <wp:posOffset>188595</wp:posOffset>
            </wp:positionV>
            <wp:extent cx="5760720" cy="23114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3B5">
        <w:rPr>
          <w:rStyle w:val="Kommentarzeichen"/>
        </w:rPr>
        <w:commentReference w:id="12"/>
      </w:r>
    </w:p>
    <w:p w14:paraId="78FC0174" w14:textId="3AC89215" w:rsidR="00614B77" w:rsidRDefault="00D36085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bewirkt</w:t>
      </w:r>
      <w:r w:rsidR="00F842FF">
        <w:rPr>
          <w:rFonts w:ascii="Sofia Pro Regular" w:hAnsi="Sofia Pro Regular"/>
          <w:lang w:val="de-DE"/>
        </w:rPr>
        <w:t>,</w:t>
      </w:r>
      <w:r w:rsidR="00614B77" w:rsidRPr="00F842FF">
        <w:rPr>
          <w:rFonts w:ascii="Sofia Pro Regular" w:hAnsi="Sofia Pro Regular"/>
          <w:lang w:val="de-DE"/>
        </w:rPr>
        <w:t xml:space="preserve"> dass der </w:t>
      </w:r>
      <w:r w:rsidR="00614B77" w:rsidRPr="00F96D14">
        <w:rPr>
          <w:rFonts w:ascii="Sofia Pro Regular" w:hAnsi="Sofia Pro Regular"/>
          <w:color w:val="00B050"/>
          <w:lang w:val="de-DE"/>
        </w:rPr>
        <w:t xml:space="preserve">Pin </w:t>
      </w:r>
      <w:r w:rsidR="00614B77" w:rsidRPr="00F96D14">
        <w:rPr>
          <w:rFonts w:ascii="Consolas" w:hAnsi="Consolas" w:cs="Consolas"/>
          <w:color w:val="00B050"/>
          <w:lang w:val="de-DE"/>
        </w:rPr>
        <w:t>13</w:t>
      </w:r>
      <w:r w:rsidR="00614B77" w:rsidRPr="00F96D14">
        <w:rPr>
          <w:rFonts w:ascii="Sofia Pro Regular" w:hAnsi="Sofia Pro Regular"/>
          <w:color w:val="00B050"/>
          <w:lang w:val="de-DE"/>
        </w:rPr>
        <w:t xml:space="preserve"> </w:t>
      </w:r>
      <w:r w:rsidR="00614B77" w:rsidRPr="00F842FF">
        <w:rPr>
          <w:rFonts w:ascii="Sofia Pro Regular" w:hAnsi="Sofia Pro Regular"/>
          <w:lang w:val="de-DE"/>
        </w:rPr>
        <w:t>(an den du die</w:t>
      </w:r>
      <w:r w:rsidR="008E6A21">
        <w:rPr>
          <w:rFonts w:ascii="Sofia Pro Regular" w:hAnsi="Sofia Pro Regular"/>
          <w:lang w:val="de-DE"/>
        </w:rPr>
        <w:t xml:space="preserve"> LED angeschlossen hast) „eingeschaltet</w:t>
      </w:r>
      <w:r w:rsidR="00614B77" w:rsidRPr="00F842FF">
        <w:rPr>
          <w:rFonts w:ascii="Sofia Pro Regular" w:hAnsi="Sofia Pro Regular"/>
          <w:lang w:val="de-DE"/>
        </w:rPr>
        <w:t>“</w:t>
      </w:r>
      <w:r w:rsidR="004D7567">
        <w:rPr>
          <w:rFonts w:ascii="Sofia Pro Regular" w:hAnsi="Sofia Pro Regular"/>
          <w:lang w:val="de-DE"/>
        </w:rPr>
        <w:t xml:space="preserve"> und mit Strom versorgt wird. </w:t>
      </w:r>
      <w:r w:rsidR="004D7567" w:rsidRPr="00D36085">
        <w:rPr>
          <w:rFonts w:ascii="Sofia Pro Regular" w:hAnsi="Sofia Pro Regular"/>
          <w:b/>
          <w:lang w:val="de-DE"/>
        </w:rPr>
        <w:t>D</w:t>
      </w:r>
      <w:r w:rsidR="00614B77" w:rsidRPr="00D36085">
        <w:rPr>
          <w:rFonts w:ascii="Sofia Pro Regular" w:hAnsi="Sofia Pro Regular"/>
          <w:b/>
          <w:lang w:val="de-DE"/>
        </w:rPr>
        <w:t>ie LED leu</w:t>
      </w:r>
      <w:r w:rsidR="000F0C7B" w:rsidRPr="00D36085">
        <w:rPr>
          <w:rFonts w:ascii="Sofia Pro Regular" w:hAnsi="Sofia Pro Regular"/>
          <w:b/>
          <w:lang w:val="de-DE"/>
        </w:rPr>
        <w:t>ch</w:t>
      </w:r>
      <w:r w:rsidR="004D7567" w:rsidRPr="00D36085">
        <w:rPr>
          <w:rFonts w:ascii="Sofia Pro Regular" w:hAnsi="Sofia Pro Regular"/>
          <w:b/>
          <w:lang w:val="de-DE"/>
        </w:rPr>
        <w:t>tet!</w:t>
      </w:r>
      <w:r w:rsidR="004D7567">
        <w:rPr>
          <w:rFonts w:ascii="Sofia Pro Regular" w:hAnsi="Sofia Pro Regular"/>
          <w:lang w:val="de-DE"/>
        </w:rPr>
        <w:t xml:space="preserve"> Der Befehl in der nächsten Zeile:</w:t>
      </w:r>
    </w:p>
    <w:p w14:paraId="78221D37" w14:textId="77777777" w:rsidR="004D7567" w:rsidRPr="00F842FF" w:rsidRDefault="004D7567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</w:p>
    <w:p w14:paraId="0BF2D954" w14:textId="3433419C" w:rsidR="004D7567" w:rsidRDefault="00F96D14" w:rsidP="004D7567">
      <w:pPr>
        <w:pStyle w:val="Listenabsatz"/>
        <w:spacing w:after="0" w:line="240" w:lineRule="auto"/>
        <w:ind w:left="567"/>
        <w:jc w:val="center"/>
        <w:rPr>
          <w:rFonts w:ascii="Consolas" w:hAnsi="Consolas" w:cs="Consolas"/>
          <w:lang w:val="de-DE"/>
        </w:rPr>
      </w:pPr>
      <w:r>
        <w:rPr>
          <w:noProof/>
          <w:lang w:eastAsia="de-AT"/>
        </w:rPr>
        <w:drawing>
          <wp:inline distT="0" distB="0" distL="0" distR="0" wp14:anchorId="255FE2DF" wp14:editId="69639808">
            <wp:extent cx="5760720" cy="224790"/>
            <wp:effectExtent l="0" t="0" r="0" b="381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D1F8" w14:textId="77777777" w:rsidR="00F96D14" w:rsidRDefault="00F96D14" w:rsidP="004D7567">
      <w:pPr>
        <w:pStyle w:val="Listenabsatz"/>
        <w:spacing w:after="0" w:line="240" w:lineRule="auto"/>
        <w:ind w:left="567"/>
        <w:jc w:val="center"/>
        <w:rPr>
          <w:rFonts w:ascii="Consolas" w:hAnsi="Consolas" w:cs="Consolas"/>
          <w:lang w:val="de-DE"/>
        </w:rPr>
      </w:pPr>
    </w:p>
    <w:p w14:paraId="08E0D3E8" w14:textId="35E8AADE" w:rsidR="001158DF" w:rsidRPr="001158DF" w:rsidRDefault="004D7567" w:rsidP="001158DF">
      <w:pPr>
        <w:pStyle w:val="Listenabsatz"/>
        <w:spacing w:after="0" w:line="240" w:lineRule="auto"/>
        <w:ind w:left="567"/>
        <w:rPr>
          <w:rFonts w:ascii="Sofia Pro Regular" w:hAnsi="Sofia Pro Regular"/>
          <w:color w:val="5B9BD5" w:themeColor="accent1"/>
          <w:lang w:val="de-DE"/>
        </w:rPr>
      </w:pPr>
      <w:r>
        <w:rPr>
          <w:rFonts w:ascii="Sofia Pro Regular" w:hAnsi="Sofia Pro Regular"/>
          <w:lang w:val="de-DE"/>
        </w:rPr>
        <w:t>l</w:t>
      </w:r>
      <w:r w:rsidR="000F0C7B" w:rsidRPr="004D7567">
        <w:rPr>
          <w:rFonts w:ascii="Sofia Pro Regular" w:hAnsi="Sofia Pro Regular"/>
          <w:lang w:val="de-DE"/>
        </w:rPr>
        <w:t xml:space="preserve">ässt den Arduino für 1000 </w:t>
      </w:r>
      <w:r>
        <w:rPr>
          <w:rFonts w:ascii="Sofia Pro Regular" w:hAnsi="Sofia Pro Regular"/>
          <w:lang w:val="de-DE"/>
        </w:rPr>
        <w:t>M</w:t>
      </w:r>
      <w:r w:rsidR="00515489">
        <w:rPr>
          <w:rFonts w:ascii="Sofia Pro Regular" w:hAnsi="Sofia Pro Regular"/>
          <w:lang w:val="de-DE"/>
        </w:rPr>
        <w:t>illisekunden (</w:t>
      </w:r>
      <w:r w:rsidR="00D36085">
        <w:rPr>
          <w:rFonts w:ascii="Sofia Pro Regular" w:hAnsi="Sofia Pro Regular"/>
          <w:lang w:val="de-DE"/>
        </w:rPr>
        <w:t>=</w:t>
      </w:r>
      <w:r>
        <w:rPr>
          <w:rFonts w:ascii="Sofia Pro Regular" w:hAnsi="Sofia Pro Regular"/>
          <w:lang w:val="de-DE"/>
        </w:rPr>
        <w:t xml:space="preserve"> </w:t>
      </w:r>
      <w:r w:rsidR="000F0C7B" w:rsidRPr="004D7567">
        <w:rPr>
          <w:rFonts w:ascii="Sofia Pro Regular" w:hAnsi="Sofia Pro Regular"/>
          <w:lang w:val="de-DE"/>
        </w:rPr>
        <w:t>1 Sekunde) warten.</w:t>
      </w:r>
      <w:r>
        <w:rPr>
          <w:rFonts w:ascii="Sofia Pro Regular" w:hAnsi="Sofia Pro Regular"/>
          <w:lang w:val="de-DE"/>
        </w:rPr>
        <w:t xml:space="preserve"> Der </w:t>
      </w:r>
      <w:r w:rsidRPr="00F96D14">
        <w:rPr>
          <w:rFonts w:ascii="Sofia Pro Regular" w:hAnsi="Sofia Pro Regular"/>
          <w:color w:val="00B050"/>
          <w:lang w:val="de-DE"/>
        </w:rPr>
        <w:t xml:space="preserve">Pin </w:t>
      </w:r>
      <w:r w:rsidRPr="00F96D14">
        <w:rPr>
          <w:rFonts w:ascii="Consolas" w:hAnsi="Consolas" w:cs="Consolas"/>
          <w:color w:val="00B050"/>
          <w:lang w:val="de-DE"/>
        </w:rPr>
        <w:t xml:space="preserve">13 </w:t>
      </w:r>
      <w:r>
        <w:rPr>
          <w:rFonts w:ascii="Sofia Pro Regular" w:hAnsi="Sofia Pro Regular"/>
          <w:lang w:val="de-DE"/>
        </w:rPr>
        <w:t>wird weiter mit Strom versorgt</w:t>
      </w:r>
      <w:r w:rsidR="00515489">
        <w:rPr>
          <w:rFonts w:ascii="Sofia Pro Regular" w:hAnsi="Sofia Pro Regular"/>
          <w:lang w:val="de-DE"/>
        </w:rPr>
        <w:t xml:space="preserve"> und die LED leuchtet</w:t>
      </w:r>
      <w:r>
        <w:rPr>
          <w:rFonts w:ascii="Sofia Pro Regular" w:hAnsi="Sofia Pro Regular"/>
          <w:lang w:val="de-DE"/>
        </w:rPr>
        <w:t>, sonst passiert nichts.</w:t>
      </w:r>
    </w:p>
    <w:p w14:paraId="6F61C827" w14:textId="77777777" w:rsidR="00F96D14" w:rsidRDefault="00F96D14" w:rsidP="004D7567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</w:p>
    <w:p w14:paraId="322C30A8" w14:textId="792639E9" w:rsidR="000F0C7B" w:rsidRPr="00F96D14" w:rsidRDefault="00F96D14" w:rsidP="00F96D14">
      <w:pPr>
        <w:pStyle w:val="Listenabsatz"/>
        <w:spacing w:after="0" w:line="240" w:lineRule="auto"/>
        <w:ind w:left="567"/>
        <w:rPr>
          <w:rFonts w:ascii="Sofia Pro Regular" w:hAnsi="Sofia Pro Regular"/>
          <w:lang w:val="de-DE"/>
        </w:rPr>
      </w:pPr>
      <w:r>
        <w:rPr>
          <w:noProof/>
          <w:lang w:eastAsia="de-AT"/>
        </w:rPr>
        <w:drawing>
          <wp:inline distT="0" distB="0" distL="0" distR="0" wp14:anchorId="212C7748" wp14:editId="0CF2FB1A">
            <wp:extent cx="5760720" cy="236855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1A5" w14:textId="77777777" w:rsidR="004D7567" w:rsidRDefault="004D7567" w:rsidP="004D7567">
      <w:pPr>
        <w:spacing w:after="0" w:line="240" w:lineRule="auto"/>
        <w:rPr>
          <w:rFonts w:ascii="Courier Std" w:hAnsi="Courier Std"/>
          <w:lang w:val="de-DE"/>
        </w:rPr>
      </w:pPr>
    </w:p>
    <w:p w14:paraId="396F24A1" w14:textId="78F16D46" w:rsidR="000F0C7B" w:rsidRPr="004D7567" w:rsidRDefault="004D7567" w:rsidP="004D7567">
      <w:pPr>
        <w:spacing w:after="0" w:line="240" w:lineRule="auto"/>
        <w:ind w:firstLine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Schaltet den Strom auf </w:t>
      </w:r>
      <w:r w:rsidR="000F0C7B" w:rsidRPr="00F96D14">
        <w:rPr>
          <w:rFonts w:ascii="Sofia Pro Regular" w:hAnsi="Sofia Pro Regular"/>
          <w:color w:val="00B050"/>
          <w:lang w:val="de-DE"/>
        </w:rPr>
        <w:t xml:space="preserve">Pin </w:t>
      </w:r>
      <w:r w:rsidR="000F0C7B" w:rsidRPr="00F96D14">
        <w:rPr>
          <w:rFonts w:ascii="Consolas" w:hAnsi="Consolas" w:cs="Consolas"/>
          <w:color w:val="00B050"/>
          <w:lang w:val="de-DE"/>
        </w:rPr>
        <w:t>13</w:t>
      </w:r>
      <w:r w:rsidR="000F0C7B" w:rsidRPr="00F96D14">
        <w:rPr>
          <w:rFonts w:ascii="Sofia Pro Regular" w:hAnsi="Sofia Pro Regular"/>
          <w:color w:val="00B050"/>
          <w:lang w:val="de-DE"/>
        </w:rPr>
        <w:t xml:space="preserve"> </w:t>
      </w:r>
      <w:r>
        <w:rPr>
          <w:rFonts w:ascii="Sofia Pro Regular" w:hAnsi="Sofia Pro Regular"/>
          <w:lang w:val="de-DE"/>
        </w:rPr>
        <w:t>wieder aus. D</w:t>
      </w:r>
      <w:r w:rsidR="000F0C7B" w:rsidRPr="004D7567">
        <w:rPr>
          <w:rFonts w:ascii="Sofia Pro Regular" w:hAnsi="Sofia Pro Regular"/>
          <w:lang w:val="de-DE"/>
        </w:rPr>
        <w:t>ie LED</w:t>
      </w:r>
      <w:r w:rsidR="008938E7">
        <w:rPr>
          <w:rFonts w:ascii="Sofia Pro Regular" w:hAnsi="Sofia Pro Regular"/>
          <w:lang w:val="de-DE"/>
        </w:rPr>
        <w:t xml:space="preserve"> leuchtet nicht mehr</w:t>
      </w:r>
      <w:r w:rsidR="000F0C7B" w:rsidRPr="004D7567">
        <w:rPr>
          <w:rFonts w:ascii="Sofia Pro Regular" w:hAnsi="Sofia Pro Regular"/>
          <w:lang w:val="de-DE"/>
        </w:rPr>
        <w:t>.</w:t>
      </w:r>
    </w:p>
    <w:p w14:paraId="195CFC7A" w14:textId="77777777" w:rsidR="00E41290" w:rsidRDefault="00E41290" w:rsidP="00F842FF">
      <w:pPr>
        <w:pStyle w:val="Listenabsatz"/>
        <w:spacing w:after="0" w:line="240" w:lineRule="auto"/>
        <w:ind w:left="567" w:hanging="425"/>
        <w:rPr>
          <w:rFonts w:ascii="Sofia Pro Regular" w:hAnsi="Sofia Pro Regular"/>
          <w:lang w:val="de-DE"/>
        </w:rPr>
      </w:pPr>
    </w:p>
    <w:p w14:paraId="7D87DDF1" w14:textId="2801200F" w:rsidR="000F0C7B" w:rsidRDefault="003B29BD" w:rsidP="001C49ED">
      <w:pPr>
        <w:pStyle w:val="Listenabsatz"/>
        <w:numPr>
          <w:ilvl w:val="0"/>
          <w:numId w:val="10"/>
        </w:numPr>
        <w:spacing w:after="0" w:line="240" w:lineRule="auto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Jetzt ist es Zeit selbst zu programmieren! </w:t>
      </w:r>
      <w:r w:rsidR="000F0C7B" w:rsidRPr="003B29BD">
        <w:rPr>
          <w:rFonts w:ascii="Sofia Pro Regular" w:hAnsi="Sofia Pro Regular"/>
          <w:lang w:val="de-DE"/>
        </w:rPr>
        <w:t xml:space="preserve">Ändere die </w:t>
      </w:r>
      <w:r>
        <w:rPr>
          <w:rFonts w:ascii="Sofia Pro Regular" w:hAnsi="Sofia Pro Regular"/>
          <w:lang w:val="de-DE"/>
        </w:rPr>
        <w:t>Dauer der</w:t>
      </w:r>
      <w:r w:rsidR="006F418F">
        <w:rPr>
          <w:rFonts w:ascii="Sofia Pro Regular" w:hAnsi="Sofia Pro Regular"/>
          <w:lang w:val="de-DE"/>
        </w:rPr>
        <w:t xml:space="preserve"> beiden</w:t>
      </w:r>
      <w:r>
        <w:rPr>
          <w:rFonts w:ascii="Sofia Pro Regular" w:hAnsi="Sofia Pro Regular"/>
          <w:lang w:val="de-DE"/>
        </w:rPr>
        <w:t xml:space="preserve"> </w:t>
      </w:r>
      <w:r w:rsidR="000F0C7B" w:rsidRPr="003B29BD">
        <w:rPr>
          <w:rFonts w:ascii="Sofia Pro Regular" w:hAnsi="Sofia Pro Regular"/>
          <w:lang w:val="de-DE"/>
        </w:rPr>
        <w:t xml:space="preserve">Wartezeiten von </w:t>
      </w:r>
      <w:r w:rsidR="00E76134">
        <w:rPr>
          <w:rFonts w:ascii="Consolas" w:hAnsi="Consolas" w:cs="Consolas"/>
          <w:lang w:val="de-DE"/>
        </w:rPr>
        <w:t>delay(1000)</w:t>
      </w:r>
      <w:r w:rsidR="000F0C7B" w:rsidRPr="003B29BD">
        <w:rPr>
          <w:rFonts w:ascii="Sofia Pro Regular" w:hAnsi="Sofia Pro Regular"/>
          <w:lang w:val="de-DE"/>
        </w:rPr>
        <w:t xml:space="preserve">auf </w:t>
      </w:r>
      <w:r w:rsidR="00E41290" w:rsidRPr="003B29BD">
        <w:rPr>
          <w:rFonts w:ascii="Consolas" w:hAnsi="Consolas" w:cs="Consolas"/>
          <w:lang w:val="de-DE"/>
        </w:rPr>
        <w:t>delay(200)</w:t>
      </w:r>
      <w:r>
        <w:rPr>
          <w:rFonts w:ascii="Sofia Pro Regular" w:hAnsi="Sofia Pro Regular"/>
          <w:lang w:val="de-DE"/>
        </w:rPr>
        <w:t xml:space="preserve">. </w:t>
      </w:r>
      <w:r w:rsidR="000F0C7B" w:rsidRPr="003B29BD">
        <w:rPr>
          <w:rFonts w:ascii="Sofia Pro Regular" w:hAnsi="Sofia Pro Regular"/>
          <w:lang w:val="de-DE"/>
        </w:rPr>
        <w:t>Was Passiert?</w:t>
      </w:r>
      <w:r w:rsidR="00D33454">
        <w:rPr>
          <w:rFonts w:ascii="Sofia Pro Regular" w:hAnsi="Sofia Pro Regular"/>
          <w:lang w:val="de-DE"/>
        </w:rPr>
        <w:t xml:space="preserve"> Probiere verschieden</w:t>
      </w:r>
      <w:r w:rsidR="00D233E4">
        <w:rPr>
          <w:rFonts w:ascii="Sofia Pro Regular" w:hAnsi="Sofia Pro Regular"/>
          <w:lang w:val="de-DE"/>
        </w:rPr>
        <w:t>e</w:t>
      </w:r>
      <w:r w:rsidR="00D33454">
        <w:rPr>
          <w:rFonts w:ascii="Sofia Pro Regular" w:hAnsi="Sofia Pro Regular"/>
          <w:lang w:val="de-DE"/>
        </w:rPr>
        <w:t xml:space="preserve"> Werte</w:t>
      </w:r>
      <w:r w:rsidR="00D233E4">
        <w:rPr>
          <w:rFonts w:ascii="Sofia Pro Regular" w:hAnsi="Sofia Pro Regular"/>
          <w:lang w:val="de-DE"/>
        </w:rPr>
        <w:t xml:space="preserve"> aus</w:t>
      </w:r>
      <w:r w:rsidR="00BC5884">
        <w:rPr>
          <w:rFonts w:ascii="Sofia Pro Regular" w:hAnsi="Sofia Pro Regular"/>
          <w:lang w:val="de-DE"/>
        </w:rPr>
        <w:t>!</w:t>
      </w:r>
    </w:p>
    <w:p w14:paraId="100072D2" w14:textId="3A4906F8" w:rsidR="003B29BD" w:rsidRDefault="003B29BD" w:rsidP="003B29BD">
      <w:pPr>
        <w:spacing w:after="0" w:line="240" w:lineRule="auto"/>
        <w:rPr>
          <w:rFonts w:ascii="Sofia Pro Regular" w:hAnsi="Sofia Pro Regular"/>
          <w:lang w:val="de-DE"/>
        </w:rPr>
      </w:pPr>
    </w:p>
    <w:p w14:paraId="07A1D322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6B2B3697" w14:textId="332387CC" w:rsidR="003B29BD" w:rsidRDefault="003B29BD" w:rsidP="002B282A">
      <w:pPr>
        <w:tabs>
          <w:tab w:val="left" w:pos="3270"/>
        </w:tabs>
        <w:spacing w:after="0" w:line="240" w:lineRule="auto"/>
        <w:ind w:left="360"/>
        <w:rPr>
          <w:rFonts w:ascii="Sofia Pro Regular" w:hAnsi="Sofia Pro Regular"/>
          <w:lang w:val="de-DE"/>
        </w:rPr>
      </w:pPr>
      <w:r w:rsidRPr="003B29BD">
        <w:rPr>
          <w:rFonts w:ascii="Consolas" w:hAnsi="Consolas" w:cs="Consolas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1963AA1" wp14:editId="57D3AAA7">
                <wp:simplePos x="0" y="0"/>
                <wp:positionH relativeFrom="margin">
                  <wp:posOffset>52705</wp:posOffset>
                </wp:positionH>
                <wp:positionV relativeFrom="paragraph">
                  <wp:posOffset>12700</wp:posOffset>
                </wp:positionV>
                <wp:extent cx="5924550" cy="3276600"/>
                <wp:effectExtent l="0" t="0" r="0" b="0"/>
                <wp:wrapNone/>
                <wp:docPr id="192" name="Abgerundetes 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276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70F11" id="Abgerundetes Rechteck 192" o:spid="_x0000_s1026" style="position:absolute;margin-left:4.15pt;margin-top:1pt;width:466.5pt;height:258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535BAB3A" w14:textId="2844F751" w:rsidR="003B29BD" w:rsidRPr="00D32DD5" w:rsidRDefault="003B29BD" w:rsidP="003B29BD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sz w:val="26"/>
          <w:szCs w:val="26"/>
          <w:lang w:val="de-DE"/>
        </w:rPr>
      </w:pPr>
      <w:r w:rsidRPr="00D32DD5">
        <w:rPr>
          <w:rFonts w:ascii="Helvetica" w:hAnsi="Helvetica"/>
          <w:noProof/>
          <w:color w:val="2458A1"/>
          <w:sz w:val="26"/>
          <w:szCs w:val="26"/>
          <w:lang w:eastAsia="de-AT"/>
        </w:rPr>
        <w:drawing>
          <wp:anchor distT="0" distB="0" distL="114300" distR="114300" simplePos="0" relativeHeight="251703296" behindDoc="0" locked="0" layoutInCell="1" allowOverlap="1" wp14:anchorId="717B5E72" wp14:editId="6E46A607">
            <wp:simplePos x="0" y="0"/>
            <wp:positionH relativeFrom="margin">
              <wp:posOffset>4989195</wp:posOffset>
            </wp:positionH>
            <wp:positionV relativeFrom="paragraph">
              <wp:posOffset>51435</wp:posOffset>
            </wp:positionV>
            <wp:extent cx="771525" cy="771525"/>
            <wp:effectExtent l="0" t="0" r="9525" b="9525"/>
            <wp:wrapNone/>
            <wp:docPr id="298" name="Grafik 298" descr="H:\Museumspädagogik\techLAB\easy things to do\_Grafikvorlagen\emoji\thinking-face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DD5">
        <w:rPr>
          <w:rFonts w:ascii="Sofia Pro Black" w:hAnsi="Sofia Pro Black"/>
          <w:sz w:val="26"/>
          <w:szCs w:val="26"/>
          <w:lang w:val="de-DE"/>
        </w:rPr>
        <w:t>B</w:t>
      </w:r>
      <w:r w:rsidR="00D32DD5" w:rsidRPr="00D32DD5">
        <w:rPr>
          <w:rFonts w:ascii="Sofia Pro Black" w:hAnsi="Sofia Pro Black"/>
          <w:sz w:val="26"/>
          <w:szCs w:val="26"/>
          <w:lang w:val="de-DE"/>
        </w:rPr>
        <w:t>onus-</w:t>
      </w:r>
      <w:r w:rsidRPr="00D32DD5">
        <w:rPr>
          <w:rFonts w:ascii="Sofia Pro Black" w:hAnsi="Sofia Pro Black"/>
          <w:sz w:val="26"/>
          <w:szCs w:val="26"/>
          <w:lang w:val="de-DE"/>
        </w:rPr>
        <w:t>Level</w:t>
      </w:r>
      <w:r w:rsidR="00884582" w:rsidRPr="00D32DD5">
        <w:rPr>
          <w:rFonts w:ascii="Sofia Pro Black" w:hAnsi="Sofia Pro Black"/>
          <w:sz w:val="26"/>
          <w:szCs w:val="26"/>
          <w:lang w:val="de-DE"/>
        </w:rPr>
        <w:t>!</w:t>
      </w:r>
    </w:p>
    <w:p w14:paraId="7EC4C3E8" w14:textId="322A7876" w:rsidR="003B29BD" w:rsidRDefault="003B29BD" w:rsidP="003B29BD">
      <w:pPr>
        <w:spacing w:after="0"/>
        <w:jc w:val="center"/>
        <w:rPr>
          <w:rFonts w:ascii="Sofia Pro Black" w:hAnsi="Sofia Pro Black"/>
          <w:lang w:val="de-DE"/>
        </w:rPr>
      </w:pPr>
    </w:p>
    <w:p w14:paraId="5D9C9470" w14:textId="0D57B64A" w:rsidR="003B29BD" w:rsidRDefault="003B29BD" w:rsidP="003B29BD">
      <w:pPr>
        <w:spacing w:after="0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Mache folgenden Änderungen an deinem Schaltkreis </w:t>
      </w:r>
      <w:r w:rsidR="00D54C7A">
        <w:rPr>
          <w:rFonts w:ascii="Sofia Pro Regular" w:hAnsi="Sofia Pro Regular"/>
          <w:lang w:val="de-DE"/>
        </w:rPr>
        <w:t xml:space="preserve">und im </w:t>
      </w:r>
      <w:r w:rsidR="00D54C7A">
        <w:rPr>
          <w:rFonts w:ascii="Sofia Pro Regular" w:hAnsi="Sofia Pro Regular"/>
          <w:lang w:val="de-DE"/>
        </w:rPr>
        <w:br/>
        <w:t>Programm-Code (vergiss nicht die Simulation zu stoppen/starten)</w:t>
      </w:r>
      <w:r>
        <w:rPr>
          <w:rFonts w:ascii="Sofia Pro Regular" w:hAnsi="Sofia Pro Regular"/>
          <w:lang w:val="de-DE"/>
        </w:rPr>
        <w:t>:</w:t>
      </w:r>
    </w:p>
    <w:p w14:paraId="5AF781F3" w14:textId="77777777" w:rsidR="003B29BD" w:rsidRPr="001718E1" w:rsidRDefault="003B29BD" w:rsidP="003B29BD">
      <w:pPr>
        <w:spacing w:after="0"/>
        <w:ind w:left="567"/>
        <w:rPr>
          <w:rFonts w:ascii="Sofia Pro Regular" w:hAnsi="Sofia Pro Regular"/>
          <w:sz w:val="10"/>
          <w:szCs w:val="10"/>
          <w:lang w:val="de-DE"/>
        </w:rPr>
      </w:pPr>
    </w:p>
    <w:p w14:paraId="64412B61" w14:textId="72C81416" w:rsidR="003B29BD" w:rsidRPr="001718E1" w:rsidRDefault="003B29BD" w:rsidP="003B29BD">
      <w:pPr>
        <w:pStyle w:val="Listenabsatz"/>
        <w:numPr>
          <w:ilvl w:val="0"/>
          <w:numId w:val="24"/>
        </w:numPr>
        <w:spacing w:after="0"/>
        <w:rPr>
          <w:rFonts w:ascii="Sofia Pro Black" w:hAnsi="Sofia Pro Black"/>
          <w:lang w:val="de-DE"/>
        </w:rPr>
      </w:pPr>
      <w:r>
        <w:rPr>
          <w:rFonts w:ascii="Sofia Pro Regular" w:hAnsi="Sofia Pro Regular"/>
          <w:lang w:val="de-DE"/>
        </w:rPr>
        <w:t xml:space="preserve">Verbinde den Widerstand mit </w:t>
      </w:r>
      <w:r w:rsidRPr="00F96D14">
        <w:rPr>
          <w:rFonts w:ascii="Sofia Pro Regular" w:hAnsi="Sofia Pro Regular"/>
          <w:color w:val="00B050"/>
          <w:lang w:val="de-DE"/>
        </w:rPr>
        <w:t xml:space="preserve">Pin 11 </w:t>
      </w:r>
      <w:r>
        <w:rPr>
          <w:rFonts w:ascii="Sofia Pro Regular" w:hAnsi="Sofia Pro Regular"/>
          <w:lang w:val="de-DE"/>
        </w:rPr>
        <w:t xml:space="preserve">anstelle von </w:t>
      </w:r>
      <w:r w:rsidRPr="00F96D14">
        <w:rPr>
          <w:rFonts w:ascii="Sofia Pro Regular" w:hAnsi="Sofia Pro Regular"/>
          <w:color w:val="00B050"/>
          <w:lang w:val="de-DE"/>
        </w:rPr>
        <w:t>Pin 13</w:t>
      </w:r>
      <w:r>
        <w:rPr>
          <w:rFonts w:ascii="Sofia Pro Regular" w:hAnsi="Sofia Pro Regular"/>
          <w:lang w:val="de-DE"/>
        </w:rPr>
        <w:t>. Blinkt die LED, wenn du die Simulation startest?</w:t>
      </w:r>
    </w:p>
    <w:p w14:paraId="43049EAA" w14:textId="2BA6A265" w:rsidR="00D54C7A" w:rsidRPr="007C0484" w:rsidRDefault="003B29BD" w:rsidP="00D54C7A">
      <w:pPr>
        <w:pStyle w:val="Listenabsatz"/>
        <w:numPr>
          <w:ilvl w:val="0"/>
          <w:numId w:val="24"/>
        </w:numPr>
        <w:spacing w:after="0"/>
        <w:rPr>
          <w:rFonts w:ascii="Sofia Pro Regular" w:hAnsi="Sofia Pro Regular"/>
          <w:i/>
          <w:lang w:val="de-DE"/>
        </w:rPr>
      </w:pPr>
      <w:r w:rsidRPr="003B29BD">
        <w:rPr>
          <w:rFonts w:ascii="Sofia Pro Regular" w:hAnsi="Sofia Pro Regular"/>
          <w:lang w:val="de-DE"/>
        </w:rPr>
        <w:t xml:space="preserve">Suche die </w:t>
      </w:r>
      <w:r>
        <w:rPr>
          <w:rFonts w:ascii="Sofia Pro Regular" w:hAnsi="Sofia Pro Regular"/>
          <w:lang w:val="de-DE"/>
        </w:rPr>
        <w:t xml:space="preserve">Stellen im Programmcode, die du ändern musst, um die LED wieder zum Blinken zu bekommen. Tipp: </w:t>
      </w:r>
      <w:r w:rsidRPr="007C0484">
        <w:rPr>
          <w:rFonts w:ascii="Sofia Pro Regular" w:hAnsi="Sofia Pro Regular"/>
          <w:i/>
          <w:lang w:val="de-DE"/>
        </w:rPr>
        <w:t>Du musst den Code an 2 Stellen ändern!</w:t>
      </w:r>
      <w:r w:rsidR="00D54C7A" w:rsidRPr="007C0484">
        <w:rPr>
          <w:rFonts w:ascii="Sofia Pro Regular" w:hAnsi="Sofia Pro Regular"/>
          <w:i/>
          <w:lang w:val="de-DE"/>
        </w:rPr>
        <w:t xml:space="preserve"> </w:t>
      </w:r>
    </w:p>
    <w:p w14:paraId="40A06465" w14:textId="6E2F0B09" w:rsidR="00197D61" w:rsidRDefault="00197D61" w:rsidP="003B29BD">
      <w:pPr>
        <w:pStyle w:val="Listenabsatz"/>
        <w:numPr>
          <w:ilvl w:val="0"/>
          <w:numId w:val="24"/>
        </w:num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Versuche 2 LEDS</w:t>
      </w:r>
      <w:r w:rsidR="007C0484">
        <w:rPr>
          <w:rFonts w:ascii="Sofia Pro Regular" w:hAnsi="Sofia Pro Regular"/>
          <w:lang w:val="de-DE"/>
        </w:rPr>
        <w:t xml:space="preserve"> an den Arduino </w:t>
      </w:r>
      <w:r w:rsidR="004A2308">
        <w:rPr>
          <w:rFonts w:ascii="Sofia Pro Regular" w:hAnsi="Sofia Pro Regular"/>
          <w:lang w:val="de-DE"/>
        </w:rPr>
        <w:t xml:space="preserve">anzuschließen und sie </w:t>
      </w:r>
      <w:r w:rsidR="009E7B66">
        <w:rPr>
          <w:rFonts w:ascii="Sofia Pro Regular" w:hAnsi="Sofia Pro Regular"/>
          <w:lang w:val="de-DE"/>
        </w:rPr>
        <w:t>a</w:t>
      </w:r>
      <w:r>
        <w:rPr>
          <w:rFonts w:ascii="Sofia Pro Regular" w:hAnsi="Sofia Pro Regular"/>
          <w:lang w:val="de-DE"/>
        </w:rPr>
        <w:t>bwechselnd blinken</w:t>
      </w:r>
      <w:r w:rsidR="004A2308">
        <w:rPr>
          <w:rFonts w:ascii="Sofia Pro Regular" w:hAnsi="Sofia Pro Regular"/>
          <w:lang w:val="de-DE"/>
        </w:rPr>
        <w:t xml:space="preserve"> zu lassen</w:t>
      </w:r>
      <w:r w:rsidR="00D54C7A">
        <w:rPr>
          <w:rFonts w:ascii="Sofia Pro Regular" w:hAnsi="Sofia Pro Regular"/>
          <w:lang w:val="de-DE"/>
        </w:rPr>
        <w:t>. Du kannst ihnen auc</w:t>
      </w:r>
      <w:r w:rsidR="00F96D14">
        <w:rPr>
          <w:rFonts w:ascii="Sofia Pro Regular" w:hAnsi="Sofia Pro Regular"/>
          <w:lang w:val="de-DE"/>
        </w:rPr>
        <w:t>h unterschiedliche Farben geben.</w:t>
      </w:r>
    </w:p>
    <w:p w14:paraId="306C6E21" w14:textId="1AA0679A" w:rsidR="00D54C7A" w:rsidRPr="003B29BD" w:rsidRDefault="007C0484" w:rsidP="003B29BD">
      <w:pPr>
        <w:pStyle w:val="Listenabsatz"/>
        <w:numPr>
          <w:ilvl w:val="0"/>
          <w:numId w:val="24"/>
        </w:num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Du könntest </w:t>
      </w:r>
      <w:r w:rsidR="00D54C7A">
        <w:rPr>
          <w:rFonts w:ascii="Sofia Pro Regular" w:hAnsi="Sofia Pro Regular"/>
          <w:lang w:val="de-DE"/>
        </w:rPr>
        <w:t>mit deinem Wissen soga</w:t>
      </w:r>
      <w:r>
        <w:rPr>
          <w:rFonts w:ascii="Sofia Pro Regular" w:hAnsi="Sofia Pro Regular"/>
          <w:lang w:val="de-DE"/>
        </w:rPr>
        <w:t>r eine Ampelschaltung nachbauen!</w:t>
      </w:r>
    </w:p>
    <w:p w14:paraId="4B568750" w14:textId="77777777" w:rsidR="00A01013" w:rsidRDefault="00A01013" w:rsidP="00C040C2">
      <w:pPr>
        <w:spacing w:after="0" w:line="240" w:lineRule="auto"/>
        <w:ind w:left="360"/>
        <w:rPr>
          <w:rFonts w:ascii="Sofia Pro Regular" w:hAnsi="Sofia Pro Regular"/>
          <w:lang w:val="de-DE"/>
        </w:rPr>
      </w:pPr>
    </w:p>
    <w:p w14:paraId="523F61E4" w14:textId="2437CFF1" w:rsidR="00F145A4" w:rsidRDefault="00F145A4" w:rsidP="00F842FF">
      <w:pPr>
        <w:spacing w:after="0"/>
        <w:rPr>
          <w:rFonts w:ascii="Consolas" w:hAnsi="Consolas" w:cs="Consolas"/>
          <w:lang w:val="de-DE"/>
        </w:rPr>
      </w:pPr>
    </w:p>
    <w:p w14:paraId="0C3127EC" w14:textId="28E45737" w:rsidR="00197D61" w:rsidRDefault="00197D61" w:rsidP="00F842FF">
      <w:pPr>
        <w:spacing w:after="0"/>
        <w:rPr>
          <w:rFonts w:ascii="Consolas" w:hAnsi="Consolas" w:cs="Consolas"/>
          <w:lang w:val="de-DE"/>
        </w:rPr>
      </w:pPr>
    </w:p>
    <w:p w14:paraId="3471A5B9" w14:textId="3E76D4E0" w:rsidR="00197D61" w:rsidRPr="00F96D14" w:rsidRDefault="00197D61" w:rsidP="00F96D14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Im </w:t>
      </w:r>
      <w:r w:rsidRPr="00D239ED">
        <w:rPr>
          <w:rFonts w:ascii="Sofia Pro Regular" w:hAnsi="Sofia Pro Regular" w:cstheme="minorHAnsi"/>
          <w:b/>
          <w:lang w:val="de-DE"/>
        </w:rPr>
        <w:t>techLAB</w:t>
      </w:r>
      <w:r>
        <w:rPr>
          <w:rFonts w:ascii="Sofia Pro Regular" w:hAnsi="Sofia Pro Regular" w:cstheme="minorHAnsi"/>
          <w:lang w:val="de-DE"/>
        </w:rPr>
        <w:t xml:space="preserve"> haben wir „echte“ Arduinos u</w:t>
      </w:r>
      <w:r w:rsidR="009E7B66">
        <w:rPr>
          <w:rFonts w:ascii="Sofia Pro Regular" w:hAnsi="Sofia Pro Regular" w:cstheme="minorHAnsi"/>
          <w:lang w:val="de-DE"/>
        </w:rPr>
        <w:t>nd viele elektronische Bauteile</w:t>
      </w:r>
      <w:r>
        <w:rPr>
          <w:rFonts w:ascii="Sofia Pro Regular" w:hAnsi="Sofia Pro Regular" w:cstheme="minorHAnsi"/>
          <w:lang w:val="de-DE"/>
        </w:rPr>
        <w:t xml:space="preserve"> mit denen du experimentieren kannst! Im techLAB gibt es aber noch viel mehr spannende Technologien zu entdecken.</w:t>
      </w:r>
      <w:r w:rsidR="008203B5">
        <w:rPr>
          <w:rFonts w:ascii="Sofia Pro Regular" w:hAnsi="Sofia Pro Regular" w:cstheme="minorHAnsi"/>
          <w:lang w:val="de-DE"/>
        </w:rPr>
        <w:t xml:space="preserve"> Arbeite mit 3D-Drucker, Laser Cutter</w:t>
      </w:r>
      <w:r>
        <w:rPr>
          <w:rFonts w:ascii="Sofia Pro Regular" w:hAnsi="Sofia Pro Regular" w:cstheme="minorHAnsi"/>
          <w:lang w:val="de-DE"/>
        </w:rPr>
        <w:t xml:space="preserve">, Stickmaschinen und mehr im </w:t>
      </w:r>
      <w:r w:rsidRPr="00D239ED">
        <w:rPr>
          <w:rFonts w:ascii="Sofia Pro Regular" w:hAnsi="Sofia Pro Regular" w:cstheme="minorHAnsi"/>
          <w:b/>
          <w:lang w:val="de-DE"/>
        </w:rPr>
        <w:t>Technischen Museum Wien</w:t>
      </w:r>
      <w:r>
        <w:rPr>
          <w:rFonts w:ascii="Sofia Pro Regular" w:hAnsi="Sofia Pro Regular" w:cstheme="minorHAnsi"/>
          <w:lang w:val="de-DE"/>
        </w:rPr>
        <w:t xml:space="preserve">. Die Öffnungszeiten des techLAB findest du </w:t>
      </w:r>
      <w:hyperlink r:id="rId32" w:history="1">
        <w:r w:rsidRPr="00FE3430">
          <w:rPr>
            <w:rStyle w:val="Hyperlink"/>
            <w:rFonts w:ascii="Sofia Pro Regular" w:hAnsi="Sofia Pro Regular" w:cstheme="minorHAnsi"/>
            <w:lang w:val="de-DE"/>
          </w:rPr>
          <w:t>online</w:t>
        </w:r>
      </w:hyperlink>
      <w:r w:rsidR="0093704C">
        <w:rPr>
          <w:rFonts w:ascii="Sofia Pro Regular" w:hAnsi="Sofia Pro Regular" w:cstheme="minorHAnsi"/>
          <w:lang w:val="de-DE"/>
        </w:rPr>
        <w:t xml:space="preserve">. Der Eintritt ins Museum ist unter </w:t>
      </w:r>
      <w:r>
        <w:rPr>
          <w:rFonts w:ascii="Sofia Pro Regular" w:hAnsi="Sofia Pro Regular" w:cstheme="minorHAnsi"/>
          <w:lang w:val="de-DE"/>
        </w:rPr>
        <w:t xml:space="preserve">19 Jahren gratis! </w:t>
      </w:r>
      <w:r>
        <w:rPr>
          <w:rFonts w:ascii="Sofia Pro Regular" w:hAnsi="Sofia Pro Regular" w:cstheme="minorHAnsi"/>
          <w:lang w:val="de-DE"/>
        </w:rPr>
        <w:br/>
      </w:r>
      <w:r>
        <w:rPr>
          <w:rFonts w:ascii="Sofia Pro Regular" w:hAnsi="Sofia Pro Regular" w:cstheme="minorHAnsi"/>
          <w:lang w:val="de-DE"/>
        </w:rPr>
        <w:br/>
      </w:r>
      <w:r w:rsidRPr="00D239ED">
        <w:rPr>
          <w:rFonts w:ascii="Sofia Pro Regular" w:hAnsi="Sofia Pro Regular" w:cstheme="minorHAnsi"/>
          <w:b/>
          <w:lang w:val="de-DE"/>
        </w:rPr>
        <w:t>Wir freuen uns auf deinen Besuch!</w:t>
      </w:r>
    </w:p>
    <w:sectPr w:rsidR="00197D61" w:rsidRPr="00F96D14" w:rsidSect="00FE68FE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lli Fabienke" w:date="2020-05-20T16:34:00Z" w:initials="WF">
    <w:p w14:paraId="4EC8BE70" w14:textId="77777777" w:rsidR="00884582" w:rsidRDefault="00884582" w:rsidP="00AE4C31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r>
        <w:t>Das Bild hab ich gecropped, damit man die Anschlüsse besser sieht. Der gesamte Arduino ist dann eh unten nochmal abgebildet</w:t>
      </w:r>
    </w:p>
    <w:p w14:paraId="4BFA66AC" w14:textId="6041B331" w:rsidR="00884582" w:rsidRDefault="00884582">
      <w:pPr>
        <w:pStyle w:val="Kommentartext"/>
      </w:pPr>
    </w:p>
  </w:comment>
  <w:comment w:id="1" w:author="Klemens Kohlweis" w:date="2020-05-11T20:57:00Z" w:initials="KK">
    <w:p w14:paraId="242BEA5D" w14:textId="35BDC824" w:rsidR="00884582" w:rsidRDefault="00884582">
      <w:pPr>
        <w:pStyle w:val="Kommentartext"/>
      </w:pPr>
      <w:r>
        <w:rPr>
          <w:rStyle w:val="Kommentarzeichen"/>
        </w:rPr>
        <w:annotationRef/>
      </w:r>
      <w:r>
        <w:t>Ich frage mich ob ein exkurs darüber was GND=ground=masse ist vs dem minus der batterie das letzte mal zu ausschweifend wird…</w:t>
      </w:r>
    </w:p>
  </w:comment>
  <w:comment w:id="2" w:author="Willi Fabienke" w:date="2020-05-20T16:35:00Z" w:initials="WF">
    <w:p w14:paraId="383173AF" w14:textId="2005AE24" w:rsidR="00884582" w:rsidRDefault="00884582">
      <w:pPr>
        <w:pStyle w:val="Kommentartext"/>
      </w:pPr>
      <w:r>
        <w:rPr>
          <w:rStyle w:val="Kommentarzeichen"/>
        </w:rPr>
        <w:annotationRef/>
      </w:r>
      <w:r>
        <w:t xml:space="preserve">Ich glaub auch – vielleicht kann man im nächsten Level genauer erklären wie der Strom (technisch) fließt. </w:t>
      </w:r>
    </w:p>
  </w:comment>
  <w:comment w:id="3" w:author="Willi Fabienke" w:date="2020-05-20T13:50:00Z" w:initials="WF">
    <w:p w14:paraId="084B0403" w14:textId="18A8F24D" w:rsidR="00884582" w:rsidRDefault="00884582">
      <w:pPr>
        <w:pStyle w:val="Kommentartext"/>
      </w:pPr>
      <w:r>
        <w:rPr>
          <w:rStyle w:val="Kommentarzeichen"/>
        </w:rPr>
        <w:annotationRef/>
      </w:r>
      <w:r>
        <w:t>Sensordaten -&gt; Sensormessungen</w:t>
      </w:r>
      <w:r>
        <w:br/>
      </w:r>
      <w:r>
        <w:br/>
        <w:t xml:space="preserve">Ich glaub Sensordaten könnte etwas zu abstrakt sein. </w:t>
      </w:r>
    </w:p>
  </w:comment>
  <w:comment w:id="4" w:author="Christopher Roither" w:date="2020-05-20T14:02:00Z" w:initials="CR">
    <w:p w14:paraId="4E30AD6A" w14:textId="38EB34E2" w:rsidR="00884582" w:rsidRDefault="00884582">
      <w:pPr>
        <w:pStyle w:val="Kommentartext"/>
      </w:pPr>
      <w:r>
        <w:rPr>
          <w:rStyle w:val="Kommentarzeichen"/>
        </w:rPr>
        <w:annotationRef/>
      </w:r>
      <w:r>
        <w:t>Wüde ich auch am Board maskieren</w:t>
      </w:r>
    </w:p>
  </w:comment>
  <w:comment w:id="5" w:author="Willi Fabienke" w:date="2020-05-20T13:51:00Z" w:initials="WF">
    <w:p w14:paraId="63C8A9BD" w14:textId="26A132C5" w:rsidR="00884582" w:rsidRDefault="00884582">
      <w:pPr>
        <w:pStyle w:val="Kommentartext"/>
      </w:pPr>
      <w:r>
        <w:rPr>
          <w:rStyle w:val="Kommentarzeichen"/>
        </w:rPr>
        <w:annotationRef/>
      </w:r>
      <w:r>
        <w:t>Weiter unten wird der Begriff „Pins“ verwendet, darum hab ich ihn hier eingeführt.</w:t>
      </w:r>
    </w:p>
  </w:comment>
  <w:comment w:id="7" w:author="Willi Fabienke" w:date="2020-05-20T13:51:00Z" w:initials="WF">
    <w:p w14:paraId="42C8CC40" w14:textId="05462438" w:rsidR="00884582" w:rsidRDefault="00884582">
      <w:pPr>
        <w:pStyle w:val="Kommentartext"/>
      </w:pPr>
      <w:r>
        <w:rPr>
          <w:rStyle w:val="Kommentarzeichen"/>
        </w:rPr>
        <w:annotationRef/>
      </w:r>
      <w:r>
        <w:t>Hier hab ich etwas rumgepfuscht. Wirklich gut gefällts mir aber auch noch nicht.</w:t>
      </w:r>
    </w:p>
  </w:comment>
  <w:comment w:id="8" w:author="Christopher Roither" w:date="2020-05-20T14:07:00Z" w:initials="CR">
    <w:p w14:paraId="2B62B626" w14:textId="109AEB41" w:rsidR="00884582" w:rsidRDefault="00884582">
      <w:pPr>
        <w:pStyle w:val="Kommentartext"/>
      </w:pPr>
      <w:r>
        <w:rPr>
          <w:rStyle w:val="Kommentarzeichen"/>
        </w:rPr>
        <w:annotationRef/>
      </w:r>
      <w:r>
        <w:t>Findet man das?</w:t>
      </w:r>
    </w:p>
    <w:p w14:paraId="223FE4EC" w14:textId="77777777" w:rsidR="00884582" w:rsidRDefault="00884582">
      <w:pPr>
        <w:pStyle w:val="Kommentartext"/>
      </w:pPr>
    </w:p>
  </w:comment>
  <w:comment w:id="9" w:author="Willi Fabienke" w:date="2020-05-20T13:53:00Z" w:initials="WF">
    <w:p w14:paraId="79597332" w14:textId="03150925" w:rsidR="00884582" w:rsidRDefault="00884582">
      <w:pPr>
        <w:pStyle w:val="Kommentartext"/>
      </w:pPr>
      <w:r>
        <w:rPr>
          <w:rStyle w:val="Kommentarzeichen"/>
        </w:rPr>
        <w:annotationRef/>
      </w:r>
      <w:r>
        <w:t>Bisschen erzählerischer formuliert. Was meinst du?</w:t>
      </w:r>
    </w:p>
  </w:comment>
  <w:comment w:id="10" w:author="Klemens Kohlweis [2]" w:date="2020-05-13T16:38:00Z" w:initials="KK">
    <w:p w14:paraId="69DC3DEC" w14:textId="0613000B" w:rsidR="00884582" w:rsidRDefault="00884582">
      <w:pPr>
        <w:pStyle w:val="Kommentartext"/>
      </w:pPr>
      <w:r>
        <w:rPr>
          <w:rStyle w:val="Kommentarzeichen"/>
        </w:rPr>
        <w:annotationRef/>
      </w:r>
      <w:r>
        <w:t>Vermutlich eine gute idee code-snippets in einer monotype-schrift zu schreiben….</w:t>
      </w:r>
    </w:p>
    <w:p w14:paraId="21F55A00" w14:textId="77777777" w:rsidR="00884582" w:rsidRDefault="00884582">
      <w:pPr>
        <w:pStyle w:val="Kommentartext"/>
      </w:pPr>
    </w:p>
  </w:comment>
  <w:comment w:id="11" w:author="Willi Fabienke" w:date="2020-05-20T13:10:00Z" w:initials="WF">
    <w:p w14:paraId="5D593BF2" w14:textId="0375246B" w:rsidR="00884582" w:rsidRDefault="00884582">
      <w:pPr>
        <w:pStyle w:val="Kommentartext"/>
      </w:pPr>
      <w:r>
        <w:rPr>
          <w:rStyle w:val="Kommentarzeichen"/>
        </w:rPr>
        <w:annotationRef/>
      </w:r>
      <w:r>
        <w:t xml:space="preserve">Das sehe ich auch so! Ich weiß zwar nicht genau warum, aber ich hab alle Snippets neu in „Consolas“ formatiert. Courier hat mir eigentlich besser gefallen. </w:t>
      </w:r>
    </w:p>
  </w:comment>
  <w:comment w:id="12" w:author="Christopher Roither" w:date="2020-05-20T14:23:00Z" w:initials="CR">
    <w:p w14:paraId="1098F342" w14:textId="77777777" w:rsidR="00884582" w:rsidRDefault="00884582">
      <w:pPr>
        <w:pStyle w:val="Kommentartext"/>
      </w:pPr>
      <w:r>
        <w:rPr>
          <w:rStyle w:val="Kommentarzeichen"/>
        </w:rPr>
        <w:annotationRef/>
      </w:r>
      <w:r>
        <w:t>Bild von der Zeile mit Zeilennummer einfügen</w:t>
      </w:r>
    </w:p>
    <w:p w14:paraId="62D2C494" w14:textId="54A31CE9" w:rsidR="00884582" w:rsidRDefault="00884582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FA66AC" w15:done="0"/>
  <w15:commentEx w15:paraId="242BEA5D" w15:done="0"/>
  <w15:commentEx w15:paraId="383173AF" w15:paraIdParent="242BEA5D" w15:done="0"/>
  <w15:commentEx w15:paraId="084B0403" w15:done="0"/>
  <w15:commentEx w15:paraId="4E30AD6A" w15:done="1"/>
  <w15:commentEx w15:paraId="63C8A9BD" w15:done="0"/>
  <w15:commentEx w15:paraId="42C8CC40" w15:done="0"/>
  <w15:commentEx w15:paraId="223FE4EC" w15:done="0"/>
  <w15:commentEx w15:paraId="79597332" w15:done="0"/>
  <w15:commentEx w15:paraId="21F55A00" w15:done="0"/>
  <w15:commentEx w15:paraId="5D593BF2" w15:paraIdParent="21F55A00" w15:done="0"/>
  <w15:commentEx w15:paraId="62D2C494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94162" w14:textId="77777777" w:rsidR="00884582" w:rsidRDefault="00884582" w:rsidP="003B5E94">
      <w:pPr>
        <w:spacing w:after="0" w:line="240" w:lineRule="auto"/>
      </w:pPr>
      <w:r>
        <w:separator/>
      </w:r>
    </w:p>
  </w:endnote>
  <w:endnote w:type="continuationSeparator" w:id="0">
    <w:p w14:paraId="034BC698" w14:textId="77777777" w:rsidR="00884582" w:rsidRDefault="00884582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fia Pro Black">
    <w:altName w:val="Arial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Arial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fia Pro Bold">
    <w:altName w:val="Arial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fia Pro Medium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18757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0826F65E" w14:textId="5F9819B0" w:rsidR="00884582" w:rsidRPr="00870D4B" w:rsidRDefault="00884582" w:rsidP="00FE68FE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FE68F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</w:t>
        </w:r>
        <w:r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0.2</w:t>
        </w:r>
        <w:r w:rsidR="009F7352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a</w:t>
        </w:r>
        <w:r>
          <w:tab/>
        </w:r>
        <w: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9F7352" w:rsidRPr="009F7352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3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3</w:t>
        </w:r>
      </w:p>
    </w:sdtContent>
  </w:sdt>
  <w:p w14:paraId="59C623A7" w14:textId="77777777" w:rsidR="00884582" w:rsidRDefault="008845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107F29F6" w14:textId="77777777" w:rsidR="00884582" w:rsidRPr="00D9040E" w:rsidRDefault="00884582" w:rsidP="004C6952">
        <w:pPr>
          <w:pStyle w:val="Fuzeile"/>
          <w:ind w:firstLine="2832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FE68F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14:paraId="79798892" w14:textId="77777777" w:rsidR="00884582" w:rsidRPr="004C6952" w:rsidRDefault="00884582">
    <w:pPr>
      <w:pStyle w:val="Fuzeile"/>
      <w:rPr>
        <w:rFonts w:ascii="Sofia Pro Medium" w:hAnsi="Sofia Pro Medium"/>
        <w:color w:val="A6A6A6" w:themeColor="background1" w:themeShade="A6"/>
        <w:sz w:val="18"/>
        <w:szCs w:val="18"/>
      </w:rPr>
    </w:pPr>
    <w:r w:rsidRPr="004C6952">
      <w:rPr>
        <w:rFonts w:ascii="Sofia Pro Medium" w:hAnsi="Sofia Pro Medium"/>
        <w:color w:val="A6A6A6" w:themeColor="background1" w:themeShade="A6"/>
        <w:sz w:val="18"/>
        <w:szCs w:val="18"/>
      </w:rPr>
      <w:t>v0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E3A6E" w14:textId="77777777" w:rsidR="00884582" w:rsidRDefault="00884582" w:rsidP="003B5E94">
      <w:pPr>
        <w:spacing w:after="0" w:line="240" w:lineRule="auto"/>
      </w:pPr>
      <w:r>
        <w:separator/>
      </w:r>
    </w:p>
  </w:footnote>
  <w:footnote w:type="continuationSeparator" w:id="0">
    <w:p w14:paraId="103D1883" w14:textId="77777777" w:rsidR="00884582" w:rsidRDefault="00884582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26D9C" w14:textId="0E22225B" w:rsidR="00884582" w:rsidRDefault="00884582" w:rsidP="00583091">
    <w:pPr>
      <w:pStyle w:val="Kopfzeile"/>
      <w:tabs>
        <w:tab w:val="clear" w:pos="4536"/>
        <w:tab w:val="clear" w:pos="9072"/>
        <w:tab w:val="left" w:pos="157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6DD4A" w14:textId="77777777" w:rsidR="00884582" w:rsidRDefault="00884582" w:rsidP="00CF5148">
    <w:pPr>
      <w:pStyle w:val="Kopfzeile"/>
      <w:jc w:val="center"/>
    </w:pPr>
    <w:r w:rsidRPr="00A0559C"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132B9B83" wp14:editId="0AF9BE4B">
          <wp:simplePos x="0" y="0"/>
          <wp:positionH relativeFrom="column">
            <wp:posOffset>5129530</wp:posOffset>
          </wp:positionH>
          <wp:positionV relativeFrom="paragraph">
            <wp:posOffset>-278130</wp:posOffset>
          </wp:positionV>
          <wp:extent cx="1033200" cy="1033200"/>
          <wp:effectExtent l="0" t="0" r="0" b="0"/>
          <wp:wrapNone/>
          <wp:docPr id="294" name="Grafik 294" descr="H:\Museumspädagogik\KULTURVERMITTLER\FÜHRUNGSUNTERLAGEN\weiter_gedacht_\PRODUKTION UND ARBEIT\techLAB freier Betrieb\easy things to do\Dauer_Buttons_neu\20 min_Button_ne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Dauer_Buttons_neu\20 min_Button_neu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200" cy="10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 wp14:anchorId="2A060496" wp14:editId="43EAB0F4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295" name="Grafik 295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1466FA" w14:textId="77777777" w:rsidR="00884582" w:rsidRDefault="00884582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0D8"/>
    <w:multiLevelType w:val="hybridMultilevel"/>
    <w:tmpl w:val="C07004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C1B1F"/>
    <w:multiLevelType w:val="hybridMultilevel"/>
    <w:tmpl w:val="4FA00E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320"/>
    <w:multiLevelType w:val="hybridMultilevel"/>
    <w:tmpl w:val="8A8474EE"/>
    <w:lvl w:ilvl="0" w:tplc="3D4C02DA">
      <w:start w:val="1"/>
      <w:numFmt w:val="bullet"/>
      <w:lvlText w:val="?"/>
      <w:lvlJc w:val="left"/>
      <w:pPr>
        <w:ind w:left="720" w:hanging="360"/>
      </w:pPr>
      <w:rPr>
        <w:rFonts w:ascii="Sofia Pro Black" w:hAnsi="Sofia Pro Black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7DD9"/>
    <w:multiLevelType w:val="hybridMultilevel"/>
    <w:tmpl w:val="78861456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4C7599"/>
    <w:multiLevelType w:val="hybridMultilevel"/>
    <w:tmpl w:val="915ABC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A3B9F"/>
    <w:multiLevelType w:val="hybridMultilevel"/>
    <w:tmpl w:val="351A78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17801"/>
    <w:multiLevelType w:val="hybridMultilevel"/>
    <w:tmpl w:val="E8A83D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13C07"/>
    <w:multiLevelType w:val="hybridMultilevel"/>
    <w:tmpl w:val="2DAED9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66ACC"/>
    <w:multiLevelType w:val="hybridMultilevel"/>
    <w:tmpl w:val="11BCA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F573D"/>
    <w:multiLevelType w:val="hybridMultilevel"/>
    <w:tmpl w:val="6A222168"/>
    <w:lvl w:ilvl="0" w:tplc="0C07000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82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9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663" w:hanging="360"/>
      </w:pPr>
      <w:rPr>
        <w:rFonts w:ascii="Wingdings" w:hAnsi="Wingdings" w:hint="default"/>
      </w:rPr>
    </w:lvl>
  </w:abstractNum>
  <w:abstractNum w:abstractNumId="11" w15:restartNumberingAfterBreak="0">
    <w:nsid w:val="3B2C413D"/>
    <w:multiLevelType w:val="hybridMultilevel"/>
    <w:tmpl w:val="E1D8D2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61C77"/>
    <w:multiLevelType w:val="hybridMultilevel"/>
    <w:tmpl w:val="3C3E5ECC"/>
    <w:lvl w:ilvl="0" w:tplc="04904E2C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40" w:hanging="360"/>
      </w:pPr>
    </w:lvl>
    <w:lvl w:ilvl="2" w:tplc="0C07001B" w:tentative="1">
      <w:start w:val="1"/>
      <w:numFmt w:val="lowerRoman"/>
      <w:lvlText w:val="%3."/>
      <w:lvlJc w:val="right"/>
      <w:pPr>
        <w:ind w:left="1860" w:hanging="180"/>
      </w:pPr>
    </w:lvl>
    <w:lvl w:ilvl="3" w:tplc="0C07000F" w:tentative="1">
      <w:start w:val="1"/>
      <w:numFmt w:val="decimal"/>
      <w:lvlText w:val="%4."/>
      <w:lvlJc w:val="left"/>
      <w:pPr>
        <w:ind w:left="2580" w:hanging="360"/>
      </w:pPr>
    </w:lvl>
    <w:lvl w:ilvl="4" w:tplc="0C070019" w:tentative="1">
      <w:start w:val="1"/>
      <w:numFmt w:val="lowerLetter"/>
      <w:lvlText w:val="%5."/>
      <w:lvlJc w:val="left"/>
      <w:pPr>
        <w:ind w:left="3300" w:hanging="360"/>
      </w:pPr>
    </w:lvl>
    <w:lvl w:ilvl="5" w:tplc="0C07001B" w:tentative="1">
      <w:start w:val="1"/>
      <w:numFmt w:val="lowerRoman"/>
      <w:lvlText w:val="%6."/>
      <w:lvlJc w:val="right"/>
      <w:pPr>
        <w:ind w:left="4020" w:hanging="180"/>
      </w:pPr>
    </w:lvl>
    <w:lvl w:ilvl="6" w:tplc="0C07000F" w:tentative="1">
      <w:start w:val="1"/>
      <w:numFmt w:val="decimal"/>
      <w:lvlText w:val="%7."/>
      <w:lvlJc w:val="left"/>
      <w:pPr>
        <w:ind w:left="4740" w:hanging="360"/>
      </w:pPr>
    </w:lvl>
    <w:lvl w:ilvl="7" w:tplc="0C070019" w:tentative="1">
      <w:start w:val="1"/>
      <w:numFmt w:val="lowerLetter"/>
      <w:lvlText w:val="%8."/>
      <w:lvlJc w:val="left"/>
      <w:pPr>
        <w:ind w:left="5460" w:hanging="360"/>
      </w:pPr>
    </w:lvl>
    <w:lvl w:ilvl="8" w:tplc="0C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DEF305E"/>
    <w:multiLevelType w:val="hybridMultilevel"/>
    <w:tmpl w:val="51663C4C"/>
    <w:lvl w:ilvl="0" w:tplc="86445D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51661A"/>
    <w:multiLevelType w:val="hybridMultilevel"/>
    <w:tmpl w:val="732023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C5171B"/>
    <w:multiLevelType w:val="hybridMultilevel"/>
    <w:tmpl w:val="2EF4CC4E"/>
    <w:lvl w:ilvl="0" w:tplc="3D4C02DA">
      <w:start w:val="1"/>
      <w:numFmt w:val="bullet"/>
      <w:lvlText w:val="?"/>
      <w:lvlJc w:val="left"/>
      <w:pPr>
        <w:ind w:left="720" w:hanging="360"/>
      </w:pPr>
      <w:rPr>
        <w:rFonts w:ascii="Sofia Pro Black" w:hAnsi="Sofia Pro Black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62C06"/>
    <w:multiLevelType w:val="hybridMultilevel"/>
    <w:tmpl w:val="57EC92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40889"/>
    <w:multiLevelType w:val="hybridMultilevel"/>
    <w:tmpl w:val="5C84C4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07AE9"/>
    <w:multiLevelType w:val="hybridMultilevel"/>
    <w:tmpl w:val="3022F814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2076E"/>
    <w:multiLevelType w:val="hybridMultilevel"/>
    <w:tmpl w:val="6B6A5A84"/>
    <w:lvl w:ilvl="0" w:tplc="023ACA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E7318"/>
    <w:multiLevelType w:val="hybridMultilevel"/>
    <w:tmpl w:val="1EB2D8AA"/>
    <w:lvl w:ilvl="0" w:tplc="AA088D82">
      <w:start w:val="1"/>
      <w:numFmt w:val="decimal"/>
      <w:lvlText w:val="%1."/>
      <w:lvlJc w:val="left"/>
      <w:pPr>
        <w:ind w:left="720" w:hanging="360"/>
      </w:pPr>
      <w:rPr>
        <w:rFonts w:ascii="Sofia Pro Regular" w:hAnsi="Sofia Pro Regular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76754"/>
    <w:multiLevelType w:val="hybridMultilevel"/>
    <w:tmpl w:val="95660D94"/>
    <w:lvl w:ilvl="0" w:tplc="0C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"/>
  </w:num>
  <w:num w:numId="4">
    <w:abstractNumId w:val="19"/>
  </w:num>
  <w:num w:numId="5">
    <w:abstractNumId w:val="23"/>
  </w:num>
  <w:num w:numId="6">
    <w:abstractNumId w:val="5"/>
  </w:num>
  <w:num w:numId="7">
    <w:abstractNumId w:val="15"/>
  </w:num>
  <w:num w:numId="8">
    <w:abstractNumId w:val="8"/>
  </w:num>
  <w:num w:numId="9">
    <w:abstractNumId w:val="1"/>
  </w:num>
  <w:num w:numId="10">
    <w:abstractNumId w:val="24"/>
  </w:num>
  <w:num w:numId="11">
    <w:abstractNumId w:val="9"/>
  </w:num>
  <w:num w:numId="12">
    <w:abstractNumId w:val="18"/>
  </w:num>
  <w:num w:numId="13">
    <w:abstractNumId w:val="7"/>
  </w:num>
  <w:num w:numId="14">
    <w:abstractNumId w:val="20"/>
  </w:num>
  <w:num w:numId="15">
    <w:abstractNumId w:val="10"/>
  </w:num>
  <w:num w:numId="16">
    <w:abstractNumId w:val="14"/>
  </w:num>
  <w:num w:numId="17">
    <w:abstractNumId w:val="22"/>
  </w:num>
  <w:num w:numId="18">
    <w:abstractNumId w:val="21"/>
  </w:num>
  <w:num w:numId="19">
    <w:abstractNumId w:val="3"/>
  </w:num>
  <w:num w:numId="20">
    <w:abstractNumId w:val="0"/>
  </w:num>
  <w:num w:numId="21">
    <w:abstractNumId w:val="13"/>
  </w:num>
  <w:num w:numId="22">
    <w:abstractNumId w:val="16"/>
  </w:num>
  <w:num w:numId="23">
    <w:abstractNumId w:val="4"/>
  </w:num>
  <w:num w:numId="24">
    <w:abstractNumId w:val="26"/>
  </w:num>
  <w:num w:numId="25">
    <w:abstractNumId w:val="12"/>
  </w:num>
  <w:num w:numId="26">
    <w:abstractNumId w:val="11"/>
  </w:num>
  <w:num w:numId="2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 Fabienke">
    <w15:presenceInfo w15:providerId="None" w15:userId="Willi Fabienke"/>
  </w15:person>
  <w15:person w15:author="Klemens Kohlweis">
    <w15:presenceInfo w15:providerId="AD" w15:userId="S-1-5-21-1663043025-1529851864-3294745972-22624"/>
  </w15:person>
  <w15:person w15:author="Christopher Roither">
    <w15:presenceInfo w15:providerId="AD" w15:userId="S-1-5-21-1663043025-1529851864-3294745972-9173"/>
  </w15:person>
  <w15:person w15:author="Klemens Kohlweis [2]">
    <w15:presenceInfo w15:providerId="None" w15:userId="Klemens Kohlwe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131078" w:nlCheck="1" w:checkStyle="0"/>
  <w:activeWritingStyle w:appName="MSWord" w:lang="de-AT" w:vendorID="64" w:dllVersion="131078" w:nlCheck="1" w:checkStyle="0"/>
  <w:revisionView w:markup="0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05A61"/>
    <w:rsid w:val="00011A84"/>
    <w:rsid w:val="000153D6"/>
    <w:rsid w:val="00026B07"/>
    <w:rsid w:val="000307D2"/>
    <w:rsid w:val="0005027C"/>
    <w:rsid w:val="000536E8"/>
    <w:rsid w:val="0007585F"/>
    <w:rsid w:val="000944F6"/>
    <w:rsid w:val="000A17B4"/>
    <w:rsid w:val="000B1AD4"/>
    <w:rsid w:val="000C164F"/>
    <w:rsid w:val="000C7F8B"/>
    <w:rsid w:val="000E44CF"/>
    <w:rsid w:val="000E68F6"/>
    <w:rsid w:val="000F0C7B"/>
    <w:rsid w:val="00102448"/>
    <w:rsid w:val="00105B88"/>
    <w:rsid w:val="001158DF"/>
    <w:rsid w:val="001709E3"/>
    <w:rsid w:val="001718E1"/>
    <w:rsid w:val="00197D61"/>
    <w:rsid w:val="001A061D"/>
    <w:rsid w:val="001B3DF3"/>
    <w:rsid w:val="001C2BE7"/>
    <w:rsid w:val="001C49ED"/>
    <w:rsid w:val="001C54E5"/>
    <w:rsid w:val="001E3819"/>
    <w:rsid w:val="001F1FE6"/>
    <w:rsid w:val="001F2053"/>
    <w:rsid w:val="0021509B"/>
    <w:rsid w:val="00217A3D"/>
    <w:rsid w:val="002204DD"/>
    <w:rsid w:val="0023377F"/>
    <w:rsid w:val="00236677"/>
    <w:rsid w:val="00256937"/>
    <w:rsid w:val="0028291E"/>
    <w:rsid w:val="002B282A"/>
    <w:rsid w:val="002D1D01"/>
    <w:rsid w:val="002D3F74"/>
    <w:rsid w:val="002E39C2"/>
    <w:rsid w:val="002E46E3"/>
    <w:rsid w:val="00304832"/>
    <w:rsid w:val="00306300"/>
    <w:rsid w:val="00306BA0"/>
    <w:rsid w:val="003158E0"/>
    <w:rsid w:val="003200A2"/>
    <w:rsid w:val="00326D33"/>
    <w:rsid w:val="00347A91"/>
    <w:rsid w:val="00350639"/>
    <w:rsid w:val="00365CD6"/>
    <w:rsid w:val="00374B79"/>
    <w:rsid w:val="00381AEE"/>
    <w:rsid w:val="00393874"/>
    <w:rsid w:val="003A2FC7"/>
    <w:rsid w:val="003B13D6"/>
    <w:rsid w:val="003B29BD"/>
    <w:rsid w:val="003B5E31"/>
    <w:rsid w:val="003B5E94"/>
    <w:rsid w:val="003F2670"/>
    <w:rsid w:val="003F3B6F"/>
    <w:rsid w:val="003F4E43"/>
    <w:rsid w:val="00416EED"/>
    <w:rsid w:val="004376D3"/>
    <w:rsid w:val="00440480"/>
    <w:rsid w:val="004640EE"/>
    <w:rsid w:val="00464C5B"/>
    <w:rsid w:val="004765BE"/>
    <w:rsid w:val="00492BA0"/>
    <w:rsid w:val="004954FF"/>
    <w:rsid w:val="004A1E87"/>
    <w:rsid w:val="004A22C8"/>
    <w:rsid w:val="004A2308"/>
    <w:rsid w:val="004A5F69"/>
    <w:rsid w:val="004A7440"/>
    <w:rsid w:val="004B261C"/>
    <w:rsid w:val="004B4B7A"/>
    <w:rsid w:val="004B5A6C"/>
    <w:rsid w:val="004C6952"/>
    <w:rsid w:val="004D7567"/>
    <w:rsid w:val="004E089A"/>
    <w:rsid w:val="004F0046"/>
    <w:rsid w:val="00501B56"/>
    <w:rsid w:val="00515116"/>
    <w:rsid w:val="00515489"/>
    <w:rsid w:val="00520D55"/>
    <w:rsid w:val="00532ECC"/>
    <w:rsid w:val="00546A79"/>
    <w:rsid w:val="00546F9F"/>
    <w:rsid w:val="0055425D"/>
    <w:rsid w:val="0055451B"/>
    <w:rsid w:val="00561B0F"/>
    <w:rsid w:val="00583091"/>
    <w:rsid w:val="005866D4"/>
    <w:rsid w:val="00596C20"/>
    <w:rsid w:val="00596FF0"/>
    <w:rsid w:val="005A1EE5"/>
    <w:rsid w:val="005A4D56"/>
    <w:rsid w:val="005A7238"/>
    <w:rsid w:val="005B4292"/>
    <w:rsid w:val="005B45E1"/>
    <w:rsid w:val="005E7535"/>
    <w:rsid w:val="005E7D4E"/>
    <w:rsid w:val="005F5177"/>
    <w:rsid w:val="006024B7"/>
    <w:rsid w:val="006123B8"/>
    <w:rsid w:val="00614B77"/>
    <w:rsid w:val="006164C2"/>
    <w:rsid w:val="00630E24"/>
    <w:rsid w:val="00634AB7"/>
    <w:rsid w:val="00655872"/>
    <w:rsid w:val="00660EBB"/>
    <w:rsid w:val="00662CDA"/>
    <w:rsid w:val="00686F8A"/>
    <w:rsid w:val="00694445"/>
    <w:rsid w:val="006B6906"/>
    <w:rsid w:val="006C3335"/>
    <w:rsid w:val="006D17CA"/>
    <w:rsid w:val="006D6095"/>
    <w:rsid w:val="006E18A3"/>
    <w:rsid w:val="006F418F"/>
    <w:rsid w:val="007058FF"/>
    <w:rsid w:val="00717219"/>
    <w:rsid w:val="00731CB2"/>
    <w:rsid w:val="00736BA3"/>
    <w:rsid w:val="00743814"/>
    <w:rsid w:val="00747F92"/>
    <w:rsid w:val="007602F5"/>
    <w:rsid w:val="00796F6E"/>
    <w:rsid w:val="007A579A"/>
    <w:rsid w:val="007B0118"/>
    <w:rsid w:val="007B5AED"/>
    <w:rsid w:val="007C0484"/>
    <w:rsid w:val="007E1B82"/>
    <w:rsid w:val="008151AA"/>
    <w:rsid w:val="008203B5"/>
    <w:rsid w:val="00845FF6"/>
    <w:rsid w:val="00857B0E"/>
    <w:rsid w:val="00870D4B"/>
    <w:rsid w:val="00872A97"/>
    <w:rsid w:val="00875764"/>
    <w:rsid w:val="00884582"/>
    <w:rsid w:val="00885D4F"/>
    <w:rsid w:val="00886A9D"/>
    <w:rsid w:val="008938E7"/>
    <w:rsid w:val="008A01F1"/>
    <w:rsid w:val="008B6211"/>
    <w:rsid w:val="008D09E9"/>
    <w:rsid w:val="008E6A21"/>
    <w:rsid w:val="00911FFB"/>
    <w:rsid w:val="00936987"/>
    <w:rsid w:val="0093704C"/>
    <w:rsid w:val="00944E12"/>
    <w:rsid w:val="00960B64"/>
    <w:rsid w:val="009639AC"/>
    <w:rsid w:val="009646FB"/>
    <w:rsid w:val="009A5E9D"/>
    <w:rsid w:val="009B177F"/>
    <w:rsid w:val="009C3456"/>
    <w:rsid w:val="009E325D"/>
    <w:rsid w:val="009E4A88"/>
    <w:rsid w:val="009E5340"/>
    <w:rsid w:val="009E7B66"/>
    <w:rsid w:val="009F7352"/>
    <w:rsid w:val="00A01013"/>
    <w:rsid w:val="00A02A8D"/>
    <w:rsid w:val="00A0559C"/>
    <w:rsid w:val="00A062E6"/>
    <w:rsid w:val="00A274C9"/>
    <w:rsid w:val="00A35251"/>
    <w:rsid w:val="00A530A0"/>
    <w:rsid w:val="00A53EEC"/>
    <w:rsid w:val="00A62358"/>
    <w:rsid w:val="00A67291"/>
    <w:rsid w:val="00A73B23"/>
    <w:rsid w:val="00A83C6C"/>
    <w:rsid w:val="00A95076"/>
    <w:rsid w:val="00AC7435"/>
    <w:rsid w:val="00AD396C"/>
    <w:rsid w:val="00AD75A2"/>
    <w:rsid w:val="00AE0535"/>
    <w:rsid w:val="00AE0B6F"/>
    <w:rsid w:val="00AE184F"/>
    <w:rsid w:val="00AE4C31"/>
    <w:rsid w:val="00AF78B8"/>
    <w:rsid w:val="00B00B11"/>
    <w:rsid w:val="00B07F9B"/>
    <w:rsid w:val="00B17D12"/>
    <w:rsid w:val="00B20DB5"/>
    <w:rsid w:val="00B36126"/>
    <w:rsid w:val="00B45543"/>
    <w:rsid w:val="00B54D08"/>
    <w:rsid w:val="00B56F11"/>
    <w:rsid w:val="00B712E7"/>
    <w:rsid w:val="00B72F20"/>
    <w:rsid w:val="00B94D38"/>
    <w:rsid w:val="00B954DA"/>
    <w:rsid w:val="00BA040F"/>
    <w:rsid w:val="00BA37DC"/>
    <w:rsid w:val="00BA478D"/>
    <w:rsid w:val="00BB080F"/>
    <w:rsid w:val="00BB5B81"/>
    <w:rsid w:val="00BC5884"/>
    <w:rsid w:val="00BD1AA8"/>
    <w:rsid w:val="00BE0A84"/>
    <w:rsid w:val="00BE1988"/>
    <w:rsid w:val="00C040C2"/>
    <w:rsid w:val="00C11529"/>
    <w:rsid w:val="00C148B1"/>
    <w:rsid w:val="00C26110"/>
    <w:rsid w:val="00C35534"/>
    <w:rsid w:val="00C36E25"/>
    <w:rsid w:val="00C44DA4"/>
    <w:rsid w:val="00C44F31"/>
    <w:rsid w:val="00C462DA"/>
    <w:rsid w:val="00C464BD"/>
    <w:rsid w:val="00C52FE4"/>
    <w:rsid w:val="00C7582A"/>
    <w:rsid w:val="00C90A98"/>
    <w:rsid w:val="00C939B7"/>
    <w:rsid w:val="00C93DC1"/>
    <w:rsid w:val="00CA17E0"/>
    <w:rsid w:val="00CA1937"/>
    <w:rsid w:val="00CB6B7B"/>
    <w:rsid w:val="00CC10BC"/>
    <w:rsid w:val="00CD08B8"/>
    <w:rsid w:val="00CE705B"/>
    <w:rsid w:val="00CE77EE"/>
    <w:rsid w:val="00CF5148"/>
    <w:rsid w:val="00D11EB2"/>
    <w:rsid w:val="00D22235"/>
    <w:rsid w:val="00D233E4"/>
    <w:rsid w:val="00D32DD5"/>
    <w:rsid w:val="00D33454"/>
    <w:rsid w:val="00D34CA7"/>
    <w:rsid w:val="00D36085"/>
    <w:rsid w:val="00D54C7A"/>
    <w:rsid w:val="00D551EA"/>
    <w:rsid w:val="00D65362"/>
    <w:rsid w:val="00D659F4"/>
    <w:rsid w:val="00D705FD"/>
    <w:rsid w:val="00D80EF2"/>
    <w:rsid w:val="00D84406"/>
    <w:rsid w:val="00D9040E"/>
    <w:rsid w:val="00D93CEE"/>
    <w:rsid w:val="00DA54BA"/>
    <w:rsid w:val="00DB5FA1"/>
    <w:rsid w:val="00DC26C1"/>
    <w:rsid w:val="00DC2BE0"/>
    <w:rsid w:val="00DC5C51"/>
    <w:rsid w:val="00DD1527"/>
    <w:rsid w:val="00DD5512"/>
    <w:rsid w:val="00DD767B"/>
    <w:rsid w:val="00E04797"/>
    <w:rsid w:val="00E07EE7"/>
    <w:rsid w:val="00E12BA5"/>
    <w:rsid w:val="00E410B9"/>
    <w:rsid w:val="00E41290"/>
    <w:rsid w:val="00E448E1"/>
    <w:rsid w:val="00E45DA3"/>
    <w:rsid w:val="00E53297"/>
    <w:rsid w:val="00E5440C"/>
    <w:rsid w:val="00E62D39"/>
    <w:rsid w:val="00E737AC"/>
    <w:rsid w:val="00E76134"/>
    <w:rsid w:val="00EC5E2D"/>
    <w:rsid w:val="00ED10F4"/>
    <w:rsid w:val="00F002E1"/>
    <w:rsid w:val="00F033AA"/>
    <w:rsid w:val="00F145A4"/>
    <w:rsid w:val="00F25648"/>
    <w:rsid w:val="00F36C8A"/>
    <w:rsid w:val="00F52E77"/>
    <w:rsid w:val="00F678CF"/>
    <w:rsid w:val="00F76DEC"/>
    <w:rsid w:val="00F80854"/>
    <w:rsid w:val="00F842FF"/>
    <w:rsid w:val="00F906A9"/>
    <w:rsid w:val="00F9101E"/>
    <w:rsid w:val="00F96D14"/>
    <w:rsid w:val="00FC0D8B"/>
    <w:rsid w:val="00FD0E9B"/>
    <w:rsid w:val="00FD3037"/>
    <w:rsid w:val="00FD5D38"/>
    <w:rsid w:val="00FD7C27"/>
    <w:rsid w:val="00FE107E"/>
    <w:rsid w:val="00FE68FE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533A69DA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44F31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736BA3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B42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429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429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42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4292"/>
    <w:rPr>
      <w:b/>
      <w:bCs/>
      <w:sz w:val="20"/>
      <w:szCs w:val="20"/>
    </w:rPr>
  </w:style>
  <w:style w:type="character" w:customStyle="1" w:styleId="emoji2">
    <w:name w:val="emoji2"/>
    <w:basedOn w:val="Absatz-Standardschriftart"/>
    <w:rsid w:val="008B6211"/>
    <w:rPr>
      <w:rFonts w:ascii="Segoe UI Emoji" w:hAnsi="Segoe UI Emoji" w:hint="default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42" Type="http://schemas.openxmlformats.org/officeDocument/2006/relationships/customXml" Target="../customXml/item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www.technischesmuseum.at/techlab" TargetMode="External"/><Relationship Id="rId37" Type="http://schemas.openxmlformats.org/officeDocument/2006/relationships/fontTable" Target="fontTable.xml"/><Relationship Id="rId40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hyperlink" Target="http://www.tinkercad.com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emojipedia.org/google/android-10.0-march-2020-feature-drop/thinking-face/" TargetMode="External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microsoft.com/office/2007/relationships/hdphoto" Target="media/hdphoto1.wdp"/><Relationship Id="rId1" Type="http://schemas.openxmlformats.org/officeDocument/2006/relationships/image" Target="media/image2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F1E34DC5-9750-48E7-884E-A1B17760F0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4E857F-C8C1-4876-A9C8-9384A3FF375E}"/>
</file>

<file path=customXml/itemProps3.xml><?xml version="1.0" encoding="utf-8"?>
<ds:datastoreItem xmlns:ds="http://schemas.openxmlformats.org/officeDocument/2006/customXml" ds:itemID="{3DC05F58-4385-41B0-9330-F5DCF7F63A50}"/>
</file>

<file path=customXml/itemProps4.xml><?xml version="1.0" encoding="utf-8"?>
<ds:datastoreItem xmlns:ds="http://schemas.openxmlformats.org/officeDocument/2006/customXml" ds:itemID="{C7CB404B-885A-4162-B297-B8E8746926FB}"/>
</file>

<file path=docProps/app.xml><?xml version="1.0" encoding="utf-8"?>
<Properties xmlns="http://schemas.openxmlformats.org/officeDocument/2006/extended-properties" xmlns:vt="http://schemas.openxmlformats.org/officeDocument/2006/docPropsVTypes">
  <Template>B871C8E1</Template>
  <TotalTime>0</TotalTime>
  <Pages>3</Pages>
  <Words>602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Kohlweis;Willi Fabienke</dc:creator>
  <cp:keywords/>
  <dc:description/>
  <cp:lastModifiedBy>Willi Fabienke</cp:lastModifiedBy>
  <cp:revision>28</cp:revision>
  <cp:lastPrinted>2020-05-20T14:38:00Z</cp:lastPrinted>
  <dcterms:created xsi:type="dcterms:W3CDTF">2020-05-20T11:23:00Z</dcterms:created>
  <dcterms:modified xsi:type="dcterms:W3CDTF">2020-05-20T14:44:00Z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